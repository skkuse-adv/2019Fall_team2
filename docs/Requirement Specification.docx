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D26D" w14:textId="3FA16C4A" w:rsidR="00D077E9" w:rsidRDefault="00264BBB" w:rsidP="00D70D02">
      <w:bookmarkStart w:id="0" w:name="_GoBack"/>
      <w:bookmarkEnd w:id="0"/>
      <w:r>
        <w:rPr>
          <w:noProof/>
        </w:rPr>
        <mc:AlternateContent>
          <mc:Choice Requires="wps">
            <w:drawing>
              <wp:anchor distT="0" distB="0" distL="114300" distR="114300" simplePos="0" relativeHeight="251658242" behindDoc="1" locked="0" layoutInCell="1" allowOverlap="1" wp14:anchorId="11686583" wp14:editId="7563E55C">
                <wp:simplePos x="0" y="0"/>
                <wp:positionH relativeFrom="column">
                  <wp:posOffset>-207645</wp:posOffset>
                </wp:positionH>
                <wp:positionV relativeFrom="page">
                  <wp:posOffset>904874</wp:posOffset>
                </wp:positionV>
                <wp:extent cx="3938905" cy="8543925"/>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43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4A096" id="Rectangle 3" o:spid="_x0000_s1026" alt="white rectangle for text on cover" style="position:absolute;margin-left:-16.35pt;margin-top:71.25pt;width:310.15pt;height:672.7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" fillcolor="white [3212]" stroked="f" strokeweight="1pt">
                <w10:wrap anchory="page"/>
              </v:rect>
            </w:pict>
          </mc:Fallback>
        </mc:AlternateContent>
      </w:r>
      <w:r w:rsidR="00D077E9">
        <w:rPr>
          <w:noProof/>
        </w:rPr>
        <w:drawing>
          <wp:anchor distT="0" distB="0" distL="114300" distR="114300" simplePos="0" relativeHeight="251658240" behindDoc="1" locked="0" layoutInCell="1" allowOverlap="1" wp14:anchorId="54B45FB5" wp14:editId="7886CEA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90"/>
      </w:tblGrid>
      <w:tr w:rsidR="00D077E9" w14:paraId="4A0C7B27" w14:textId="77777777" w:rsidTr="00F97EB5">
        <w:trPr>
          <w:trHeight w:val="1659"/>
        </w:trPr>
        <w:tc>
          <w:tcPr>
            <w:tcW w:w="5790" w:type="dxa"/>
            <w:tcBorders>
              <w:top w:val="nil"/>
              <w:left w:val="nil"/>
              <w:bottom w:val="nil"/>
              <w:right w:val="nil"/>
            </w:tcBorders>
          </w:tcPr>
          <w:p w14:paraId="03EA58FF" w14:textId="77777777" w:rsidR="00D077E9" w:rsidRDefault="00D077E9" w:rsidP="00D077E9">
            <w:r>
              <w:rPr>
                <w:noProof/>
              </w:rPr>
              <mc:AlternateContent>
                <mc:Choice Requires="wps">
                  <w:drawing>
                    <wp:inline distT="0" distB="0" distL="0" distR="0" wp14:anchorId="7876F5D0" wp14:editId="1462F78E">
                      <wp:extent cx="3528695" cy="1752600"/>
                      <wp:effectExtent l="0" t="0" r="0" b="0"/>
                      <wp:docPr id="8" name="Text Box 8"/>
                      <wp:cNvGraphicFramePr/>
                      <a:graphic xmlns:a="http://schemas.openxmlformats.org/drawingml/2006/main">
                        <a:graphicData uri="http://schemas.microsoft.com/office/word/2010/wordprocessingShape">
                          <wps:wsp>
                            <wps:cNvSpPr txBox="1"/>
                            <wps:spPr>
                              <a:xfrm>
                                <a:off x="0" y="0"/>
                                <a:ext cx="3528695" cy="1752600"/>
                              </a:xfrm>
                              <a:prstGeom prst="rect">
                                <a:avLst/>
                              </a:prstGeom>
                              <a:noFill/>
                              <a:ln w="6350">
                                <a:noFill/>
                              </a:ln>
                            </wps:spPr>
                            <wps:txbx>
                              <w:txbxContent>
                                <w:p w14:paraId="311A38AB" w14:textId="77777777" w:rsidR="00F97EB5" w:rsidRDefault="00BB3273" w:rsidP="00D077E9">
                                  <w:pPr>
                                    <w:pStyle w:val="Title"/>
                                    <w:spacing w:after="0"/>
                                  </w:pPr>
                                  <w:r>
                                    <w:t>Fitts:</w:t>
                                  </w:r>
                                </w:p>
                                <w:p w14:paraId="6D588F42" w14:textId="06316C73" w:rsidR="00D077E9" w:rsidRPr="00D86945" w:rsidRDefault="00293A00" w:rsidP="00D077E9">
                                  <w:pPr>
                                    <w:pStyle w:val="Title"/>
                                    <w:spacing w:after="0"/>
                                  </w:pPr>
                                  <w:r w:rsidRPr="00293A00">
                                    <w:t>Requirement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876F5D0" id="_x0000_t202" coordsize="21600,21600" o:spt="202" path="m,l,21600r21600,l21600,xe">
                      <v:stroke joinstyle="miter"/>
                      <v:path gradientshapeok="t" o:connecttype="rect"/>
                    </v:shapetype>
                    <v:shape id="Text Box 8" o:spid="_x0000_s1026" type="#_x0000_t202" style="width:277.8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" filled="f" stroked="f" strokeweight=".5pt">
                      <v:textbox>
                        <w:txbxContent>
                          <w:p w14:paraId="311A38AB" w14:textId="77777777" w:rsidR="00F97EB5" w:rsidRDefault="00BB3273" w:rsidP="00D077E9">
                            <w:pPr>
                              <w:pStyle w:val="Title"/>
                              <w:spacing w:after="0"/>
                            </w:pPr>
                            <w:r>
                              <w:t>Fitts:</w:t>
                            </w:r>
                          </w:p>
                          <w:p w14:paraId="6D588F42" w14:textId="06316C73" w:rsidR="00D077E9" w:rsidRPr="00D86945" w:rsidRDefault="00293A00" w:rsidP="00D077E9">
                            <w:pPr>
                              <w:pStyle w:val="Title"/>
                              <w:spacing w:after="0"/>
                            </w:pPr>
                            <w:r w:rsidRPr="00293A00">
                              <w:t>Requirement Specification</w:t>
                            </w:r>
                          </w:p>
                        </w:txbxContent>
                      </v:textbox>
                      <w10:anchorlock/>
                    </v:shape>
                  </w:pict>
                </mc:Fallback>
              </mc:AlternateContent>
            </w:r>
          </w:p>
          <w:p w14:paraId="5064E75B" w14:textId="77777777" w:rsidR="00D077E9" w:rsidRDefault="00D077E9" w:rsidP="00D077E9">
            <w:r>
              <w:rPr>
                <w:noProof/>
              </w:rPr>
              <mc:AlternateContent>
                <mc:Choice Requires="wps">
                  <w:drawing>
                    <wp:inline distT="0" distB="0" distL="0" distR="0" wp14:anchorId="3B387474" wp14:editId="33BFC34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4F04E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121316 [3215]" strokeweight="3pt">
                      <w10:anchorlock/>
                    </v:line>
                  </w:pict>
                </mc:Fallback>
              </mc:AlternateContent>
            </w:r>
          </w:p>
        </w:tc>
      </w:tr>
      <w:tr w:rsidR="00D077E9" w14:paraId="59913C5C" w14:textId="77777777" w:rsidTr="00F97EB5">
        <w:trPr>
          <w:trHeight w:val="6692"/>
        </w:trPr>
        <w:tc>
          <w:tcPr>
            <w:tcW w:w="5790" w:type="dxa"/>
            <w:tcBorders>
              <w:top w:val="nil"/>
              <w:left w:val="nil"/>
              <w:bottom w:val="nil"/>
              <w:right w:val="nil"/>
            </w:tcBorders>
          </w:tcPr>
          <w:p w14:paraId="5BDD72FD" w14:textId="48C5B3FE" w:rsidR="00D077E9" w:rsidRDefault="00D077E9" w:rsidP="00D077E9">
            <w:pPr>
              <w:rPr>
                <w:noProof/>
              </w:rPr>
            </w:pPr>
          </w:p>
        </w:tc>
      </w:tr>
      <w:tr w:rsidR="00D077E9" w14:paraId="777594BF" w14:textId="77777777" w:rsidTr="00F97EB5">
        <w:trPr>
          <w:trHeight w:val="1902"/>
        </w:trPr>
        <w:tc>
          <w:tcPr>
            <w:tcW w:w="5790" w:type="dxa"/>
            <w:tcBorders>
              <w:top w:val="nil"/>
              <w:left w:val="nil"/>
              <w:bottom w:val="nil"/>
              <w:right w:val="nil"/>
            </w:tcBorders>
          </w:tcPr>
          <w:p w14:paraId="397AE14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774798F" wp14:editId="5EB23EB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5F3E0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121316 [3215]" strokeweight="3pt">
                      <w10:anchorlock/>
                    </v:line>
                  </w:pict>
                </mc:Fallback>
              </mc:AlternateContent>
            </w:r>
          </w:p>
          <w:p w14:paraId="3A2237E4" w14:textId="77777777" w:rsidR="00D077E9" w:rsidRDefault="00D077E9" w:rsidP="00D077E9">
            <w:pPr>
              <w:rPr>
                <w:noProof/>
                <w:sz w:val="10"/>
                <w:szCs w:val="10"/>
              </w:rPr>
            </w:pPr>
          </w:p>
          <w:p w14:paraId="4DC6F567" w14:textId="77777777" w:rsidR="00D077E9" w:rsidRDefault="00D077E9" w:rsidP="00D077E9">
            <w:pPr>
              <w:rPr>
                <w:noProof/>
                <w:sz w:val="10"/>
                <w:szCs w:val="10"/>
              </w:rPr>
            </w:pPr>
          </w:p>
          <w:p w14:paraId="64C14682" w14:textId="2391EE21" w:rsidR="00D077E9" w:rsidRDefault="00E86A04" w:rsidP="00D077E9">
            <w:sdt>
              <w:sdtPr>
                <w:id w:val="-1740469667"/>
                <w:placeholder>
                  <w:docPart w:val="FC6CCC4803AB4430BFD0D9B0E1F707E4"/>
                </w:placeholder>
                <w15:appearance w15:val="hidden"/>
              </w:sdtPr>
              <w:sdtEndPr/>
              <w:sdtContent>
                <w:r w:rsidR="00C7633A">
                  <w:t>Team 2</w:t>
                </w:r>
              </w:sdtContent>
            </w:sdt>
          </w:p>
          <w:tbl>
            <w:tblPr>
              <w:tblStyle w:val="TableGrid"/>
              <w:tblW w:w="0" w:type="auto"/>
              <w:tblLook w:val="04A0" w:firstRow="1" w:lastRow="0" w:firstColumn="1" w:lastColumn="0" w:noHBand="0" w:noVBand="1"/>
            </w:tblPr>
            <w:tblGrid>
              <w:gridCol w:w="2777"/>
              <w:gridCol w:w="2777"/>
            </w:tblGrid>
            <w:tr w:rsidR="00D15B08" w14:paraId="606A2DD4" w14:textId="77777777" w:rsidTr="00D15B08">
              <w:trPr>
                <w:trHeight w:val="326"/>
              </w:trPr>
              <w:tc>
                <w:tcPr>
                  <w:tcW w:w="2777" w:type="dxa"/>
                </w:tcPr>
                <w:p w14:paraId="346FA2A0" w14:textId="6A605FA9" w:rsidR="00D15B08" w:rsidRDefault="00E86A04" w:rsidP="00E86A04">
                  <w:pPr>
                    <w:framePr w:hSpace="180" w:wrap="around" w:vAnchor="text" w:hAnchor="margin" w:y="-7"/>
                    <w:jc w:val="center"/>
                  </w:pPr>
                  <w:sdt>
                    <w:sdtPr>
                      <w:alias w:val="Your Name"/>
                      <w:tag w:val="Your Name"/>
                      <w:id w:val="-180584491"/>
                      <w:placeholder>
                        <w:docPart w:val="C8794539E58C42D9A19609C71EA197A4"/>
                      </w:placeholder>
                      <w:dataBinding w:prefixMappings="xmlns:ns0='http://schemas.microsoft.com/office/2006/coverPageProps' " w:xpath="/ns0:CoverPageProperties[1]/ns0:CompanyFax[1]" w:storeItemID="{55AF091B-3C7A-41E3-B477-F2FDAA23CFDA}"/>
                      <w15:appearance w15:val="hidden"/>
                      <w:text w:multiLine="1"/>
                    </w:sdtPr>
                    <w:sdtEndPr/>
                    <w:sdtContent>
                      <w:r w:rsidR="00D15B08">
                        <w:t xml:space="preserve">Nguyen Khanh Binh </w:t>
                      </w:r>
                    </w:sdtContent>
                  </w:sdt>
                </w:p>
              </w:tc>
              <w:tc>
                <w:tcPr>
                  <w:tcW w:w="2777" w:type="dxa"/>
                </w:tcPr>
                <w:p w14:paraId="39BE9BC2" w14:textId="3AC87BB0" w:rsidR="00D15B08" w:rsidRDefault="005D752E" w:rsidP="00E86A04">
                  <w:pPr>
                    <w:framePr w:hSpace="180" w:wrap="around" w:vAnchor="text" w:hAnchor="margin" w:y="-7"/>
                    <w:jc w:val="center"/>
                  </w:pPr>
                  <w:r>
                    <w:t>2019711305</w:t>
                  </w:r>
                </w:p>
              </w:tc>
            </w:tr>
            <w:tr w:rsidR="00D15B08" w14:paraId="14B247B0" w14:textId="77777777" w:rsidTr="00D15B08">
              <w:trPr>
                <w:trHeight w:val="341"/>
              </w:trPr>
              <w:tc>
                <w:tcPr>
                  <w:tcW w:w="2777" w:type="dxa"/>
                </w:tcPr>
                <w:p w14:paraId="646CFB60" w14:textId="4C2077E1" w:rsidR="00D15B08" w:rsidRDefault="00D15B08" w:rsidP="00E86A04">
                  <w:pPr>
                    <w:framePr w:hSpace="180" w:wrap="around" w:vAnchor="text" w:hAnchor="margin" w:y="-7"/>
                    <w:jc w:val="center"/>
                  </w:pPr>
                  <w:r>
                    <w:t>Lee Gumsik</w:t>
                  </w:r>
                </w:p>
              </w:tc>
              <w:tc>
                <w:tcPr>
                  <w:tcW w:w="2777" w:type="dxa"/>
                </w:tcPr>
                <w:p w14:paraId="43F47827" w14:textId="77777777" w:rsidR="00D15B08" w:rsidRDefault="00D15B08" w:rsidP="00E86A04">
                  <w:pPr>
                    <w:framePr w:hSpace="180" w:wrap="around" w:vAnchor="text" w:hAnchor="margin" w:y="-7"/>
                    <w:jc w:val="center"/>
                  </w:pPr>
                </w:p>
              </w:tc>
            </w:tr>
            <w:tr w:rsidR="00D15B08" w14:paraId="38E2875B" w14:textId="77777777" w:rsidTr="00D15B08">
              <w:trPr>
                <w:trHeight w:val="326"/>
              </w:trPr>
              <w:tc>
                <w:tcPr>
                  <w:tcW w:w="2777" w:type="dxa"/>
                </w:tcPr>
                <w:p w14:paraId="1674E469" w14:textId="2B4E3894" w:rsidR="00D15B08" w:rsidRDefault="00D15B08" w:rsidP="00E86A04">
                  <w:pPr>
                    <w:framePr w:hSpace="180" w:wrap="around" w:vAnchor="text" w:hAnchor="margin" w:y="-7"/>
                    <w:jc w:val="center"/>
                  </w:pPr>
                  <w:r>
                    <w:t>Haziq</w:t>
                  </w:r>
                </w:p>
              </w:tc>
              <w:tc>
                <w:tcPr>
                  <w:tcW w:w="2777" w:type="dxa"/>
                </w:tcPr>
                <w:p w14:paraId="1D6B4FD6" w14:textId="77777777" w:rsidR="00D15B08" w:rsidRDefault="00D15B08" w:rsidP="00E86A04">
                  <w:pPr>
                    <w:framePr w:hSpace="180" w:wrap="around" w:vAnchor="text" w:hAnchor="margin" w:y="-7"/>
                    <w:jc w:val="center"/>
                  </w:pPr>
                </w:p>
              </w:tc>
            </w:tr>
            <w:tr w:rsidR="00D15B08" w14:paraId="30E49DA7" w14:textId="77777777" w:rsidTr="00D15B08">
              <w:trPr>
                <w:trHeight w:val="326"/>
              </w:trPr>
              <w:tc>
                <w:tcPr>
                  <w:tcW w:w="2777" w:type="dxa"/>
                </w:tcPr>
                <w:p w14:paraId="656F73E4" w14:textId="7580D460" w:rsidR="00D15B08" w:rsidRDefault="00D15B08" w:rsidP="00E86A04">
                  <w:pPr>
                    <w:framePr w:hSpace="180" w:wrap="around" w:vAnchor="text" w:hAnchor="margin" w:y="-7"/>
                    <w:jc w:val="center"/>
                  </w:pPr>
                  <w:r>
                    <w:t>Jang Hanbin</w:t>
                  </w:r>
                </w:p>
              </w:tc>
              <w:tc>
                <w:tcPr>
                  <w:tcW w:w="2777" w:type="dxa"/>
                </w:tcPr>
                <w:p w14:paraId="7FBDD6C1" w14:textId="77777777" w:rsidR="00D15B08" w:rsidRDefault="00D15B08" w:rsidP="00E86A04">
                  <w:pPr>
                    <w:framePr w:hSpace="180" w:wrap="around" w:vAnchor="text" w:hAnchor="margin" w:y="-7"/>
                    <w:jc w:val="center"/>
                  </w:pPr>
                </w:p>
              </w:tc>
            </w:tr>
          </w:tbl>
          <w:p w14:paraId="65BADE1D" w14:textId="755A78DD" w:rsidR="00D077E9" w:rsidRDefault="00D077E9" w:rsidP="00D077E9"/>
          <w:p w14:paraId="4CE7E629" w14:textId="77777777" w:rsidR="00D077E9" w:rsidRPr="00D86945" w:rsidRDefault="00D077E9" w:rsidP="00D077E9">
            <w:pPr>
              <w:rPr>
                <w:noProof/>
                <w:sz w:val="10"/>
                <w:szCs w:val="10"/>
              </w:rPr>
            </w:pPr>
          </w:p>
        </w:tc>
      </w:tr>
    </w:tbl>
    <w:p w14:paraId="7BDD58BC" w14:textId="1E9779DD" w:rsidR="00DC7F00" w:rsidRDefault="00675E61">
      <w:pPr>
        <w:spacing w:after="200"/>
      </w:pPr>
      <w:r>
        <w:rPr>
          <w:noProof/>
        </w:rPr>
        <w:drawing>
          <wp:anchor distT="0" distB="0" distL="114300" distR="114300" simplePos="0" relativeHeight="251659266" behindDoc="1" locked="0" layoutInCell="1" allowOverlap="1" wp14:anchorId="342AD12D" wp14:editId="771D1C31">
            <wp:simplePos x="0" y="0"/>
            <wp:positionH relativeFrom="margin">
              <wp:align>right</wp:align>
            </wp:positionH>
            <wp:positionV relativeFrom="paragraph">
              <wp:posOffset>6900545</wp:posOffset>
            </wp:positionV>
            <wp:extent cx="1285875" cy="12858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anchor>
        </w:drawing>
      </w:r>
      <w:r w:rsidR="00D077E9">
        <w:rPr>
          <w:noProof/>
        </w:rPr>
        <mc:AlternateContent>
          <mc:Choice Requires="wps">
            <w:drawing>
              <wp:anchor distT="0" distB="0" distL="114300" distR="114300" simplePos="0" relativeHeight="251658241" behindDoc="1" locked="0" layoutInCell="1" allowOverlap="1" wp14:anchorId="476D384D" wp14:editId="32CF6D9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8D686" id="Rectangle 2" o:spid="_x0000_s1026" alt="colored rectangle" style="position:absolute;margin-left:-58.8pt;margin-top:525.2pt;width:611.1pt;height:265.7pt;z-index:-251658239;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b2ad8f [3206]" stroked="f" strokeweight="1pt">
                <w10:wrap anchory="page"/>
              </v:rect>
            </w:pict>
          </mc:Fallback>
        </mc:AlternateContent>
      </w:r>
      <w:r w:rsidR="00D077E9">
        <w:br w:type="page"/>
      </w:r>
    </w:p>
    <w:sdt>
      <w:sdtPr>
        <w:rPr>
          <w:rFonts w:asciiTheme="minorHAnsi" w:eastAsiaTheme="minorEastAsia" w:hAnsiTheme="minorHAnsi" w:cstheme="minorBidi"/>
          <w:b/>
          <w:color w:val="121316" w:themeColor="text2"/>
          <w:sz w:val="28"/>
          <w:szCs w:val="22"/>
        </w:rPr>
        <w:id w:val="-2114502909"/>
        <w:docPartObj>
          <w:docPartGallery w:val="Table of Contents"/>
          <w:docPartUnique/>
        </w:docPartObj>
      </w:sdtPr>
      <w:sdtEndPr>
        <w:rPr>
          <w:bCs/>
          <w:noProof/>
        </w:rPr>
      </w:sdtEndPr>
      <w:sdtContent>
        <w:p w14:paraId="75A22133" w14:textId="5D70871B" w:rsidR="00DC7F00" w:rsidRDefault="00DC7F00">
          <w:pPr>
            <w:pStyle w:val="TOCHeading"/>
          </w:pPr>
          <w:r>
            <w:t>Table of Contents</w:t>
          </w:r>
        </w:p>
        <w:p w14:paraId="468EECEF" w14:textId="09C51789" w:rsidR="00041685" w:rsidRDefault="00DC7F00">
          <w:pPr>
            <w:pStyle w:val="TOC1"/>
            <w:tabs>
              <w:tab w:val="right" w:leader="dot" w:pos="9926"/>
            </w:tabs>
            <w:rPr>
              <w:b w:val="0"/>
              <w:noProof/>
              <w:color w:val="auto"/>
              <w:sz w:val="22"/>
              <w:lang w:eastAsia="ko-KR"/>
            </w:rPr>
          </w:pPr>
          <w:r>
            <w:fldChar w:fldCharType="begin"/>
          </w:r>
          <w:r>
            <w:instrText xml:space="preserve"> TOC \o "1-3" \h \z \u </w:instrText>
          </w:r>
          <w:r>
            <w:fldChar w:fldCharType="separate"/>
          </w:r>
          <w:hyperlink w:anchor="_Toc24130997" w:history="1">
            <w:r w:rsidR="00041685" w:rsidRPr="001024CE">
              <w:rPr>
                <w:rStyle w:val="Hyperlink"/>
                <w:noProof/>
              </w:rPr>
              <w:t>1. User Requirements Definition</w:t>
            </w:r>
            <w:r w:rsidR="00041685">
              <w:rPr>
                <w:noProof/>
                <w:webHidden/>
              </w:rPr>
              <w:tab/>
            </w:r>
            <w:r w:rsidR="00041685">
              <w:rPr>
                <w:noProof/>
                <w:webHidden/>
              </w:rPr>
              <w:fldChar w:fldCharType="begin"/>
            </w:r>
            <w:r w:rsidR="00041685">
              <w:rPr>
                <w:noProof/>
                <w:webHidden/>
              </w:rPr>
              <w:instrText xml:space="preserve"> PAGEREF _Toc24130997 \h </w:instrText>
            </w:r>
            <w:r w:rsidR="00041685">
              <w:rPr>
                <w:noProof/>
                <w:webHidden/>
              </w:rPr>
            </w:r>
            <w:r w:rsidR="00041685">
              <w:rPr>
                <w:noProof/>
                <w:webHidden/>
              </w:rPr>
              <w:fldChar w:fldCharType="separate"/>
            </w:r>
            <w:r w:rsidR="00041685">
              <w:rPr>
                <w:noProof/>
                <w:webHidden/>
              </w:rPr>
              <w:t>3</w:t>
            </w:r>
            <w:r w:rsidR="00041685">
              <w:rPr>
                <w:noProof/>
                <w:webHidden/>
              </w:rPr>
              <w:fldChar w:fldCharType="end"/>
            </w:r>
          </w:hyperlink>
        </w:p>
        <w:p w14:paraId="742470B3" w14:textId="0AF59DAB" w:rsidR="00041685" w:rsidRDefault="00E86A04">
          <w:pPr>
            <w:pStyle w:val="TOC2"/>
            <w:tabs>
              <w:tab w:val="left" w:pos="880"/>
              <w:tab w:val="right" w:leader="dot" w:pos="9926"/>
            </w:tabs>
            <w:rPr>
              <w:b w:val="0"/>
              <w:noProof/>
              <w:color w:val="auto"/>
              <w:sz w:val="22"/>
              <w:lang w:eastAsia="ko-KR"/>
            </w:rPr>
          </w:pPr>
          <w:hyperlink w:anchor="_Toc24130998" w:history="1">
            <w:r w:rsidR="00041685" w:rsidRPr="001024CE">
              <w:rPr>
                <w:rStyle w:val="Hyperlink"/>
                <w:noProof/>
              </w:rPr>
              <w:t>1.1</w:t>
            </w:r>
            <w:r w:rsidR="00041685">
              <w:rPr>
                <w:b w:val="0"/>
                <w:noProof/>
                <w:color w:val="auto"/>
                <w:sz w:val="22"/>
                <w:lang w:eastAsia="ko-KR"/>
              </w:rPr>
              <w:tab/>
            </w:r>
            <w:r w:rsidR="00041685" w:rsidRPr="001024CE">
              <w:rPr>
                <w:rStyle w:val="Hyperlink"/>
                <w:noProof/>
              </w:rPr>
              <w:t>Functional Requirements</w:t>
            </w:r>
            <w:r w:rsidR="00041685">
              <w:rPr>
                <w:noProof/>
                <w:webHidden/>
              </w:rPr>
              <w:tab/>
            </w:r>
            <w:r w:rsidR="00041685">
              <w:rPr>
                <w:noProof/>
                <w:webHidden/>
              </w:rPr>
              <w:fldChar w:fldCharType="begin"/>
            </w:r>
            <w:r w:rsidR="00041685">
              <w:rPr>
                <w:noProof/>
                <w:webHidden/>
              </w:rPr>
              <w:instrText xml:space="preserve"> PAGEREF _Toc24130998 \h </w:instrText>
            </w:r>
            <w:r w:rsidR="00041685">
              <w:rPr>
                <w:noProof/>
                <w:webHidden/>
              </w:rPr>
            </w:r>
            <w:r w:rsidR="00041685">
              <w:rPr>
                <w:noProof/>
                <w:webHidden/>
              </w:rPr>
              <w:fldChar w:fldCharType="separate"/>
            </w:r>
            <w:r w:rsidR="00041685">
              <w:rPr>
                <w:noProof/>
                <w:webHidden/>
              </w:rPr>
              <w:t>3</w:t>
            </w:r>
            <w:r w:rsidR="00041685">
              <w:rPr>
                <w:noProof/>
                <w:webHidden/>
              </w:rPr>
              <w:fldChar w:fldCharType="end"/>
            </w:r>
          </w:hyperlink>
        </w:p>
        <w:p w14:paraId="3504881A" w14:textId="5178B7AB" w:rsidR="00041685" w:rsidRDefault="00E86A04">
          <w:pPr>
            <w:pStyle w:val="TOC2"/>
            <w:tabs>
              <w:tab w:val="right" w:leader="dot" w:pos="9926"/>
            </w:tabs>
            <w:rPr>
              <w:b w:val="0"/>
              <w:noProof/>
              <w:color w:val="auto"/>
              <w:sz w:val="22"/>
              <w:lang w:eastAsia="ko-KR"/>
            </w:rPr>
          </w:pPr>
          <w:hyperlink w:anchor="_Toc24130999" w:history="1">
            <w:r w:rsidR="00041685" w:rsidRPr="001024CE">
              <w:rPr>
                <w:rStyle w:val="Hyperlink"/>
                <w:noProof/>
              </w:rPr>
              <w:t>1.2 Non-functional Requirements</w:t>
            </w:r>
            <w:r w:rsidR="00041685">
              <w:rPr>
                <w:noProof/>
                <w:webHidden/>
              </w:rPr>
              <w:tab/>
            </w:r>
            <w:r w:rsidR="00041685">
              <w:rPr>
                <w:noProof/>
                <w:webHidden/>
              </w:rPr>
              <w:fldChar w:fldCharType="begin"/>
            </w:r>
            <w:r w:rsidR="00041685">
              <w:rPr>
                <w:noProof/>
                <w:webHidden/>
              </w:rPr>
              <w:instrText xml:space="preserve"> PAGEREF _Toc24130999 \h </w:instrText>
            </w:r>
            <w:r w:rsidR="00041685">
              <w:rPr>
                <w:noProof/>
                <w:webHidden/>
              </w:rPr>
            </w:r>
            <w:r w:rsidR="00041685">
              <w:rPr>
                <w:noProof/>
                <w:webHidden/>
              </w:rPr>
              <w:fldChar w:fldCharType="separate"/>
            </w:r>
            <w:r w:rsidR="00041685">
              <w:rPr>
                <w:noProof/>
                <w:webHidden/>
              </w:rPr>
              <w:t>4</w:t>
            </w:r>
            <w:r w:rsidR="00041685">
              <w:rPr>
                <w:noProof/>
                <w:webHidden/>
              </w:rPr>
              <w:fldChar w:fldCharType="end"/>
            </w:r>
          </w:hyperlink>
        </w:p>
        <w:p w14:paraId="09E617B4" w14:textId="7F42DB59" w:rsidR="00041685" w:rsidRDefault="00E86A04">
          <w:pPr>
            <w:pStyle w:val="TOC1"/>
            <w:tabs>
              <w:tab w:val="right" w:leader="dot" w:pos="9926"/>
            </w:tabs>
            <w:rPr>
              <w:b w:val="0"/>
              <w:noProof/>
              <w:color w:val="auto"/>
              <w:sz w:val="22"/>
              <w:lang w:eastAsia="ko-KR"/>
            </w:rPr>
          </w:pPr>
          <w:hyperlink w:anchor="_Toc24131000" w:history="1">
            <w:r w:rsidR="00041685" w:rsidRPr="001024CE">
              <w:rPr>
                <w:rStyle w:val="Hyperlink"/>
                <w:noProof/>
              </w:rPr>
              <w:t>2. System Requirements Specification</w:t>
            </w:r>
            <w:r w:rsidR="00041685">
              <w:rPr>
                <w:noProof/>
                <w:webHidden/>
              </w:rPr>
              <w:tab/>
            </w:r>
            <w:r w:rsidR="00041685">
              <w:rPr>
                <w:noProof/>
                <w:webHidden/>
              </w:rPr>
              <w:fldChar w:fldCharType="begin"/>
            </w:r>
            <w:r w:rsidR="00041685">
              <w:rPr>
                <w:noProof/>
                <w:webHidden/>
              </w:rPr>
              <w:instrText xml:space="preserve"> PAGEREF _Toc24131000 \h </w:instrText>
            </w:r>
            <w:r w:rsidR="00041685">
              <w:rPr>
                <w:noProof/>
                <w:webHidden/>
              </w:rPr>
            </w:r>
            <w:r w:rsidR="00041685">
              <w:rPr>
                <w:noProof/>
                <w:webHidden/>
              </w:rPr>
              <w:fldChar w:fldCharType="separate"/>
            </w:r>
            <w:r w:rsidR="00041685">
              <w:rPr>
                <w:noProof/>
                <w:webHidden/>
              </w:rPr>
              <w:t>5</w:t>
            </w:r>
            <w:r w:rsidR="00041685">
              <w:rPr>
                <w:noProof/>
                <w:webHidden/>
              </w:rPr>
              <w:fldChar w:fldCharType="end"/>
            </w:r>
          </w:hyperlink>
        </w:p>
        <w:p w14:paraId="5B280817" w14:textId="1AEEAB62" w:rsidR="00041685" w:rsidRDefault="00E86A04">
          <w:pPr>
            <w:pStyle w:val="TOC2"/>
            <w:tabs>
              <w:tab w:val="right" w:leader="dot" w:pos="9926"/>
            </w:tabs>
            <w:rPr>
              <w:b w:val="0"/>
              <w:noProof/>
              <w:color w:val="auto"/>
              <w:sz w:val="22"/>
              <w:lang w:eastAsia="ko-KR"/>
            </w:rPr>
          </w:pPr>
          <w:hyperlink w:anchor="_Toc24131001" w:history="1">
            <w:r w:rsidR="00041685" w:rsidRPr="001024CE">
              <w:rPr>
                <w:rStyle w:val="Hyperlink"/>
                <w:noProof/>
              </w:rPr>
              <w:t>2.1 Functional Requirements – Frontend</w:t>
            </w:r>
            <w:r w:rsidR="00041685">
              <w:rPr>
                <w:noProof/>
                <w:webHidden/>
              </w:rPr>
              <w:tab/>
            </w:r>
            <w:r w:rsidR="00041685">
              <w:rPr>
                <w:noProof/>
                <w:webHidden/>
              </w:rPr>
              <w:fldChar w:fldCharType="begin"/>
            </w:r>
            <w:r w:rsidR="00041685">
              <w:rPr>
                <w:noProof/>
                <w:webHidden/>
              </w:rPr>
              <w:instrText xml:space="preserve"> PAGEREF _Toc24131001 \h </w:instrText>
            </w:r>
            <w:r w:rsidR="00041685">
              <w:rPr>
                <w:noProof/>
                <w:webHidden/>
              </w:rPr>
            </w:r>
            <w:r w:rsidR="00041685">
              <w:rPr>
                <w:noProof/>
                <w:webHidden/>
              </w:rPr>
              <w:fldChar w:fldCharType="separate"/>
            </w:r>
            <w:r w:rsidR="00041685">
              <w:rPr>
                <w:noProof/>
                <w:webHidden/>
              </w:rPr>
              <w:t>5</w:t>
            </w:r>
            <w:r w:rsidR="00041685">
              <w:rPr>
                <w:noProof/>
                <w:webHidden/>
              </w:rPr>
              <w:fldChar w:fldCharType="end"/>
            </w:r>
          </w:hyperlink>
        </w:p>
        <w:p w14:paraId="29CB40EF" w14:textId="1C8C95C7" w:rsidR="00041685" w:rsidRDefault="00E86A04">
          <w:pPr>
            <w:pStyle w:val="TOC2"/>
            <w:tabs>
              <w:tab w:val="right" w:leader="dot" w:pos="9926"/>
            </w:tabs>
            <w:rPr>
              <w:b w:val="0"/>
              <w:noProof/>
              <w:color w:val="auto"/>
              <w:sz w:val="22"/>
              <w:lang w:eastAsia="ko-KR"/>
            </w:rPr>
          </w:pPr>
          <w:hyperlink w:anchor="_Toc24131002" w:history="1">
            <w:r w:rsidR="00041685" w:rsidRPr="001024CE">
              <w:rPr>
                <w:rStyle w:val="Hyperlink"/>
                <w:noProof/>
              </w:rPr>
              <w:t>2.2 Functional Requirements – Backend</w:t>
            </w:r>
            <w:r w:rsidR="00041685">
              <w:rPr>
                <w:noProof/>
                <w:webHidden/>
              </w:rPr>
              <w:tab/>
            </w:r>
            <w:r w:rsidR="00041685">
              <w:rPr>
                <w:noProof/>
                <w:webHidden/>
              </w:rPr>
              <w:fldChar w:fldCharType="begin"/>
            </w:r>
            <w:r w:rsidR="00041685">
              <w:rPr>
                <w:noProof/>
                <w:webHidden/>
              </w:rPr>
              <w:instrText xml:space="preserve"> PAGEREF _Toc24131002 \h </w:instrText>
            </w:r>
            <w:r w:rsidR="00041685">
              <w:rPr>
                <w:noProof/>
                <w:webHidden/>
              </w:rPr>
            </w:r>
            <w:r w:rsidR="00041685">
              <w:rPr>
                <w:noProof/>
                <w:webHidden/>
              </w:rPr>
              <w:fldChar w:fldCharType="separate"/>
            </w:r>
            <w:r w:rsidR="00041685">
              <w:rPr>
                <w:noProof/>
                <w:webHidden/>
              </w:rPr>
              <w:t>9</w:t>
            </w:r>
            <w:r w:rsidR="00041685">
              <w:rPr>
                <w:noProof/>
                <w:webHidden/>
              </w:rPr>
              <w:fldChar w:fldCharType="end"/>
            </w:r>
          </w:hyperlink>
        </w:p>
        <w:p w14:paraId="7586DDD9" w14:textId="7CB2FE11" w:rsidR="00041685" w:rsidRDefault="00E86A04">
          <w:pPr>
            <w:pStyle w:val="TOC2"/>
            <w:tabs>
              <w:tab w:val="right" w:leader="dot" w:pos="9926"/>
            </w:tabs>
            <w:rPr>
              <w:b w:val="0"/>
              <w:noProof/>
              <w:color w:val="auto"/>
              <w:sz w:val="22"/>
              <w:lang w:eastAsia="ko-KR"/>
            </w:rPr>
          </w:pPr>
          <w:hyperlink w:anchor="_Toc24131003" w:history="1">
            <w:r w:rsidR="00041685" w:rsidRPr="001024CE">
              <w:rPr>
                <w:rStyle w:val="Hyperlink"/>
                <w:noProof/>
              </w:rPr>
              <w:t>2.3 Non-Functional Requirements</w:t>
            </w:r>
            <w:r w:rsidR="00041685">
              <w:rPr>
                <w:noProof/>
                <w:webHidden/>
              </w:rPr>
              <w:tab/>
            </w:r>
            <w:r w:rsidR="00041685">
              <w:rPr>
                <w:noProof/>
                <w:webHidden/>
              </w:rPr>
              <w:fldChar w:fldCharType="begin"/>
            </w:r>
            <w:r w:rsidR="00041685">
              <w:rPr>
                <w:noProof/>
                <w:webHidden/>
              </w:rPr>
              <w:instrText xml:space="preserve"> PAGEREF _Toc24131003 \h </w:instrText>
            </w:r>
            <w:r w:rsidR="00041685">
              <w:rPr>
                <w:noProof/>
                <w:webHidden/>
              </w:rPr>
            </w:r>
            <w:r w:rsidR="00041685">
              <w:rPr>
                <w:noProof/>
                <w:webHidden/>
              </w:rPr>
              <w:fldChar w:fldCharType="separate"/>
            </w:r>
            <w:r w:rsidR="00041685">
              <w:rPr>
                <w:noProof/>
                <w:webHidden/>
              </w:rPr>
              <w:t>11</w:t>
            </w:r>
            <w:r w:rsidR="00041685">
              <w:rPr>
                <w:noProof/>
                <w:webHidden/>
              </w:rPr>
              <w:fldChar w:fldCharType="end"/>
            </w:r>
          </w:hyperlink>
        </w:p>
        <w:p w14:paraId="51F9C38B" w14:textId="363464DB" w:rsidR="00041685" w:rsidRDefault="00E86A04">
          <w:pPr>
            <w:pStyle w:val="TOC1"/>
            <w:tabs>
              <w:tab w:val="right" w:leader="dot" w:pos="9926"/>
            </w:tabs>
            <w:rPr>
              <w:b w:val="0"/>
              <w:noProof/>
              <w:color w:val="auto"/>
              <w:sz w:val="22"/>
              <w:lang w:eastAsia="ko-KR"/>
            </w:rPr>
          </w:pPr>
          <w:hyperlink w:anchor="_Toc24131004" w:history="1">
            <w:r w:rsidR="00041685" w:rsidRPr="001024CE">
              <w:rPr>
                <w:rStyle w:val="Hyperlink"/>
                <w:noProof/>
              </w:rPr>
              <w:t>3.</w:t>
            </w:r>
            <w:r w:rsidR="00041685" w:rsidRPr="001024CE">
              <w:rPr>
                <w:rStyle w:val="Hyperlink"/>
                <w:rFonts w:eastAsiaTheme="minorHAnsi"/>
                <w:noProof/>
              </w:rPr>
              <w:t xml:space="preserve"> </w:t>
            </w:r>
            <w:r w:rsidR="00041685" w:rsidRPr="001024CE">
              <w:rPr>
                <w:rStyle w:val="Hyperlink"/>
                <w:noProof/>
              </w:rPr>
              <w:t>System Architecture</w:t>
            </w:r>
            <w:r w:rsidR="00041685">
              <w:rPr>
                <w:noProof/>
                <w:webHidden/>
              </w:rPr>
              <w:tab/>
            </w:r>
            <w:r w:rsidR="00041685">
              <w:rPr>
                <w:noProof/>
                <w:webHidden/>
              </w:rPr>
              <w:fldChar w:fldCharType="begin"/>
            </w:r>
            <w:r w:rsidR="00041685">
              <w:rPr>
                <w:noProof/>
                <w:webHidden/>
              </w:rPr>
              <w:instrText xml:space="preserve"> PAGEREF _Toc24131004 \h </w:instrText>
            </w:r>
            <w:r w:rsidR="00041685">
              <w:rPr>
                <w:noProof/>
                <w:webHidden/>
              </w:rPr>
            </w:r>
            <w:r w:rsidR="00041685">
              <w:rPr>
                <w:noProof/>
                <w:webHidden/>
              </w:rPr>
              <w:fldChar w:fldCharType="separate"/>
            </w:r>
            <w:r w:rsidR="00041685">
              <w:rPr>
                <w:noProof/>
                <w:webHidden/>
              </w:rPr>
              <w:t>13</w:t>
            </w:r>
            <w:r w:rsidR="00041685">
              <w:rPr>
                <w:noProof/>
                <w:webHidden/>
              </w:rPr>
              <w:fldChar w:fldCharType="end"/>
            </w:r>
          </w:hyperlink>
        </w:p>
        <w:p w14:paraId="75CF931E" w14:textId="52BF8E31" w:rsidR="00041685" w:rsidRDefault="00E86A04">
          <w:pPr>
            <w:pStyle w:val="TOC2"/>
            <w:tabs>
              <w:tab w:val="right" w:leader="dot" w:pos="9926"/>
            </w:tabs>
            <w:rPr>
              <w:b w:val="0"/>
              <w:noProof/>
              <w:color w:val="auto"/>
              <w:sz w:val="22"/>
              <w:lang w:eastAsia="ko-KR"/>
            </w:rPr>
          </w:pPr>
          <w:hyperlink w:anchor="_Toc24131005" w:history="1">
            <w:r w:rsidR="00041685" w:rsidRPr="001024CE">
              <w:rPr>
                <w:rStyle w:val="Hyperlink"/>
                <w:noProof/>
              </w:rPr>
              <w:t>3.1 Frontend Diagram</w:t>
            </w:r>
            <w:r w:rsidR="00041685">
              <w:rPr>
                <w:noProof/>
                <w:webHidden/>
              </w:rPr>
              <w:tab/>
            </w:r>
            <w:r w:rsidR="00041685">
              <w:rPr>
                <w:noProof/>
                <w:webHidden/>
              </w:rPr>
              <w:fldChar w:fldCharType="begin"/>
            </w:r>
            <w:r w:rsidR="00041685">
              <w:rPr>
                <w:noProof/>
                <w:webHidden/>
              </w:rPr>
              <w:instrText xml:space="preserve"> PAGEREF _Toc24131005 \h </w:instrText>
            </w:r>
            <w:r w:rsidR="00041685">
              <w:rPr>
                <w:noProof/>
                <w:webHidden/>
              </w:rPr>
            </w:r>
            <w:r w:rsidR="00041685">
              <w:rPr>
                <w:noProof/>
                <w:webHidden/>
              </w:rPr>
              <w:fldChar w:fldCharType="separate"/>
            </w:r>
            <w:r w:rsidR="00041685">
              <w:rPr>
                <w:noProof/>
                <w:webHidden/>
              </w:rPr>
              <w:t>13</w:t>
            </w:r>
            <w:r w:rsidR="00041685">
              <w:rPr>
                <w:noProof/>
                <w:webHidden/>
              </w:rPr>
              <w:fldChar w:fldCharType="end"/>
            </w:r>
          </w:hyperlink>
        </w:p>
        <w:p w14:paraId="374BEE1E" w14:textId="4C10A94D" w:rsidR="00041685" w:rsidRDefault="00E86A04">
          <w:pPr>
            <w:pStyle w:val="TOC2"/>
            <w:tabs>
              <w:tab w:val="right" w:leader="dot" w:pos="9926"/>
            </w:tabs>
            <w:rPr>
              <w:b w:val="0"/>
              <w:noProof/>
              <w:color w:val="auto"/>
              <w:sz w:val="22"/>
              <w:lang w:eastAsia="ko-KR"/>
            </w:rPr>
          </w:pPr>
          <w:hyperlink w:anchor="_Toc24131006" w:history="1">
            <w:r w:rsidR="00041685" w:rsidRPr="001024CE">
              <w:rPr>
                <w:rStyle w:val="Hyperlink"/>
                <w:noProof/>
              </w:rPr>
              <w:t>3.2 Backend Diagram</w:t>
            </w:r>
            <w:r w:rsidR="00041685">
              <w:rPr>
                <w:noProof/>
                <w:webHidden/>
              </w:rPr>
              <w:tab/>
            </w:r>
            <w:r w:rsidR="00041685">
              <w:rPr>
                <w:noProof/>
                <w:webHidden/>
              </w:rPr>
              <w:fldChar w:fldCharType="begin"/>
            </w:r>
            <w:r w:rsidR="00041685">
              <w:rPr>
                <w:noProof/>
                <w:webHidden/>
              </w:rPr>
              <w:instrText xml:space="preserve"> PAGEREF _Toc24131006 \h </w:instrText>
            </w:r>
            <w:r w:rsidR="00041685">
              <w:rPr>
                <w:noProof/>
                <w:webHidden/>
              </w:rPr>
            </w:r>
            <w:r w:rsidR="00041685">
              <w:rPr>
                <w:noProof/>
                <w:webHidden/>
              </w:rPr>
              <w:fldChar w:fldCharType="separate"/>
            </w:r>
            <w:r w:rsidR="00041685">
              <w:rPr>
                <w:noProof/>
                <w:webHidden/>
              </w:rPr>
              <w:t>13</w:t>
            </w:r>
            <w:r w:rsidR="00041685">
              <w:rPr>
                <w:noProof/>
                <w:webHidden/>
              </w:rPr>
              <w:fldChar w:fldCharType="end"/>
            </w:r>
          </w:hyperlink>
        </w:p>
        <w:p w14:paraId="76FAD76D" w14:textId="131186A7" w:rsidR="00041685" w:rsidRDefault="00E86A04">
          <w:pPr>
            <w:pStyle w:val="TOC2"/>
            <w:tabs>
              <w:tab w:val="right" w:leader="dot" w:pos="9926"/>
            </w:tabs>
            <w:rPr>
              <w:b w:val="0"/>
              <w:noProof/>
              <w:color w:val="auto"/>
              <w:sz w:val="22"/>
              <w:lang w:eastAsia="ko-KR"/>
            </w:rPr>
          </w:pPr>
          <w:hyperlink w:anchor="_Toc24131007" w:history="1">
            <w:r w:rsidR="00041685" w:rsidRPr="001024CE">
              <w:rPr>
                <w:rStyle w:val="Hyperlink"/>
                <w:noProof/>
              </w:rPr>
              <w:t>3.3 Use-case Diagram</w:t>
            </w:r>
            <w:r w:rsidR="00041685">
              <w:rPr>
                <w:noProof/>
                <w:webHidden/>
              </w:rPr>
              <w:tab/>
            </w:r>
            <w:r w:rsidR="00041685">
              <w:rPr>
                <w:noProof/>
                <w:webHidden/>
              </w:rPr>
              <w:fldChar w:fldCharType="begin"/>
            </w:r>
            <w:r w:rsidR="00041685">
              <w:rPr>
                <w:noProof/>
                <w:webHidden/>
              </w:rPr>
              <w:instrText xml:space="preserve"> PAGEREF _Toc24131007 \h </w:instrText>
            </w:r>
            <w:r w:rsidR="00041685">
              <w:rPr>
                <w:noProof/>
                <w:webHidden/>
              </w:rPr>
            </w:r>
            <w:r w:rsidR="00041685">
              <w:rPr>
                <w:noProof/>
                <w:webHidden/>
              </w:rPr>
              <w:fldChar w:fldCharType="separate"/>
            </w:r>
            <w:r w:rsidR="00041685">
              <w:rPr>
                <w:noProof/>
                <w:webHidden/>
              </w:rPr>
              <w:t>13</w:t>
            </w:r>
            <w:r w:rsidR="00041685">
              <w:rPr>
                <w:noProof/>
                <w:webHidden/>
              </w:rPr>
              <w:fldChar w:fldCharType="end"/>
            </w:r>
          </w:hyperlink>
        </w:p>
        <w:p w14:paraId="67E099EF" w14:textId="5EDFB0CF" w:rsidR="00DC7F00" w:rsidRDefault="00DC7F00">
          <w:r>
            <w:rPr>
              <w:bCs/>
              <w:noProof/>
            </w:rPr>
            <w:fldChar w:fldCharType="end"/>
          </w:r>
        </w:p>
      </w:sdtContent>
    </w:sdt>
    <w:p w14:paraId="74D86C21" w14:textId="2CE22CCC" w:rsidR="007D3D18" w:rsidRDefault="007D3D18">
      <w:pPr>
        <w:spacing w:after="200"/>
      </w:pPr>
    </w:p>
    <w:p w14:paraId="6B472BC0" w14:textId="77777777" w:rsidR="00DC7F00" w:rsidRDefault="00DC7F00">
      <w:pPr>
        <w:spacing w:after="200"/>
        <w:rPr>
          <w:rFonts w:asciiTheme="majorHAnsi" w:eastAsiaTheme="majorEastAsia" w:hAnsiTheme="majorHAnsi" w:cstheme="majorBidi"/>
          <w:color w:val="0D0E10" w:themeColor="text2" w:themeShade="BF"/>
          <w:kern w:val="28"/>
          <w:sz w:val="52"/>
          <w:szCs w:val="32"/>
        </w:rPr>
      </w:pPr>
      <w:r>
        <w:br w:type="page"/>
      </w:r>
    </w:p>
    <w:p w14:paraId="37CA5EC9" w14:textId="77777777" w:rsidR="00276DB5" w:rsidRPr="00276DB5" w:rsidRDefault="00276DB5" w:rsidP="009C22CA">
      <w:pPr>
        <w:pStyle w:val="Heading1"/>
      </w:pPr>
      <w:bookmarkStart w:id="1" w:name="_Toc24130997"/>
      <w:r w:rsidRPr="00276DB5">
        <w:rPr>
          <w:rFonts w:hint="eastAsia"/>
        </w:rPr>
        <w:lastRenderedPageBreak/>
        <w:t>1. User Requirements Definition</w:t>
      </w:r>
      <w:bookmarkEnd w:id="1"/>
    </w:p>
    <w:p w14:paraId="2B61A034" w14:textId="2C953C4F" w:rsidR="00DB040E" w:rsidRDefault="00040429" w:rsidP="006A23F0">
      <w:pPr>
        <w:pStyle w:val="Content"/>
      </w:pPr>
      <w:r>
        <w:rPr>
          <w:rFonts w:hint="eastAsia"/>
        </w:rPr>
        <w:t>This section covers the definitions for the user requirements of the proposed system. The requirements can be categorized into functional and non-functional requirements.</w:t>
      </w:r>
    </w:p>
    <w:p w14:paraId="0EE574FD" w14:textId="56D60AB2" w:rsidR="009C22CA" w:rsidRDefault="009C22CA" w:rsidP="009C22CA">
      <w:pPr>
        <w:pStyle w:val="Heading2"/>
        <w:numPr>
          <w:ilvl w:val="1"/>
          <w:numId w:val="1"/>
        </w:numPr>
      </w:pPr>
      <w:bookmarkStart w:id="2" w:name="_Toc24130998"/>
      <w:r>
        <w:rPr>
          <w:rFonts w:hint="eastAsia"/>
        </w:rPr>
        <w:t>Functional Requirements</w:t>
      </w:r>
      <w:bookmarkEnd w:id="2"/>
    </w:p>
    <w:p w14:paraId="692A0437" w14:textId="17EFAC2F" w:rsidR="006A23F0" w:rsidRDefault="006A23F0" w:rsidP="006A23F0">
      <w:pPr>
        <w:pStyle w:val="Content"/>
        <w:rPr>
          <w:color w:val="auto"/>
        </w:rPr>
      </w:pPr>
      <w:r>
        <w:rPr>
          <w:rFonts w:hint="eastAsia"/>
        </w:rPr>
        <w:t>The functional requirements include, but are not limited to, the following items:</w:t>
      </w:r>
    </w:p>
    <w:p w14:paraId="0BF09890" w14:textId="77777777" w:rsidR="006A23F0" w:rsidRPr="006A23F0" w:rsidRDefault="006A23F0" w:rsidP="005877DC">
      <w:pPr>
        <w:pStyle w:val="Content"/>
        <w:numPr>
          <w:ilvl w:val="0"/>
          <w:numId w:val="2"/>
        </w:numPr>
      </w:pPr>
      <w:bookmarkStart w:id="3" w:name="_Hlk23970142"/>
      <w:r w:rsidRPr="006A23F0">
        <w:rPr>
          <w:rFonts w:hint="eastAsia"/>
        </w:rPr>
        <w:t>Sign up/Sign In</w:t>
      </w:r>
    </w:p>
    <w:bookmarkEnd w:id="3"/>
    <w:p w14:paraId="281972FA" w14:textId="0ABD4590" w:rsidR="006A23F0" w:rsidRPr="006A23F0" w:rsidRDefault="006A23F0" w:rsidP="005877DC">
      <w:pPr>
        <w:pStyle w:val="Content"/>
        <w:numPr>
          <w:ilvl w:val="0"/>
          <w:numId w:val="3"/>
        </w:numPr>
      </w:pPr>
      <w:r w:rsidRPr="006A23F0">
        <w:rPr>
          <w:rFonts w:hint="eastAsia"/>
        </w:rPr>
        <w:t xml:space="preserve">This is basic requirement for users to use the </w:t>
      </w:r>
      <w:r w:rsidR="00975943">
        <w:t>Fitts</w:t>
      </w:r>
      <w:r w:rsidRPr="006A23F0">
        <w:rPr>
          <w:rFonts w:hint="eastAsia"/>
        </w:rPr>
        <w:t xml:space="preserve"> application. At first, Users create an account of </w:t>
      </w:r>
      <w:r w:rsidR="00975943">
        <w:t>Fitts</w:t>
      </w:r>
      <w:r w:rsidRPr="006A23F0">
        <w:rPr>
          <w:rFonts w:hint="eastAsia"/>
        </w:rPr>
        <w:t xml:space="preserve"> system with ID, password and e-mail</w:t>
      </w:r>
      <w:r w:rsidR="004C0FBF">
        <w:t xml:space="preserve"> or Users can create account via Facebook or Kakao account</w:t>
      </w:r>
      <w:r w:rsidRPr="006A23F0">
        <w:rPr>
          <w:rFonts w:hint="eastAsia"/>
        </w:rPr>
        <w:t xml:space="preserve">. After that, users can sign in the system with ID, Password. When uses sign in, system should authenticate the user by matching given information with account information in the DB. </w:t>
      </w:r>
    </w:p>
    <w:p w14:paraId="735CB02B" w14:textId="05AA822E" w:rsidR="006A23F0" w:rsidRPr="006A23F0" w:rsidRDefault="00A80C93" w:rsidP="005877DC">
      <w:pPr>
        <w:pStyle w:val="Content"/>
        <w:numPr>
          <w:ilvl w:val="0"/>
          <w:numId w:val="2"/>
        </w:numPr>
      </w:pPr>
      <w:bookmarkStart w:id="4" w:name="_Hlk23970154"/>
      <w:r>
        <w:t>User personalization</w:t>
      </w:r>
    </w:p>
    <w:bookmarkEnd w:id="4"/>
    <w:p w14:paraId="2B403A40" w14:textId="55A23BC6" w:rsidR="006A23F0" w:rsidRPr="006A23F0" w:rsidRDefault="006B7199" w:rsidP="005877DC">
      <w:pPr>
        <w:pStyle w:val="Content"/>
        <w:numPr>
          <w:ilvl w:val="0"/>
          <w:numId w:val="3"/>
        </w:numPr>
      </w:pPr>
      <w:r>
        <w:t xml:space="preserve">After login, Users must input the information about </w:t>
      </w:r>
      <w:r w:rsidR="00F2064D">
        <w:t>body like height, weight, body shape type</w:t>
      </w:r>
      <w:r w:rsidR="00A77EBF">
        <w:t>, shoes size, and style of clothing.</w:t>
      </w:r>
    </w:p>
    <w:p w14:paraId="5A078017" w14:textId="28232060" w:rsidR="006A23F0" w:rsidRPr="006A23F0" w:rsidRDefault="00BA4D43" w:rsidP="005877DC">
      <w:pPr>
        <w:pStyle w:val="Content"/>
        <w:numPr>
          <w:ilvl w:val="0"/>
          <w:numId w:val="2"/>
        </w:numPr>
      </w:pPr>
      <w:bookmarkStart w:id="5" w:name="_Hlk23970229"/>
      <w:r>
        <w:t>Feed</w:t>
      </w:r>
    </w:p>
    <w:bookmarkEnd w:id="5"/>
    <w:p w14:paraId="35D7A01E" w14:textId="183CD61C" w:rsidR="00834531" w:rsidRPr="006A23F0" w:rsidRDefault="00834531" w:rsidP="005877DC">
      <w:pPr>
        <w:pStyle w:val="Content"/>
        <w:numPr>
          <w:ilvl w:val="0"/>
          <w:numId w:val="3"/>
        </w:numPr>
      </w:pPr>
      <w:r>
        <w:t xml:space="preserve">Show up </w:t>
      </w:r>
      <w:r w:rsidR="00E44861">
        <w:t>the photos of other users</w:t>
      </w:r>
      <w:r w:rsidR="009D78EC" w:rsidRPr="009D78EC">
        <w:rPr>
          <w:rFonts w:hint="eastAsia"/>
        </w:rPr>
        <w:t xml:space="preserve"> </w:t>
      </w:r>
      <w:r w:rsidR="00E44861">
        <w:t>which write and post the photo to review about the clothes that they bought</w:t>
      </w:r>
      <w:r w:rsidR="00F41765">
        <w:t xml:space="preserve"> with a link to that </w:t>
      </w:r>
      <w:r w:rsidR="00177E1F">
        <w:t>product</w:t>
      </w:r>
      <w:r w:rsidR="00F41765">
        <w:t>.</w:t>
      </w:r>
    </w:p>
    <w:p w14:paraId="2C2677FD" w14:textId="12D05BEB" w:rsidR="00834531" w:rsidRPr="006A23F0" w:rsidRDefault="00834531" w:rsidP="005877DC">
      <w:pPr>
        <w:pStyle w:val="Content"/>
        <w:numPr>
          <w:ilvl w:val="0"/>
          <w:numId w:val="2"/>
        </w:numPr>
      </w:pPr>
      <w:r>
        <w:t>Shop</w:t>
      </w:r>
    </w:p>
    <w:p w14:paraId="64320F02" w14:textId="61D68727" w:rsidR="009D78EC" w:rsidRPr="006A23F0" w:rsidRDefault="00F41765" w:rsidP="005877DC">
      <w:pPr>
        <w:pStyle w:val="Content"/>
        <w:numPr>
          <w:ilvl w:val="0"/>
          <w:numId w:val="3"/>
        </w:numPr>
      </w:pPr>
      <w:r>
        <w:t xml:space="preserve">Show up many </w:t>
      </w:r>
      <w:r w:rsidR="00710062">
        <w:t>product</w:t>
      </w:r>
      <w:r w:rsidR="00054A77">
        <w:t>s</w:t>
      </w:r>
      <w:r>
        <w:t xml:space="preserve"> with the price available </w:t>
      </w:r>
      <w:r w:rsidR="00F8262F">
        <w:t>in Fitts system</w:t>
      </w:r>
      <w:r w:rsidR="00A1534B">
        <w:t xml:space="preserve"> and a shop that sell that </w:t>
      </w:r>
      <w:r w:rsidR="00710062">
        <w:t>product</w:t>
      </w:r>
      <w:r w:rsidR="00E922F4">
        <w:t xml:space="preserve">. Users can bookmark the </w:t>
      </w:r>
      <w:r w:rsidR="00710062">
        <w:t xml:space="preserve">product </w:t>
      </w:r>
      <w:r w:rsidR="00E922F4">
        <w:t>and the shop.</w:t>
      </w:r>
      <w:r w:rsidR="00564CAF">
        <w:t xml:space="preserve"> It works like normal shop</w:t>
      </w:r>
      <w:r w:rsidR="009D37F1">
        <w:t>p</w:t>
      </w:r>
      <w:r w:rsidR="00564CAF">
        <w:t>ing website.</w:t>
      </w:r>
    </w:p>
    <w:p w14:paraId="6F769F7B" w14:textId="77777777" w:rsidR="009D78EC" w:rsidRPr="006A23F0" w:rsidRDefault="009D78EC" w:rsidP="005877DC">
      <w:pPr>
        <w:pStyle w:val="Content"/>
        <w:numPr>
          <w:ilvl w:val="0"/>
          <w:numId w:val="2"/>
        </w:numPr>
      </w:pPr>
      <w:bookmarkStart w:id="6" w:name="_Hlk23970208"/>
      <w:r w:rsidRPr="006A23F0">
        <w:rPr>
          <w:rFonts w:hint="eastAsia"/>
        </w:rPr>
        <w:t>Disclosure of Product Information</w:t>
      </w:r>
    </w:p>
    <w:bookmarkEnd w:id="6"/>
    <w:p w14:paraId="6CC9E033" w14:textId="6583E137" w:rsidR="006A23F0" w:rsidRPr="006A23F0" w:rsidRDefault="009D78EC" w:rsidP="005877DC">
      <w:pPr>
        <w:pStyle w:val="Content"/>
        <w:numPr>
          <w:ilvl w:val="0"/>
          <w:numId w:val="4"/>
        </w:numPr>
      </w:pPr>
      <w:r w:rsidRPr="006A23F0">
        <w:rPr>
          <w:rFonts w:hint="eastAsia"/>
        </w:rPr>
        <w:t xml:space="preserve">Aside from what is shown in the </w:t>
      </w:r>
      <w:r w:rsidR="00AD1B18">
        <w:t xml:space="preserve">photo, it should </w:t>
      </w:r>
      <w:r w:rsidR="00572F48">
        <w:t>include</w:t>
      </w:r>
      <w:r w:rsidR="00AD1B18">
        <w:t xml:space="preserve"> that person body information.</w:t>
      </w:r>
    </w:p>
    <w:p w14:paraId="17AAE94F" w14:textId="77777777" w:rsidR="006A23F0" w:rsidRPr="006A23F0" w:rsidRDefault="006A23F0" w:rsidP="005877DC">
      <w:pPr>
        <w:pStyle w:val="Content"/>
        <w:numPr>
          <w:ilvl w:val="0"/>
          <w:numId w:val="2"/>
        </w:numPr>
      </w:pPr>
      <w:bookmarkStart w:id="7" w:name="_Hlk23970234"/>
      <w:r w:rsidRPr="006A23F0">
        <w:rPr>
          <w:rFonts w:hint="eastAsia"/>
        </w:rPr>
        <w:t>My page</w:t>
      </w:r>
    </w:p>
    <w:bookmarkEnd w:id="7"/>
    <w:p w14:paraId="12C53B04" w14:textId="13C66112" w:rsidR="006A23F0" w:rsidRPr="006A23F0" w:rsidRDefault="006A23F0" w:rsidP="005877DC">
      <w:pPr>
        <w:pStyle w:val="Content"/>
        <w:numPr>
          <w:ilvl w:val="0"/>
          <w:numId w:val="4"/>
        </w:numPr>
      </w:pPr>
      <w:r w:rsidRPr="006A23F0">
        <w:rPr>
          <w:rFonts w:hint="eastAsia"/>
        </w:rPr>
        <w:t xml:space="preserve">My page provides users with information related to ordering and activity. Users can check their orders and the shipping information for the order. </w:t>
      </w:r>
      <w:r w:rsidR="00502632">
        <w:t xml:space="preserve">It also provides </w:t>
      </w:r>
      <w:r w:rsidR="00034830">
        <w:t xml:space="preserve">bookmark </w:t>
      </w:r>
      <w:r w:rsidR="00710062">
        <w:t>products</w:t>
      </w:r>
      <w:r w:rsidR="00034830">
        <w:t xml:space="preserve">, love </w:t>
      </w:r>
      <w:r w:rsidR="00710062">
        <w:t>products</w:t>
      </w:r>
      <w:r w:rsidR="00034830">
        <w:t>, coupons, rewards, …</w:t>
      </w:r>
    </w:p>
    <w:p w14:paraId="3375CE96" w14:textId="23E69B0A" w:rsidR="006A23F0" w:rsidRPr="006A23F0" w:rsidRDefault="00436F4C" w:rsidP="005877DC">
      <w:pPr>
        <w:pStyle w:val="Content"/>
        <w:numPr>
          <w:ilvl w:val="0"/>
          <w:numId w:val="2"/>
        </w:numPr>
      </w:pPr>
      <w:r>
        <w:t>Fitts point</w:t>
      </w:r>
      <w:r w:rsidR="006A23F0" w:rsidRPr="006A23F0">
        <w:rPr>
          <w:rFonts w:hint="eastAsia"/>
        </w:rPr>
        <w:t xml:space="preserve"> </w:t>
      </w:r>
    </w:p>
    <w:p w14:paraId="07A8C7A3" w14:textId="0C93E565" w:rsidR="00C2747C" w:rsidRPr="006A23F0" w:rsidRDefault="00436F4C" w:rsidP="005877DC">
      <w:pPr>
        <w:pStyle w:val="Content"/>
        <w:numPr>
          <w:ilvl w:val="0"/>
          <w:numId w:val="4"/>
        </w:numPr>
      </w:pPr>
      <w:r>
        <w:t xml:space="preserve">On My page show up a </w:t>
      </w:r>
      <w:r w:rsidR="0096761D">
        <w:t>F</w:t>
      </w:r>
      <w:r>
        <w:t>itts points</w:t>
      </w:r>
      <w:r w:rsidR="006A23F0" w:rsidRPr="006A23F0">
        <w:rPr>
          <w:rFonts w:hint="eastAsia"/>
        </w:rPr>
        <w:t>.</w:t>
      </w:r>
      <w:r>
        <w:t xml:space="preserve"> This is the point earn from writing the review for </w:t>
      </w:r>
      <w:r w:rsidR="00710062">
        <w:t>product</w:t>
      </w:r>
      <w:r w:rsidR="00695840">
        <w:t xml:space="preserve">, user can stack up this point to buy coupon or </w:t>
      </w:r>
      <w:r w:rsidR="00710062">
        <w:t xml:space="preserve">product </w:t>
      </w:r>
      <w:r w:rsidR="00695840">
        <w:t xml:space="preserve">in </w:t>
      </w:r>
      <w:r w:rsidR="00695840">
        <w:lastRenderedPageBreak/>
        <w:t>Fitts shop.</w:t>
      </w:r>
      <w:r w:rsidR="00C2747C" w:rsidRPr="00C2747C">
        <w:rPr>
          <w:rFonts w:hint="eastAsia"/>
        </w:rPr>
        <w:t xml:space="preserve"> </w:t>
      </w:r>
      <w:r w:rsidR="0019222D" w:rsidRPr="0019222D">
        <w:rPr>
          <w:lang w:val="en-MY"/>
        </w:rPr>
        <w:t xml:space="preserve">Earn </w:t>
      </w:r>
      <w:r w:rsidR="007E79DB">
        <w:rPr>
          <w:lang w:val="en-MY"/>
        </w:rPr>
        <w:t>point</w:t>
      </w:r>
      <w:r w:rsidR="0019222D" w:rsidRPr="0019222D">
        <w:rPr>
          <w:lang w:val="en-MY"/>
        </w:rPr>
        <w:t xml:space="preserve"> by posting reviews, shopping, inviting peoples, and complete some events</w:t>
      </w:r>
    </w:p>
    <w:p w14:paraId="70FF7534" w14:textId="2D0E4621" w:rsidR="00C2747C" w:rsidRPr="006A23F0" w:rsidRDefault="00C2747C" w:rsidP="005877DC">
      <w:pPr>
        <w:pStyle w:val="Content"/>
        <w:numPr>
          <w:ilvl w:val="0"/>
          <w:numId w:val="2"/>
        </w:numPr>
      </w:pPr>
      <w:r>
        <w:t>Search</w:t>
      </w:r>
      <w:r w:rsidRPr="006A23F0">
        <w:rPr>
          <w:rFonts w:hint="eastAsia"/>
        </w:rPr>
        <w:t xml:space="preserve"> </w:t>
      </w:r>
    </w:p>
    <w:p w14:paraId="490E47AE" w14:textId="1D3861EC" w:rsidR="00C2747C" w:rsidRPr="006A23F0" w:rsidRDefault="00B84ED4" w:rsidP="005877DC">
      <w:pPr>
        <w:pStyle w:val="Content"/>
        <w:numPr>
          <w:ilvl w:val="0"/>
          <w:numId w:val="4"/>
        </w:numPr>
      </w:pPr>
      <w:r>
        <w:t xml:space="preserve">Users can search for other users, shop or </w:t>
      </w:r>
      <w:r w:rsidR="00710062">
        <w:t xml:space="preserve">product </w:t>
      </w:r>
      <w:r>
        <w:t>in this area.</w:t>
      </w:r>
    </w:p>
    <w:p w14:paraId="43E0B2F4" w14:textId="644BF591" w:rsidR="00C2747C" w:rsidRPr="006A23F0" w:rsidRDefault="00C2747C" w:rsidP="005877DC">
      <w:pPr>
        <w:pStyle w:val="Content"/>
        <w:numPr>
          <w:ilvl w:val="0"/>
          <w:numId w:val="2"/>
        </w:numPr>
      </w:pPr>
      <w:r>
        <w:t>Cart</w:t>
      </w:r>
      <w:r w:rsidRPr="006A23F0">
        <w:rPr>
          <w:rFonts w:hint="eastAsia"/>
        </w:rPr>
        <w:t xml:space="preserve"> </w:t>
      </w:r>
    </w:p>
    <w:p w14:paraId="427569E2" w14:textId="2A65F0C2" w:rsidR="001E70CC" w:rsidRPr="006A23F0" w:rsidRDefault="002F78E2" w:rsidP="005877DC">
      <w:pPr>
        <w:pStyle w:val="Content"/>
        <w:numPr>
          <w:ilvl w:val="0"/>
          <w:numId w:val="4"/>
        </w:numPr>
      </w:pPr>
      <w:r>
        <w:t xml:space="preserve">All the users added </w:t>
      </w:r>
      <w:r w:rsidR="00710062">
        <w:t xml:space="preserve">product </w:t>
      </w:r>
      <w:r>
        <w:t>to buy will show up here.</w:t>
      </w:r>
      <w:r w:rsidR="001E70CC" w:rsidRPr="001E70CC">
        <w:rPr>
          <w:rFonts w:hint="eastAsia"/>
        </w:rPr>
        <w:t xml:space="preserve"> </w:t>
      </w:r>
    </w:p>
    <w:p w14:paraId="2D6BE14A" w14:textId="62E561BD" w:rsidR="001E70CC" w:rsidRPr="006A23F0" w:rsidRDefault="001E70CC" w:rsidP="005877DC">
      <w:pPr>
        <w:pStyle w:val="Content"/>
        <w:numPr>
          <w:ilvl w:val="0"/>
          <w:numId w:val="2"/>
        </w:numPr>
      </w:pPr>
      <w:r>
        <w:t>Review</w:t>
      </w:r>
      <w:r w:rsidRPr="006A23F0">
        <w:rPr>
          <w:rFonts w:hint="eastAsia"/>
        </w:rPr>
        <w:t xml:space="preserve"> </w:t>
      </w:r>
    </w:p>
    <w:p w14:paraId="4812CF84" w14:textId="6A6BB042" w:rsidR="006A23F0" w:rsidRPr="006909CB" w:rsidRDefault="001E70CC" w:rsidP="005877DC">
      <w:pPr>
        <w:pStyle w:val="Content"/>
        <w:numPr>
          <w:ilvl w:val="0"/>
          <w:numId w:val="4"/>
        </w:numPr>
      </w:pPr>
      <w:r w:rsidRPr="001E70CC">
        <w:t>User can upload reviews about outfits, shoes, bags using their own creativity</w:t>
      </w:r>
    </w:p>
    <w:p w14:paraId="14AFD9BE" w14:textId="77777777" w:rsidR="006A23F0" w:rsidRDefault="006A23F0" w:rsidP="00E6279F">
      <w:pPr>
        <w:pStyle w:val="Heading2"/>
      </w:pPr>
      <w:bookmarkStart w:id="8" w:name="_Toc24130999"/>
      <w:r>
        <w:rPr>
          <w:rFonts w:hint="eastAsia"/>
        </w:rPr>
        <w:t>1.2 Non-functional Requirements</w:t>
      </w:r>
      <w:bookmarkEnd w:id="8"/>
    </w:p>
    <w:p w14:paraId="3940F8E2" w14:textId="01DDEF47" w:rsidR="006A23F0" w:rsidRDefault="006A23F0" w:rsidP="00E6279F">
      <w:pPr>
        <w:pStyle w:val="Content"/>
      </w:pPr>
      <w:r>
        <w:rPr>
          <w:rFonts w:hint="eastAsia"/>
        </w:rPr>
        <w:t>The non-functional requirements can be further classified into Product Requirements, Organizational Requirements, and External Requirements as follows:</w:t>
      </w:r>
    </w:p>
    <w:p w14:paraId="0C98CC0C" w14:textId="77777777" w:rsidR="006A23F0" w:rsidRDefault="006A23F0" w:rsidP="005877DC">
      <w:pPr>
        <w:pStyle w:val="Content"/>
        <w:numPr>
          <w:ilvl w:val="0"/>
          <w:numId w:val="13"/>
        </w:numPr>
      </w:pPr>
      <w:bookmarkStart w:id="9" w:name="_Hlk23970246"/>
      <w:r>
        <w:rPr>
          <w:rFonts w:hint="eastAsia"/>
        </w:rPr>
        <w:t>Product Requirements</w:t>
      </w:r>
    </w:p>
    <w:p w14:paraId="5CD8A8F2" w14:textId="77777777" w:rsidR="006A23F0" w:rsidRDefault="006A23F0" w:rsidP="005877DC">
      <w:pPr>
        <w:pStyle w:val="Content"/>
        <w:numPr>
          <w:ilvl w:val="0"/>
          <w:numId w:val="5"/>
        </w:numPr>
      </w:pPr>
      <w:bookmarkStart w:id="10" w:name="_Hlk23970250"/>
      <w:bookmarkEnd w:id="9"/>
      <w:r>
        <w:rPr>
          <w:rFonts w:hint="eastAsia"/>
        </w:rPr>
        <w:t>Performance</w:t>
      </w:r>
    </w:p>
    <w:bookmarkEnd w:id="10"/>
    <w:p w14:paraId="4771734C" w14:textId="3F4B6799" w:rsidR="00740061" w:rsidRDefault="00740061" w:rsidP="005877DC">
      <w:pPr>
        <w:pStyle w:val="Content"/>
        <w:numPr>
          <w:ilvl w:val="0"/>
          <w:numId w:val="4"/>
        </w:numPr>
      </w:pPr>
      <w:r>
        <w:t>It need</w:t>
      </w:r>
      <w:r w:rsidR="009B209C">
        <w:t>s</w:t>
      </w:r>
      <w:r>
        <w:t xml:space="preserve"> the same performance with others ecommerce application to buy the </w:t>
      </w:r>
      <w:r w:rsidR="00710062">
        <w:t>products</w:t>
      </w:r>
      <w:r w:rsidR="006A23F0">
        <w:rPr>
          <w:rFonts w:hint="eastAsia"/>
        </w:rPr>
        <w:t>.</w:t>
      </w:r>
      <w:r>
        <w:t xml:space="preserve"> </w:t>
      </w:r>
    </w:p>
    <w:p w14:paraId="7BC048C3" w14:textId="2BA18036" w:rsidR="006A23F0" w:rsidRDefault="00740061" w:rsidP="005877DC">
      <w:pPr>
        <w:pStyle w:val="Content"/>
        <w:numPr>
          <w:ilvl w:val="0"/>
          <w:numId w:val="4"/>
        </w:numPr>
      </w:pPr>
      <w:r>
        <w:t xml:space="preserve">It </w:t>
      </w:r>
      <w:r w:rsidR="002D6081">
        <w:t>also need</w:t>
      </w:r>
      <w:r w:rsidR="009B209C">
        <w:t>s</w:t>
      </w:r>
      <w:r w:rsidR="002D6081">
        <w:t xml:space="preserve"> the </w:t>
      </w:r>
      <w:r w:rsidR="0086301F">
        <w:t xml:space="preserve">good system to upload and download image for </w:t>
      </w:r>
      <w:r w:rsidR="00710062">
        <w:t>products</w:t>
      </w:r>
      <w:r w:rsidR="00FC1FA0">
        <w:t xml:space="preserve">. It </w:t>
      </w:r>
      <w:r w:rsidR="009B209C">
        <w:t>needs</w:t>
      </w:r>
      <w:r w:rsidR="00FC1FA0">
        <w:t xml:space="preserve"> to balance the network to make it fast enough</w:t>
      </w:r>
      <w:r w:rsidR="00C91062">
        <w:t xml:space="preserve"> when users need update</w:t>
      </w:r>
      <w:r w:rsidR="006A23F0">
        <w:rPr>
          <w:rFonts w:hint="eastAsia"/>
        </w:rPr>
        <w:t xml:space="preserve"> </w:t>
      </w:r>
      <w:r w:rsidR="00C91062">
        <w:t xml:space="preserve">feed. </w:t>
      </w:r>
    </w:p>
    <w:p w14:paraId="20537F1D" w14:textId="58689B97" w:rsidR="00C22E03" w:rsidRDefault="00C22E03" w:rsidP="005877DC">
      <w:pPr>
        <w:pStyle w:val="Content"/>
        <w:numPr>
          <w:ilvl w:val="0"/>
          <w:numId w:val="4"/>
        </w:numPr>
      </w:pPr>
      <w:r>
        <w:t xml:space="preserve">The Fitts point must be stable, reliable </w:t>
      </w:r>
      <w:r w:rsidR="008A5AEA">
        <w:t>and still have the interesting for users.</w:t>
      </w:r>
    </w:p>
    <w:p w14:paraId="1AB44A44" w14:textId="7B51B67C" w:rsidR="006A23F0" w:rsidRDefault="006A23F0" w:rsidP="005877DC">
      <w:pPr>
        <w:pStyle w:val="Content"/>
        <w:numPr>
          <w:ilvl w:val="0"/>
          <w:numId w:val="5"/>
        </w:numPr>
      </w:pPr>
      <w:bookmarkStart w:id="11" w:name="_Hlk23970257"/>
      <w:r>
        <w:rPr>
          <w:rFonts w:hint="eastAsia"/>
        </w:rPr>
        <w:t>Security</w:t>
      </w:r>
    </w:p>
    <w:bookmarkEnd w:id="11"/>
    <w:p w14:paraId="23B3FE9F" w14:textId="0A5F6047" w:rsidR="006A23F0" w:rsidRDefault="0047700A" w:rsidP="005877DC">
      <w:pPr>
        <w:pStyle w:val="Content"/>
        <w:numPr>
          <w:ilvl w:val="0"/>
          <w:numId w:val="12"/>
        </w:numPr>
      </w:pPr>
      <w:r>
        <w:rPr>
          <w:rFonts w:hint="eastAsia"/>
        </w:rPr>
        <w:t xml:space="preserve">Review must be reliable and must guarantee the anonymity of review writer. And each personal information must be protected from outer access and there for we need security. </w:t>
      </w:r>
      <w:r w:rsidR="00684A30">
        <w:t>And</w:t>
      </w:r>
      <w:r>
        <w:rPr>
          <w:rFonts w:hint="eastAsia"/>
        </w:rPr>
        <w:t>, Id and passwords should be protected by saving it securely</w:t>
      </w:r>
      <w:r w:rsidR="006A23F0">
        <w:rPr>
          <w:rFonts w:hint="eastAsia"/>
        </w:rPr>
        <w:t>.</w:t>
      </w:r>
    </w:p>
    <w:p w14:paraId="4B3BE510" w14:textId="1A96A906" w:rsidR="006A23F0" w:rsidRDefault="007304EC" w:rsidP="005877DC">
      <w:pPr>
        <w:pStyle w:val="Content"/>
        <w:numPr>
          <w:ilvl w:val="0"/>
          <w:numId w:val="5"/>
        </w:numPr>
      </w:pPr>
      <w:bookmarkStart w:id="12" w:name="_Hlk23970262"/>
      <w:r>
        <w:t>Usability</w:t>
      </w:r>
    </w:p>
    <w:bookmarkEnd w:id="12"/>
    <w:p w14:paraId="4E9D1152" w14:textId="6FFCD661" w:rsidR="006A23F0" w:rsidRPr="00FA5631" w:rsidRDefault="00806F7B" w:rsidP="005877DC">
      <w:pPr>
        <w:pStyle w:val="Content"/>
        <w:numPr>
          <w:ilvl w:val="0"/>
          <w:numId w:val="6"/>
        </w:numPr>
      </w:pPr>
      <w:r>
        <w:t xml:space="preserve">The UI of the application </w:t>
      </w:r>
      <w:r w:rsidR="00954961">
        <w:t>should have a clear screen UI</w:t>
      </w:r>
      <w:r w:rsidR="00F61FF4">
        <w:t xml:space="preserve"> to provide important information</w:t>
      </w:r>
      <w:r w:rsidR="00954961">
        <w:t xml:space="preserve"> and as least button as possible deal to the density of </w:t>
      </w:r>
      <w:r w:rsidR="00710062">
        <w:t xml:space="preserve">product </w:t>
      </w:r>
      <w:r w:rsidR="00E633BC">
        <w:t>will show up in the feed screen. The UX should be clear and</w:t>
      </w:r>
      <w:r w:rsidR="003C522D">
        <w:t xml:space="preserve"> easy to use for users.</w:t>
      </w:r>
    </w:p>
    <w:p w14:paraId="4EAEDBF1" w14:textId="5AC913BF" w:rsidR="006A23F0" w:rsidRDefault="006A23F0" w:rsidP="0071091E">
      <w:pPr>
        <w:pStyle w:val="Heading1"/>
      </w:pPr>
      <w:bookmarkStart w:id="13" w:name="_Toc24131000"/>
      <w:r>
        <w:rPr>
          <w:rFonts w:hint="eastAsia"/>
        </w:rPr>
        <w:lastRenderedPageBreak/>
        <w:t>2. System Requirements Specification</w:t>
      </w:r>
      <w:bookmarkEnd w:id="13"/>
    </w:p>
    <w:p w14:paraId="25389514" w14:textId="77777777" w:rsidR="006A23F0" w:rsidRDefault="006A23F0" w:rsidP="0071091E">
      <w:pPr>
        <w:pStyle w:val="Content"/>
      </w:pPr>
      <w:r>
        <w:rPr>
          <w:rFonts w:hint="eastAsia"/>
        </w:rPr>
        <w:t>This chapter specifies the functional and non-functional requirements. We focus on the following detail requirements: Name, description, inputs, source, outputs, destination, action, requirements, pre-condition.</w:t>
      </w:r>
    </w:p>
    <w:p w14:paraId="70F2F7F5" w14:textId="77777777" w:rsidR="006A23F0" w:rsidRDefault="006A23F0" w:rsidP="0071091E">
      <w:pPr>
        <w:pStyle w:val="Heading2"/>
      </w:pPr>
      <w:bookmarkStart w:id="14" w:name="_Toc24131001"/>
      <w:r>
        <w:rPr>
          <w:rFonts w:hint="eastAsia"/>
        </w:rPr>
        <w:t xml:space="preserve">2.1 </w:t>
      </w:r>
      <w:bookmarkStart w:id="15" w:name="_Hlk23970334"/>
      <w:r>
        <w:rPr>
          <w:rFonts w:hint="eastAsia"/>
        </w:rPr>
        <w:t xml:space="preserve">Functional Requirements </w:t>
      </w:r>
      <w:r>
        <w:rPr>
          <w:rFonts w:hint="eastAsia"/>
        </w:rPr>
        <w:t>–</w:t>
      </w:r>
      <w:r>
        <w:rPr>
          <w:rFonts w:hint="eastAsia"/>
        </w:rPr>
        <w:t xml:space="preserve"> Frontend</w:t>
      </w:r>
      <w:bookmarkEnd w:id="15"/>
      <w:bookmarkEnd w:id="14"/>
    </w:p>
    <w:p w14:paraId="486EB30A" w14:textId="400DA660" w:rsidR="009D413E" w:rsidRPr="000017FB" w:rsidRDefault="00D1755C" w:rsidP="000017FB">
      <w:pPr>
        <w:pStyle w:val="Content"/>
        <w:numPr>
          <w:ilvl w:val="0"/>
          <w:numId w:val="22"/>
        </w:numPr>
        <w:rPr>
          <w:rFonts w:eastAsiaTheme="majorEastAsia" w:cstheme="minorHAnsi"/>
          <w:color w:val="auto"/>
          <w:sz w:val="24"/>
          <w:szCs w:val="32"/>
        </w:rPr>
      </w:pPr>
      <w:r w:rsidRPr="000017FB">
        <w:rPr>
          <w:rFonts w:cstheme="minorHAnsi"/>
        </w:rPr>
        <w:t>Sign</w:t>
      </w:r>
      <w:r w:rsidR="00573687" w:rsidRPr="000017FB">
        <w:rPr>
          <w:rFonts w:cstheme="minorHAnsi"/>
        </w:rPr>
        <w:t xml:space="preserve"> </w:t>
      </w:r>
      <w:r w:rsidRPr="000017FB">
        <w:rPr>
          <w:rFonts w:cstheme="minorHAnsi"/>
        </w:rPr>
        <w:t>up</w:t>
      </w:r>
    </w:p>
    <w:tbl>
      <w:tblPr>
        <w:tblStyle w:val="PlainTable1"/>
        <w:tblW w:w="0" w:type="auto"/>
        <w:tblInd w:w="0" w:type="dxa"/>
        <w:tblLook w:val="04A0" w:firstRow="1" w:lastRow="0" w:firstColumn="1" w:lastColumn="0" w:noHBand="0" w:noVBand="1"/>
      </w:tblPr>
      <w:tblGrid>
        <w:gridCol w:w="2122"/>
        <w:gridCol w:w="6873"/>
      </w:tblGrid>
      <w:tr w:rsidR="009D413E" w:rsidRPr="000017FB" w14:paraId="4B485418" w14:textId="77777777" w:rsidTr="00257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75B86" w14:textId="77777777" w:rsidR="009D413E" w:rsidRPr="000017FB" w:rsidRDefault="009D413E" w:rsidP="000017FB">
            <w:pPr>
              <w:pStyle w:val="Content"/>
              <w:rPr>
                <w:rFonts w:cstheme="minorHAnsi"/>
              </w:rPr>
            </w:pPr>
            <w:r w:rsidRPr="000017FB">
              <w:rPr>
                <w:rFonts w:cstheme="minorHAnsi"/>
              </w:rPr>
              <w:t>Name</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F1C2A" w14:textId="66B49521" w:rsidR="009D413E" w:rsidRPr="008C2438" w:rsidRDefault="005902E4"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Sign</w:t>
            </w:r>
            <w:r w:rsidR="00573687" w:rsidRPr="008C2438">
              <w:rPr>
                <w:rFonts w:cstheme="minorHAnsi"/>
                <w:b w:val="0"/>
                <w:bCs w:val="0"/>
              </w:rPr>
              <w:t xml:space="preserve"> </w:t>
            </w:r>
            <w:r w:rsidRPr="008C2438">
              <w:rPr>
                <w:rFonts w:cstheme="minorHAnsi"/>
                <w:b w:val="0"/>
                <w:bCs w:val="0"/>
              </w:rPr>
              <w:t>up</w:t>
            </w:r>
          </w:p>
        </w:tc>
      </w:tr>
      <w:tr w:rsidR="009D413E" w:rsidRPr="000017FB" w14:paraId="5579E133"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EF895" w14:textId="77777777" w:rsidR="009D413E" w:rsidRPr="000017FB" w:rsidRDefault="009D413E" w:rsidP="000017FB">
            <w:pPr>
              <w:pStyle w:val="Content"/>
              <w:rPr>
                <w:rFonts w:cstheme="minorHAnsi"/>
              </w:rPr>
            </w:pPr>
            <w:r w:rsidRPr="000017FB">
              <w:rPr>
                <w:rFonts w:cstheme="minorHAnsi"/>
              </w:rPr>
              <w:t>Description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33A22" w14:textId="7630B6F3" w:rsidR="009D413E" w:rsidRPr="000017FB" w:rsidRDefault="00AD03A5"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User </w:t>
            </w:r>
            <w:r w:rsidR="00A57ED2" w:rsidRPr="000017FB">
              <w:rPr>
                <w:rFonts w:cstheme="minorHAnsi"/>
              </w:rPr>
              <w:t>can register</w:t>
            </w:r>
            <w:r w:rsidRPr="000017FB">
              <w:rPr>
                <w:rFonts w:cstheme="minorHAnsi"/>
              </w:rPr>
              <w:t xml:space="preserve"> their</w:t>
            </w:r>
            <w:r w:rsidR="00A57ED2" w:rsidRPr="000017FB">
              <w:rPr>
                <w:rFonts w:cstheme="minorHAnsi"/>
              </w:rPr>
              <w:t xml:space="preserve"> own account for using application.</w:t>
            </w:r>
          </w:p>
        </w:tc>
      </w:tr>
      <w:tr w:rsidR="009D413E" w:rsidRPr="000017FB" w14:paraId="0B71818B"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AA4EE" w14:textId="015ECD08" w:rsidR="009D413E" w:rsidRPr="000017FB" w:rsidRDefault="009D413E" w:rsidP="000017FB">
            <w:pPr>
              <w:pStyle w:val="Content"/>
              <w:rPr>
                <w:rFonts w:cstheme="minorHAnsi"/>
              </w:rPr>
            </w:pPr>
            <w:r w:rsidRPr="000017FB">
              <w:rPr>
                <w:rFonts w:cstheme="minorHAnsi"/>
              </w:rPr>
              <w:t>Input</w:t>
            </w:r>
            <w:r w:rsidR="004A533E" w:rsidRPr="000017FB">
              <w:rPr>
                <w:rFonts w:cstheme="minorHAnsi"/>
              </w:rPr>
              <w:t>s</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622CA" w14:textId="77777777" w:rsidR="009D413E" w:rsidRPr="000017FB" w:rsidRDefault="009D413E"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input</w:t>
            </w:r>
          </w:p>
        </w:tc>
      </w:tr>
      <w:tr w:rsidR="009D413E" w:rsidRPr="000017FB" w14:paraId="3A2AE839"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36307" w14:textId="2CEC66CD" w:rsidR="009D413E" w:rsidRPr="000017FB" w:rsidRDefault="009D413E" w:rsidP="000017FB">
            <w:pPr>
              <w:pStyle w:val="Content"/>
              <w:rPr>
                <w:rFonts w:cstheme="minorHAnsi"/>
              </w:rPr>
            </w:pPr>
            <w:r w:rsidRPr="000017FB">
              <w:rPr>
                <w:rFonts w:cstheme="minorHAnsi"/>
              </w:rPr>
              <w:t>Output</w:t>
            </w:r>
            <w:r w:rsidR="004A533E" w:rsidRPr="000017FB">
              <w:rPr>
                <w:rFonts w:cstheme="minorHAnsi"/>
              </w:rPr>
              <w:t>s</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7AB97D" w14:textId="4350E95F" w:rsidR="009D413E" w:rsidRPr="000017FB" w:rsidRDefault="00AD03A5"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User </w:t>
            </w:r>
            <w:r w:rsidR="00A02D7C" w:rsidRPr="000017FB">
              <w:rPr>
                <w:rFonts w:cstheme="minorHAnsi"/>
              </w:rPr>
              <w:t xml:space="preserve">can get the </w:t>
            </w:r>
            <w:r w:rsidR="00EC7068" w:rsidRPr="000017FB">
              <w:rPr>
                <w:rFonts w:cstheme="minorHAnsi"/>
              </w:rPr>
              <w:t>account</w:t>
            </w:r>
            <w:r w:rsidR="0096503A" w:rsidRPr="000017FB">
              <w:rPr>
                <w:rFonts w:cstheme="minorHAnsi"/>
              </w:rPr>
              <w:t xml:space="preserve"> for application</w:t>
            </w:r>
          </w:p>
        </w:tc>
      </w:tr>
      <w:tr w:rsidR="009D413E" w:rsidRPr="000017FB" w14:paraId="4A67492F"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000C0" w14:textId="77777777" w:rsidR="009D413E" w:rsidRPr="000017FB" w:rsidRDefault="009D413E" w:rsidP="000017FB">
            <w:pPr>
              <w:pStyle w:val="Content"/>
              <w:rPr>
                <w:rFonts w:cstheme="minorHAnsi"/>
              </w:rPr>
            </w:pPr>
            <w:r w:rsidRPr="000017FB">
              <w:rPr>
                <w:rFonts w:cstheme="minorHAnsi"/>
              </w:rPr>
              <w:t>Action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699434" w14:textId="015DC36F" w:rsidR="009D413E" w:rsidRPr="000017FB" w:rsidRDefault="009D413E"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 xml:space="preserve">When the user </w:t>
            </w:r>
            <w:r w:rsidR="00E70AF5" w:rsidRPr="000017FB">
              <w:rPr>
                <w:rFonts w:cstheme="minorHAnsi"/>
              </w:rPr>
              <w:t xml:space="preserve">first </w:t>
            </w:r>
            <w:r w:rsidR="002101E0" w:rsidRPr="000017FB">
              <w:rPr>
                <w:rFonts w:cstheme="minorHAnsi"/>
              </w:rPr>
              <w:t>opens</w:t>
            </w:r>
            <w:r w:rsidR="00E70AF5" w:rsidRPr="000017FB">
              <w:rPr>
                <w:rFonts w:cstheme="minorHAnsi"/>
              </w:rPr>
              <w:t xml:space="preserve"> the application, it requires user to login or sign up for the application</w:t>
            </w:r>
            <w:r w:rsidR="002101E0" w:rsidRPr="000017FB">
              <w:rPr>
                <w:rFonts w:cstheme="minorHAnsi"/>
              </w:rPr>
              <w:t xml:space="preserve"> with ID, name and password.</w:t>
            </w:r>
          </w:p>
        </w:tc>
      </w:tr>
      <w:tr w:rsidR="009D413E" w:rsidRPr="000017FB" w14:paraId="3F5D462D"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F760D" w14:textId="77777777" w:rsidR="009D413E" w:rsidRPr="000017FB" w:rsidRDefault="009D413E" w:rsidP="000017FB">
            <w:pPr>
              <w:pStyle w:val="Content"/>
              <w:rPr>
                <w:rFonts w:cstheme="minorHAnsi"/>
              </w:rPr>
            </w:pPr>
            <w:r w:rsidRPr="000017FB">
              <w:rPr>
                <w:rFonts w:cstheme="minorHAnsi"/>
              </w:rPr>
              <w:t>Requirements</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0BE32" w14:textId="5A3C9D2C" w:rsidR="009D413E" w:rsidRPr="000017FB" w:rsidRDefault="004D4145"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User must not register before</w:t>
            </w:r>
          </w:p>
        </w:tc>
      </w:tr>
      <w:tr w:rsidR="009D413E" w:rsidRPr="000017FB" w14:paraId="72783936"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5A0728" w14:textId="77777777" w:rsidR="009D413E" w:rsidRPr="000017FB" w:rsidRDefault="009D413E" w:rsidP="000017FB">
            <w:pPr>
              <w:pStyle w:val="Content"/>
              <w:rPr>
                <w:rFonts w:cstheme="minorHAnsi"/>
              </w:rPr>
            </w:pPr>
            <w:r w:rsidRPr="000017FB">
              <w:rPr>
                <w:rFonts w:cstheme="minorHAnsi"/>
              </w:rPr>
              <w:t>Pre-condition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18F6E" w14:textId="3EA65EB0" w:rsidR="009D413E" w:rsidRPr="000017FB" w:rsidRDefault="00C36362"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should have email and certificate it.</w:t>
            </w:r>
          </w:p>
        </w:tc>
      </w:tr>
      <w:tr w:rsidR="009D413E" w:rsidRPr="000017FB" w14:paraId="7A62652B"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37CD0C" w14:textId="77777777" w:rsidR="009D413E" w:rsidRPr="000017FB" w:rsidRDefault="009D413E" w:rsidP="000017FB">
            <w:pPr>
              <w:pStyle w:val="Content"/>
              <w:rPr>
                <w:rFonts w:cstheme="minorHAnsi"/>
              </w:rPr>
            </w:pPr>
            <w:r w:rsidRPr="000017FB">
              <w:rPr>
                <w:rFonts w:cstheme="minorHAnsi"/>
              </w:rPr>
              <w:t>Post-condition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205B9" w14:textId="77777777" w:rsidR="009D413E" w:rsidRPr="000017FB" w:rsidRDefault="009D413E"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w:t>
            </w:r>
          </w:p>
        </w:tc>
      </w:tr>
    </w:tbl>
    <w:p w14:paraId="1A1BD8EC" w14:textId="65A13297" w:rsidR="009D413E" w:rsidRPr="000017FB" w:rsidRDefault="009D413E" w:rsidP="000017FB">
      <w:pPr>
        <w:pStyle w:val="Content"/>
        <w:jc w:val="center"/>
        <w:rPr>
          <w:rFonts w:cstheme="minorHAnsi"/>
          <w:sz w:val="16"/>
          <w:szCs w:val="16"/>
        </w:rPr>
      </w:pPr>
      <w:bookmarkStart w:id="16" w:name="_Toc9286212"/>
      <w:r w:rsidRPr="000017FB">
        <w:rPr>
          <w:rFonts w:cstheme="minorHAnsi"/>
        </w:rPr>
        <w:t xml:space="preserve">Table </w:t>
      </w:r>
      <w:r w:rsidR="000017FB" w:rsidRPr="000017FB">
        <w:rPr>
          <w:rFonts w:cstheme="minorHAnsi"/>
        </w:rPr>
        <w:fldChar w:fldCharType="begin"/>
      </w:r>
      <w:r w:rsidR="000017FB" w:rsidRPr="000017FB">
        <w:rPr>
          <w:rFonts w:cstheme="minorHAnsi"/>
          <w:noProof/>
        </w:rPr>
        <w:instrText xml:space="preserve"> SEQ Table \* ARABIC </w:instrText>
      </w:r>
      <w:r w:rsidR="000017FB" w:rsidRPr="000017FB">
        <w:rPr>
          <w:rFonts w:cstheme="minorHAnsi"/>
        </w:rPr>
        <w:fldChar w:fldCharType="separate"/>
      </w:r>
      <w:r w:rsidR="000017FB">
        <w:rPr>
          <w:rFonts w:cstheme="minorHAnsi"/>
          <w:noProof/>
        </w:rPr>
        <w:t>1</w:t>
      </w:r>
      <w:r w:rsidR="000017FB" w:rsidRPr="000017FB">
        <w:rPr>
          <w:rFonts w:cstheme="minorHAnsi"/>
        </w:rPr>
        <w:fldChar w:fldCharType="end"/>
      </w:r>
      <w:r w:rsidRPr="000017FB">
        <w:rPr>
          <w:rFonts w:cstheme="minorHAnsi"/>
        </w:rPr>
        <w:t xml:space="preserve">: </w:t>
      </w:r>
      <w:r w:rsidR="006B77D5" w:rsidRPr="000017FB">
        <w:rPr>
          <w:rFonts w:cstheme="minorHAnsi"/>
        </w:rPr>
        <w:t>Signup</w:t>
      </w:r>
      <w:r w:rsidRPr="000017FB">
        <w:rPr>
          <w:rFonts w:cstheme="minorHAnsi"/>
        </w:rPr>
        <w:t xml:space="preserve"> Function</w:t>
      </w:r>
      <w:bookmarkEnd w:id="16"/>
    </w:p>
    <w:p w14:paraId="0CF1AD4D" w14:textId="0C818ADF" w:rsidR="0023242C" w:rsidRPr="000017FB" w:rsidRDefault="00E30FE7" w:rsidP="000017FB">
      <w:pPr>
        <w:pStyle w:val="Content"/>
        <w:numPr>
          <w:ilvl w:val="0"/>
          <w:numId w:val="22"/>
        </w:numPr>
        <w:rPr>
          <w:rFonts w:eastAsiaTheme="majorEastAsia" w:cstheme="minorHAnsi"/>
          <w:color w:val="auto"/>
          <w:sz w:val="24"/>
          <w:szCs w:val="32"/>
        </w:rPr>
      </w:pPr>
      <w:r w:rsidRPr="000017FB">
        <w:rPr>
          <w:rFonts w:cstheme="minorHAnsi"/>
        </w:rPr>
        <w:t>Login</w:t>
      </w:r>
    </w:p>
    <w:tbl>
      <w:tblPr>
        <w:tblStyle w:val="PlainTable1"/>
        <w:tblW w:w="0" w:type="auto"/>
        <w:tblInd w:w="0" w:type="dxa"/>
        <w:tblLook w:val="04A0" w:firstRow="1" w:lastRow="0" w:firstColumn="1" w:lastColumn="0" w:noHBand="0" w:noVBand="1"/>
      </w:tblPr>
      <w:tblGrid>
        <w:gridCol w:w="2122"/>
        <w:gridCol w:w="6873"/>
      </w:tblGrid>
      <w:tr w:rsidR="0023242C" w:rsidRPr="000017FB" w14:paraId="0CFF8D3A" w14:textId="77777777" w:rsidTr="00257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20AC3" w14:textId="77777777" w:rsidR="0023242C" w:rsidRPr="000017FB" w:rsidRDefault="0023242C" w:rsidP="000017FB">
            <w:pPr>
              <w:pStyle w:val="Content"/>
              <w:rPr>
                <w:rFonts w:cstheme="minorHAnsi"/>
              </w:rPr>
            </w:pPr>
            <w:r w:rsidRPr="000017FB">
              <w:rPr>
                <w:rFonts w:cstheme="minorHAnsi"/>
              </w:rPr>
              <w:t>Name</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39FA0" w14:textId="49D4AC3E" w:rsidR="0023242C" w:rsidRPr="008C2438" w:rsidRDefault="00E30FE7"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Login</w:t>
            </w:r>
          </w:p>
        </w:tc>
      </w:tr>
      <w:tr w:rsidR="0023242C" w:rsidRPr="000017FB" w14:paraId="19F06C11"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D9A437" w14:textId="77777777" w:rsidR="0023242C" w:rsidRPr="000017FB" w:rsidRDefault="0023242C" w:rsidP="000017FB">
            <w:pPr>
              <w:pStyle w:val="Content"/>
              <w:rPr>
                <w:rFonts w:cstheme="minorHAnsi"/>
              </w:rPr>
            </w:pPr>
            <w:r w:rsidRPr="000017FB">
              <w:rPr>
                <w:rFonts w:cstheme="minorHAnsi"/>
              </w:rPr>
              <w:t>Description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DAA06" w14:textId="3C8E3F48" w:rsidR="0023242C" w:rsidRPr="000017FB" w:rsidRDefault="000C55DD"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User can login </w:t>
            </w:r>
            <w:r w:rsidR="00A039AE" w:rsidRPr="000017FB">
              <w:rPr>
                <w:rFonts w:cstheme="minorHAnsi"/>
              </w:rPr>
              <w:t xml:space="preserve">to use the application after </w:t>
            </w:r>
            <w:r w:rsidR="00573687" w:rsidRPr="000017FB">
              <w:rPr>
                <w:rFonts w:cstheme="minorHAnsi"/>
              </w:rPr>
              <w:t xml:space="preserve">signing </w:t>
            </w:r>
            <w:r w:rsidR="00A039AE" w:rsidRPr="000017FB">
              <w:rPr>
                <w:rFonts w:cstheme="minorHAnsi"/>
              </w:rPr>
              <w:t>up or already have the account</w:t>
            </w:r>
          </w:p>
        </w:tc>
      </w:tr>
      <w:tr w:rsidR="004A533E" w:rsidRPr="000017FB" w14:paraId="3707F8AA" w14:textId="77777777" w:rsidTr="00257ECB">
        <w:trPr>
          <w:trHeight w:val="36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6E9162" w14:textId="77777777" w:rsidR="004A533E" w:rsidRPr="000017FB" w:rsidRDefault="004A533E" w:rsidP="000017FB">
            <w:pPr>
              <w:pStyle w:val="Content"/>
              <w:rPr>
                <w:rFonts w:cstheme="minorHAnsi"/>
              </w:rPr>
            </w:pPr>
            <w:r w:rsidRPr="000017FB">
              <w:rPr>
                <w:rFonts w:cstheme="minorHAnsi"/>
              </w:rPr>
              <w:t>Inputs</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AE249" w14:textId="0AA1EF1C" w:rsidR="004A533E" w:rsidRPr="000017FB" w:rsidRDefault="004A533E"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input</w:t>
            </w:r>
          </w:p>
        </w:tc>
      </w:tr>
      <w:tr w:rsidR="0023242C" w:rsidRPr="000017FB" w14:paraId="33E67F17"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ABECF" w14:textId="77777777" w:rsidR="0023242C" w:rsidRPr="000017FB" w:rsidRDefault="0023242C" w:rsidP="000017FB">
            <w:pPr>
              <w:pStyle w:val="Content"/>
              <w:rPr>
                <w:rFonts w:cstheme="minorHAnsi"/>
              </w:rPr>
            </w:pPr>
            <w:r w:rsidRPr="000017FB">
              <w:rPr>
                <w:rFonts w:cstheme="minorHAnsi"/>
              </w:rPr>
              <w:t>Outputs</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6C1D2" w14:textId="77777777" w:rsidR="0023242C" w:rsidRPr="000017FB" w:rsidRDefault="0023242C"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An object containing all details associated with one specific item.</w:t>
            </w:r>
          </w:p>
        </w:tc>
      </w:tr>
      <w:tr w:rsidR="0023242C" w:rsidRPr="000017FB" w14:paraId="6807935E"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9E813C" w14:textId="77777777" w:rsidR="0023242C" w:rsidRPr="000017FB" w:rsidRDefault="0023242C" w:rsidP="000017FB">
            <w:pPr>
              <w:pStyle w:val="Content"/>
              <w:rPr>
                <w:rFonts w:cstheme="minorHAnsi"/>
              </w:rPr>
            </w:pPr>
            <w:r w:rsidRPr="000017FB">
              <w:rPr>
                <w:rFonts w:cstheme="minorHAnsi"/>
              </w:rPr>
              <w:t>Action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D0BDA1" w14:textId="425D6EEA" w:rsidR="0023242C" w:rsidRPr="000017FB" w:rsidRDefault="005D4DE6"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 xml:space="preserve">User </w:t>
            </w:r>
            <w:r w:rsidR="00573687" w:rsidRPr="000017FB">
              <w:rPr>
                <w:rFonts w:cstheme="minorHAnsi"/>
              </w:rPr>
              <w:t>use the email and password that signed up to login into the appli</w:t>
            </w:r>
            <w:r w:rsidR="00CA6C9B" w:rsidRPr="000017FB">
              <w:rPr>
                <w:rFonts w:cstheme="minorHAnsi"/>
              </w:rPr>
              <w:t>ca</w:t>
            </w:r>
            <w:r w:rsidR="00573687" w:rsidRPr="000017FB">
              <w:rPr>
                <w:rFonts w:cstheme="minorHAnsi"/>
              </w:rPr>
              <w:t>tion.</w:t>
            </w:r>
          </w:p>
        </w:tc>
      </w:tr>
      <w:tr w:rsidR="0023242C" w:rsidRPr="000017FB" w14:paraId="25AA510E"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AD5ABD" w14:textId="77777777" w:rsidR="0023242C" w:rsidRPr="000017FB" w:rsidRDefault="0023242C" w:rsidP="000017FB">
            <w:pPr>
              <w:pStyle w:val="Content"/>
              <w:rPr>
                <w:rFonts w:cstheme="minorHAnsi"/>
              </w:rPr>
            </w:pPr>
            <w:r w:rsidRPr="000017FB">
              <w:rPr>
                <w:rFonts w:cstheme="minorHAnsi"/>
              </w:rPr>
              <w:t>Requirements</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7EB31D" w14:textId="304FE55B" w:rsidR="0023242C" w:rsidRPr="000017FB" w:rsidRDefault="004A533E"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Must have the credential in the application system</w:t>
            </w:r>
          </w:p>
        </w:tc>
      </w:tr>
      <w:tr w:rsidR="001A4282" w:rsidRPr="000017FB" w14:paraId="3121A486"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41B70" w14:textId="2CE4F7FE" w:rsidR="001A4282" w:rsidRPr="000017FB" w:rsidRDefault="001A4282" w:rsidP="000017FB">
            <w:pPr>
              <w:pStyle w:val="Content"/>
              <w:rPr>
                <w:rFonts w:cstheme="minorHAnsi"/>
              </w:rPr>
            </w:pPr>
            <w:r w:rsidRPr="000017FB">
              <w:rPr>
                <w:rFonts w:cstheme="minorHAnsi"/>
              </w:rPr>
              <w:t>Pre-condition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5D58B9" w14:textId="670A9586" w:rsidR="001A4282" w:rsidRPr="000017FB" w:rsidRDefault="001A4282"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w:t>
            </w:r>
          </w:p>
        </w:tc>
      </w:tr>
      <w:tr w:rsidR="001A4282" w:rsidRPr="000017FB" w14:paraId="40460005"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4E35EB" w14:textId="1C17361C" w:rsidR="001A4282" w:rsidRPr="000017FB" w:rsidRDefault="001A4282" w:rsidP="000017FB">
            <w:pPr>
              <w:pStyle w:val="Content"/>
              <w:rPr>
                <w:rFonts w:cstheme="minorHAnsi"/>
              </w:rPr>
            </w:pPr>
            <w:r w:rsidRPr="000017FB">
              <w:rPr>
                <w:rFonts w:cstheme="minorHAnsi"/>
              </w:rPr>
              <w:t>Post-condition</w:t>
            </w:r>
          </w:p>
        </w:tc>
        <w:tc>
          <w:tcPr>
            <w:tcW w:w="6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775D60" w14:textId="41839063" w:rsidR="001A4282" w:rsidRPr="000017FB" w:rsidRDefault="001A4282"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w:t>
            </w:r>
          </w:p>
        </w:tc>
      </w:tr>
    </w:tbl>
    <w:p w14:paraId="11F440AF" w14:textId="3AF3238F" w:rsidR="0023242C" w:rsidRPr="000017FB" w:rsidRDefault="0023242C" w:rsidP="000017FB">
      <w:pPr>
        <w:pStyle w:val="Content"/>
        <w:jc w:val="center"/>
        <w:rPr>
          <w:rFonts w:cstheme="minorHAnsi"/>
          <w:sz w:val="16"/>
          <w:szCs w:val="16"/>
        </w:rPr>
      </w:pPr>
      <w:bookmarkStart w:id="17" w:name="_Toc9286213"/>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000017FB">
        <w:rPr>
          <w:rFonts w:cstheme="minorHAnsi"/>
          <w:noProof/>
        </w:rPr>
        <w:t>2</w:t>
      </w:r>
      <w:r w:rsidRPr="000017FB">
        <w:rPr>
          <w:rFonts w:cstheme="minorHAnsi"/>
        </w:rPr>
        <w:fldChar w:fldCharType="end"/>
      </w:r>
      <w:r w:rsidRPr="000017FB">
        <w:rPr>
          <w:rFonts w:cstheme="minorHAnsi"/>
        </w:rPr>
        <w:t>: Show Item Detail</w:t>
      </w:r>
      <w:bookmarkEnd w:id="17"/>
    </w:p>
    <w:p w14:paraId="6B388463" w14:textId="77777777" w:rsidR="00187A8D" w:rsidRDefault="00187A8D">
      <w:pPr>
        <w:spacing w:after="200"/>
        <w:rPr>
          <w:rFonts w:cstheme="minorHAnsi"/>
          <w:b w:val="0"/>
        </w:rPr>
      </w:pPr>
      <w:bookmarkStart w:id="18" w:name="_Toc10827303"/>
      <w:r>
        <w:rPr>
          <w:rFonts w:cstheme="minorHAnsi"/>
        </w:rPr>
        <w:br w:type="page"/>
      </w:r>
    </w:p>
    <w:p w14:paraId="62622EB2" w14:textId="508A785E" w:rsidR="0023242C" w:rsidRPr="000017FB" w:rsidRDefault="0023242C" w:rsidP="000017FB">
      <w:pPr>
        <w:pStyle w:val="Content"/>
        <w:numPr>
          <w:ilvl w:val="0"/>
          <w:numId w:val="22"/>
        </w:numPr>
        <w:rPr>
          <w:rFonts w:cstheme="minorHAnsi"/>
        </w:rPr>
      </w:pPr>
      <w:r w:rsidRPr="000017FB">
        <w:rPr>
          <w:rFonts w:cstheme="minorHAnsi"/>
        </w:rPr>
        <w:lastRenderedPageBreak/>
        <w:t xml:space="preserve">Add </w:t>
      </w:r>
      <w:r w:rsidR="00670957" w:rsidRPr="000017FB">
        <w:rPr>
          <w:rFonts w:cstheme="minorHAnsi"/>
        </w:rPr>
        <w:t>Product</w:t>
      </w:r>
      <w:r w:rsidRPr="000017FB">
        <w:rPr>
          <w:rFonts w:cstheme="minorHAnsi"/>
        </w:rPr>
        <w:t xml:space="preserve"> to Bookmark</w:t>
      </w:r>
      <w:bookmarkEnd w:id="18"/>
    </w:p>
    <w:tbl>
      <w:tblPr>
        <w:tblStyle w:val="PlainTable1"/>
        <w:tblW w:w="0" w:type="auto"/>
        <w:tblInd w:w="0" w:type="dxa"/>
        <w:tblLook w:val="04A0" w:firstRow="1" w:lastRow="0" w:firstColumn="1" w:lastColumn="0" w:noHBand="0" w:noVBand="1"/>
      </w:tblPr>
      <w:tblGrid>
        <w:gridCol w:w="2122"/>
        <w:gridCol w:w="1701"/>
        <w:gridCol w:w="5193"/>
      </w:tblGrid>
      <w:tr w:rsidR="0023242C" w:rsidRPr="000017FB" w14:paraId="7B902963" w14:textId="77777777" w:rsidTr="00257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65A8C" w14:textId="77777777" w:rsidR="0023242C" w:rsidRPr="000017FB" w:rsidRDefault="0023242C" w:rsidP="000017FB">
            <w:pPr>
              <w:pStyle w:val="Content"/>
              <w:rPr>
                <w:rFonts w:cstheme="minorHAnsi"/>
              </w:rPr>
            </w:pPr>
            <w:r w:rsidRPr="000017FB">
              <w:rPr>
                <w:rFonts w:cstheme="minorHAnsi"/>
              </w:rPr>
              <w:t>Name</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EC9EAC" w14:textId="77777777" w:rsidR="0023242C" w:rsidRPr="008C2438" w:rsidRDefault="0023242C"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Add Item to Bookmark</w:t>
            </w:r>
          </w:p>
        </w:tc>
      </w:tr>
      <w:tr w:rsidR="0023242C" w:rsidRPr="000017FB" w14:paraId="66DF91DB"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90B34C" w14:textId="77777777" w:rsidR="0023242C" w:rsidRPr="000017FB" w:rsidRDefault="0023242C" w:rsidP="000017FB">
            <w:pPr>
              <w:pStyle w:val="Content"/>
              <w:rPr>
                <w:rFonts w:cstheme="minorHAnsi"/>
              </w:rPr>
            </w:pPr>
            <w:r w:rsidRPr="000017FB">
              <w:rPr>
                <w:rFonts w:cstheme="minorHAnsi"/>
              </w:rPr>
              <w:t>Description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3B6006" w14:textId="66A4532B" w:rsidR="0023242C" w:rsidRPr="000017FB" w:rsidRDefault="007F082F"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rPr>
              <w:t xml:space="preserve">Store a specific product in the bookmark list of the currently </w:t>
            </w:r>
            <w:r w:rsidR="00504CD6" w:rsidRPr="000017FB">
              <w:rPr>
                <w:rFonts w:eastAsia="바탕" w:cstheme="minorHAnsi"/>
              </w:rPr>
              <w:t>login</w:t>
            </w:r>
            <w:r w:rsidRPr="000017FB">
              <w:rPr>
                <w:rFonts w:eastAsia="바탕" w:cstheme="minorHAnsi"/>
              </w:rPr>
              <w:t xml:space="preserve"> user.</w:t>
            </w:r>
          </w:p>
        </w:tc>
      </w:tr>
      <w:tr w:rsidR="0023242C" w:rsidRPr="000017FB" w14:paraId="2CA8F50B" w14:textId="77777777" w:rsidTr="00257ECB">
        <w:trPr>
          <w:trHeight w:val="368"/>
        </w:trPr>
        <w:tc>
          <w:tcPr>
            <w:cnfStyle w:val="001000000000" w:firstRow="0" w:lastRow="0" w:firstColumn="1" w:lastColumn="0" w:oddVBand="0" w:evenVBand="0" w:oddHBand="0" w:evenHBand="0" w:firstRowFirstColumn="0" w:firstRowLastColumn="0" w:lastRowFirstColumn="0" w:lastRowLastColumn="0"/>
            <w:tcW w:w="212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EB69EF" w14:textId="77777777" w:rsidR="0023242C" w:rsidRPr="000017FB" w:rsidRDefault="0023242C" w:rsidP="000017FB">
            <w:pPr>
              <w:pStyle w:val="Content"/>
              <w:rPr>
                <w:rFonts w:cstheme="minorHAnsi"/>
              </w:rPr>
            </w:pPr>
            <w:r w:rsidRPr="000017FB">
              <w:rPr>
                <w:rFonts w:cstheme="minorHAnsi"/>
              </w:rPr>
              <w:t>Inputs</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BB477" w14:textId="77777777" w:rsidR="0023242C" w:rsidRPr="000017FB" w:rsidRDefault="0023242C"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ID</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70D60" w14:textId="17492878" w:rsidR="0023242C" w:rsidRPr="000017FB" w:rsidRDefault="00BD7A1E"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Login user id</w:t>
            </w:r>
          </w:p>
        </w:tc>
      </w:tr>
      <w:tr w:rsidR="0023242C" w:rsidRPr="000017FB" w14:paraId="0FD9F7C8" w14:textId="77777777" w:rsidTr="00257EC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CD6050" w14:textId="77777777" w:rsidR="0023242C" w:rsidRPr="000017FB" w:rsidRDefault="0023242C" w:rsidP="000017FB">
            <w:pPr>
              <w:pStyle w:val="Content"/>
              <w:rPr>
                <w:rFonts w:cstheme="minorHAnsi"/>
                <w:sz w:val="21"/>
                <w:szCs w:val="21"/>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4DB8B" w14:textId="05F4F228" w:rsidR="0023242C" w:rsidRPr="000017FB" w:rsidRDefault="003077F4"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Product</w:t>
            </w:r>
            <w:r w:rsidR="0023242C" w:rsidRPr="000017FB">
              <w:rPr>
                <w:rFonts w:cstheme="minorHAnsi"/>
              </w:rPr>
              <w:t xml:space="preserve"> ID</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72E5A" w14:textId="1D880EB6" w:rsidR="0023242C" w:rsidRPr="000017FB" w:rsidRDefault="00BD7A1E"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rPr>
              <w:t>Product ID</w:t>
            </w:r>
          </w:p>
        </w:tc>
      </w:tr>
      <w:tr w:rsidR="0023242C" w:rsidRPr="000017FB" w14:paraId="524D10BB"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AA068" w14:textId="77777777" w:rsidR="0023242C" w:rsidRPr="000017FB" w:rsidRDefault="0023242C" w:rsidP="000017FB">
            <w:pPr>
              <w:pStyle w:val="Content"/>
              <w:rPr>
                <w:rFonts w:cstheme="minorHAnsi"/>
              </w:rPr>
            </w:pPr>
            <w:r w:rsidRPr="000017FB">
              <w:rPr>
                <w:rFonts w:cstheme="minorHAnsi"/>
              </w:rPr>
              <w:t>Outputs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E8A6A0" w14:textId="1AC7A9A9" w:rsidR="0023242C" w:rsidRPr="000017FB" w:rsidRDefault="00BD7A1E"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Product must be added to the bookmark list</w:t>
            </w:r>
          </w:p>
        </w:tc>
      </w:tr>
      <w:tr w:rsidR="0023242C" w:rsidRPr="000017FB" w14:paraId="37351FF0"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8CB6D" w14:textId="77777777" w:rsidR="0023242C" w:rsidRPr="000017FB" w:rsidRDefault="0023242C" w:rsidP="000017FB">
            <w:pPr>
              <w:pStyle w:val="Content"/>
              <w:rPr>
                <w:rFonts w:cstheme="minorHAnsi"/>
              </w:rPr>
            </w:pPr>
            <w:r w:rsidRPr="000017FB">
              <w:rPr>
                <w:rFonts w:cstheme="minorHAnsi"/>
              </w:rPr>
              <w:t>Action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0F7F3" w14:textId="4D9FB512" w:rsidR="0023242C" w:rsidRPr="000017FB" w:rsidRDefault="007D5D39"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User information and product information are obtained from the database by using the User ID and </w:t>
            </w:r>
            <w:r w:rsidR="003077F4" w:rsidRPr="000017FB">
              <w:rPr>
                <w:rFonts w:cstheme="minorHAnsi"/>
              </w:rPr>
              <w:t>Product</w:t>
            </w:r>
            <w:r w:rsidRPr="000017FB">
              <w:rPr>
                <w:rFonts w:cstheme="minorHAnsi"/>
              </w:rPr>
              <w:t xml:space="preserve"> ID, respectively. Check whether the user has already bookmarked the product in the database. If the user already has a bookmark, </w:t>
            </w:r>
            <w:r w:rsidR="00626211" w:rsidRPr="000017FB">
              <w:rPr>
                <w:rFonts w:cstheme="minorHAnsi"/>
              </w:rPr>
              <w:t>bookmarked this product</w:t>
            </w:r>
            <w:r w:rsidRPr="000017FB">
              <w:rPr>
                <w:rFonts w:cstheme="minorHAnsi"/>
              </w:rPr>
              <w:t>.</w:t>
            </w:r>
          </w:p>
        </w:tc>
      </w:tr>
      <w:tr w:rsidR="0023242C" w:rsidRPr="000017FB" w14:paraId="23D0E000"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16FAEE" w14:textId="77777777" w:rsidR="0023242C" w:rsidRPr="000017FB" w:rsidRDefault="0023242C" w:rsidP="000017FB">
            <w:pPr>
              <w:pStyle w:val="Content"/>
              <w:rPr>
                <w:rFonts w:cstheme="minorHAnsi"/>
              </w:rPr>
            </w:pPr>
            <w:r w:rsidRPr="000017FB">
              <w:rPr>
                <w:rFonts w:cstheme="minorHAnsi"/>
              </w:rPr>
              <w:t>Requirements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52D89" w14:textId="1FF71030" w:rsidR="0023242C" w:rsidRPr="000017FB" w:rsidRDefault="0023242C"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 xml:space="preserve">User ID, </w:t>
            </w:r>
            <w:r w:rsidR="003077F4" w:rsidRPr="000017FB">
              <w:rPr>
                <w:rFonts w:cstheme="minorHAnsi"/>
              </w:rPr>
              <w:t>Product</w:t>
            </w:r>
            <w:r w:rsidRPr="000017FB">
              <w:rPr>
                <w:rFonts w:cstheme="minorHAnsi"/>
              </w:rPr>
              <w:t xml:space="preserve"> ID</w:t>
            </w:r>
          </w:p>
        </w:tc>
      </w:tr>
      <w:tr w:rsidR="0023242C" w:rsidRPr="000017FB" w14:paraId="275F15D4" w14:textId="77777777" w:rsidTr="00257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E23D0" w14:textId="77777777" w:rsidR="0023242C" w:rsidRPr="000017FB" w:rsidRDefault="0023242C" w:rsidP="000017FB">
            <w:pPr>
              <w:pStyle w:val="Content"/>
              <w:rPr>
                <w:rFonts w:cstheme="minorHAnsi"/>
              </w:rPr>
            </w:pPr>
            <w:r w:rsidRPr="000017FB">
              <w:rPr>
                <w:rFonts w:cstheme="minorHAnsi"/>
              </w:rPr>
              <w:t>Pre-condition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20A4CD" w14:textId="2D2A3243" w:rsidR="0023242C" w:rsidRPr="000017FB" w:rsidRDefault="00670957"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rPr>
              <w:t>The product does not exist in the bookmark of the</w:t>
            </w:r>
            <w:r w:rsidR="00D45C47">
              <w:rPr>
                <w:rFonts w:eastAsia="바탕" w:cstheme="minorHAnsi"/>
              </w:rPr>
              <w:t xml:space="preserve"> </w:t>
            </w:r>
            <w:r w:rsidRPr="000017FB">
              <w:rPr>
                <w:rFonts w:eastAsia="바탕" w:cstheme="minorHAnsi"/>
              </w:rPr>
              <w:t>user.</w:t>
            </w:r>
          </w:p>
        </w:tc>
      </w:tr>
      <w:tr w:rsidR="0023242C" w:rsidRPr="000017FB" w14:paraId="6F528E8D" w14:textId="77777777" w:rsidTr="00257EC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D53931" w14:textId="77777777" w:rsidR="0023242C" w:rsidRPr="000017FB" w:rsidRDefault="0023242C" w:rsidP="000017FB">
            <w:pPr>
              <w:pStyle w:val="Content"/>
              <w:rPr>
                <w:rFonts w:cstheme="minorHAnsi"/>
              </w:rPr>
            </w:pPr>
            <w:r w:rsidRPr="000017FB">
              <w:rPr>
                <w:rFonts w:cstheme="minorHAnsi"/>
              </w:rPr>
              <w:t>Post-condition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FB1BD" w14:textId="0C830E1F" w:rsidR="0023242C" w:rsidRPr="000017FB" w:rsidRDefault="0067095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The product is added to the user's bookmark, and the Add to Bookmarks button changes to the Remove from Bookmarks button.</w:t>
            </w:r>
          </w:p>
        </w:tc>
      </w:tr>
    </w:tbl>
    <w:p w14:paraId="4D33B0D5" w14:textId="74580C08" w:rsidR="0023242C" w:rsidRPr="000017FB" w:rsidRDefault="0023242C" w:rsidP="000017FB">
      <w:pPr>
        <w:pStyle w:val="Content"/>
        <w:jc w:val="center"/>
        <w:rPr>
          <w:rFonts w:cstheme="minorHAnsi"/>
        </w:rPr>
      </w:pPr>
      <w:bookmarkStart w:id="19" w:name="_Toc9286214"/>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000017FB">
        <w:rPr>
          <w:rFonts w:cstheme="minorHAnsi"/>
          <w:noProof/>
        </w:rPr>
        <w:t>3</w:t>
      </w:r>
      <w:r w:rsidRPr="000017FB">
        <w:rPr>
          <w:rFonts w:cstheme="minorHAnsi"/>
        </w:rPr>
        <w:fldChar w:fldCharType="end"/>
      </w:r>
      <w:r w:rsidRPr="000017FB">
        <w:rPr>
          <w:rFonts w:cstheme="minorHAnsi"/>
        </w:rPr>
        <w:t xml:space="preserve">: Add </w:t>
      </w:r>
      <w:r w:rsidR="00670957" w:rsidRPr="000017FB">
        <w:rPr>
          <w:rFonts w:cstheme="minorHAnsi"/>
        </w:rPr>
        <w:t>Product</w:t>
      </w:r>
      <w:r w:rsidRPr="000017FB">
        <w:rPr>
          <w:rFonts w:cstheme="minorHAnsi"/>
        </w:rPr>
        <w:t xml:space="preserve"> to Bookmark</w:t>
      </w:r>
      <w:bookmarkEnd w:id="19"/>
    </w:p>
    <w:p w14:paraId="657D67D6" w14:textId="5AB50D9F" w:rsidR="00670957" w:rsidRPr="000017FB" w:rsidRDefault="00670957" w:rsidP="000017FB">
      <w:pPr>
        <w:pStyle w:val="Content"/>
        <w:numPr>
          <w:ilvl w:val="0"/>
          <w:numId w:val="22"/>
        </w:numPr>
        <w:rPr>
          <w:rFonts w:cstheme="minorHAnsi"/>
        </w:rPr>
      </w:pPr>
      <w:r w:rsidRPr="000017FB">
        <w:rPr>
          <w:rFonts w:cstheme="minorHAnsi"/>
        </w:rPr>
        <w:t xml:space="preserve">Add </w:t>
      </w:r>
      <w:r w:rsidR="003077F4" w:rsidRPr="000017FB">
        <w:rPr>
          <w:rFonts w:cstheme="minorHAnsi"/>
        </w:rPr>
        <w:t>Store</w:t>
      </w:r>
      <w:r w:rsidRPr="000017FB">
        <w:rPr>
          <w:rFonts w:cstheme="minorHAnsi"/>
        </w:rPr>
        <w:t xml:space="preserve"> to Bookmark</w:t>
      </w:r>
    </w:p>
    <w:tbl>
      <w:tblPr>
        <w:tblStyle w:val="PlainTable1"/>
        <w:tblW w:w="0" w:type="auto"/>
        <w:tblInd w:w="0" w:type="dxa"/>
        <w:tblLook w:val="04A0" w:firstRow="1" w:lastRow="0" w:firstColumn="1" w:lastColumn="0" w:noHBand="0" w:noVBand="1"/>
      </w:tblPr>
      <w:tblGrid>
        <w:gridCol w:w="2122"/>
        <w:gridCol w:w="1701"/>
        <w:gridCol w:w="5193"/>
      </w:tblGrid>
      <w:tr w:rsidR="00670957" w:rsidRPr="000017FB" w14:paraId="49892701" w14:textId="77777777" w:rsidTr="005A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578C0" w14:textId="77777777" w:rsidR="00670957" w:rsidRPr="000017FB" w:rsidRDefault="00670957" w:rsidP="000017FB">
            <w:pPr>
              <w:pStyle w:val="Content"/>
              <w:rPr>
                <w:rFonts w:cstheme="minorHAnsi"/>
              </w:rPr>
            </w:pPr>
            <w:r w:rsidRPr="000017FB">
              <w:rPr>
                <w:rFonts w:cstheme="minorHAnsi"/>
              </w:rPr>
              <w:t>Name</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628D4" w14:textId="7A13EC37" w:rsidR="00670957" w:rsidRPr="008C2438" w:rsidRDefault="00670957"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 xml:space="preserve">Add </w:t>
            </w:r>
            <w:r w:rsidR="003077F4" w:rsidRPr="008C2438">
              <w:rPr>
                <w:rFonts w:cstheme="minorHAnsi"/>
                <w:b w:val="0"/>
                <w:bCs w:val="0"/>
              </w:rPr>
              <w:t>Store</w:t>
            </w:r>
            <w:r w:rsidRPr="008C2438">
              <w:rPr>
                <w:rFonts w:cstheme="minorHAnsi"/>
                <w:b w:val="0"/>
                <w:bCs w:val="0"/>
              </w:rPr>
              <w:t xml:space="preserve"> to Bookmark</w:t>
            </w:r>
          </w:p>
        </w:tc>
      </w:tr>
      <w:tr w:rsidR="00670957" w:rsidRPr="000017FB" w14:paraId="3D4FB649"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AA30F9" w14:textId="77777777" w:rsidR="00670957" w:rsidRPr="000017FB" w:rsidRDefault="00670957" w:rsidP="000017FB">
            <w:pPr>
              <w:pStyle w:val="Content"/>
              <w:rPr>
                <w:rFonts w:cstheme="minorHAnsi"/>
              </w:rPr>
            </w:pPr>
            <w:r w:rsidRPr="000017FB">
              <w:rPr>
                <w:rFonts w:cstheme="minorHAnsi"/>
              </w:rPr>
              <w:t>Description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5919A" w14:textId="5B13933D" w:rsidR="00670957" w:rsidRPr="000017FB" w:rsidRDefault="00670957"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rPr>
              <w:t xml:space="preserve">Store a specific </w:t>
            </w:r>
            <w:r w:rsidR="009E196E" w:rsidRPr="000017FB">
              <w:rPr>
                <w:rFonts w:cstheme="minorHAnsi"/>
              </w:rPr>
              <w:t xml:space="preserve">Store </w:t>
            </w:r>
            <w:r w:rsidRPr="000017FB">
              <w:rPr>
                <w:rFonts w:eastAsia="바탕" w:cstheme="minorHAnsi"/>
              </w:rPr>
              <w:t>in the bookmark list of the currently login user.</w:t>
            </w:r>
          </w:p>
        </w:tc>
      </w:tr>
      <w:tr w:rsidR="00670957" w:rsidRPr="000017FB" w14:paraId="5265EC9F" w14:textId="77777777" w:rsidTr="005A1E1E">
        <w:trPr>
          <w:trHeight w:val="368"/>
        </w:trPr>
        <w:tc>
          <w:tcPr>
            <w:cnfStyle w:val="001000000000" w:firstRow="0" w:lastRow="0" w:firstColumn="1" w:lastColumn="0" w:oddVBand="0" w:evenVBand="0" w:oddHBand="0" w:evenHBand="0" w:firstRowFirstColumn="0" w:firstRowLastColumn="0" w:lastRowFirstColumn="0" w:lastRowLastColumn="0"/>
            <w:tcW w:w="212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0D361" w14:textId="77777777" w:rsidR="00670957" w:rsidRPr="000017FB" w:rsidRDefault="00670957" w:rsidP="000017FB">
            <w:pPr>
              <w:pStyle w:val="Content"/>
              <w:rPr>
                <w:rFonts w:cstheme="minorHAnsi"/>
              </w:rPr>
            </w:pPr>
            <w:r w:rsidRPr="000017FB">
              <w:rPr>
                <w:rFonts w:cstheme="minorHAnsi"/>
              </w:rPr>
              <w:t>Inputs</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A074E" w14:textId="77777777" w:rsidR="00670957" w:rsidRPr="000017FB" w:rsidRDefault="0067095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ID</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717B9" w14:textId="77777777" w:rsidR="00670957" w:rsidRPr="000017FB" w:rsidRDefault="0067095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Login user id</w:t>
            </w:r>
          </w:p>
        </w:tc>
      </w:tr>
      <w:tr w:rsidR="00670957" w:rsidRPr="000017FB" w14:paraId="51E27E8F" w14:textId="77777777" w:rsidTr="005A1E1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33767D" w14:textId="77777777" w:rsidR="00670957" w:rsidRPr="000017FB" w:rsidRDefault="00670957" w:rsidP="000017FB">
            <w:pPr>
              <w:pStyle w:val="Content"/>
              <w:rPr>
                <w:rFonts w:cstheme="minorHAnsi"/>
                <w:sz w:val="21"/>
                <w:szCs w:val="21"/>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5745F" w14:textId="52B59668" w:rsidR="00670957" w:rsidRPr="000017FB" w:rsidRDefault="003077F4"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Store </w:t>
            </w:r>
            <w:r w:rsidR="00670957" w:rsidRPr="000017FB">
              <w:rPr>
                <w:rFonts w:cstheme="minorHAnsi"/>
              </w:rPr>
              <w:t>ID</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E4DFC" w14:textId="34563CFB" w:rsidR="00670957" w:rsidRPr="000017FB" w:rsidRDefault="003077F4"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Store </w:t>
            </w:r>
            <w:r w:rsidR="00670957" w:rsidRPr="000017FB">
              <w:rPr>
                <w:rFonts w:eastAsia="바탕" w:cstheme="minorHAnsi"/>
              </w:rPr>
              <w:t>ID</w:t>
            </w:r>
          </w:p>
        </w:tc>
      </w:tr>
      <w:tr w:rsidR="00670957" w:rsidRPr="000017FB" w14:paraId="73E4E320" w14:textId="77777777" w:rsidTr="005A1E1E">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1E0EC2" w14:textId="77777777" w:rsidR="00670957" w:rsidRPr="000017FB" w:rsidRDefault="00670957" w:rsidP="000017FB">
            <w:pPr>
              <w:pStyle w:val="Content"/>
              <w:rPr>
                <w:rFonts w:cstheme="minorHAnsi"/>
              </w:rPr>
            </w:pPr>
            <w:r w:rsidRPr="000017FB">
              <w:rPr>
                <w:rFonts w:cstheme="minorHAnsi"/>
              </w:rPr>
              <w:t>Outputs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292E60" w14:textId="77777777" w:rsidR="00670957" w:rsidRPr="000017FB" w:rsidRDefault="0067095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Product must be added to the bookmark list</w:t>
            </w:r>
          </w:p>
        </w:tc>
      </w:tr>
      <w:tr w:rsidR="00670957" w:rsidRPr="000017FB" w14:paraId="6A1E86BD"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EA430E" w14:textId="77777777" w:rsidR="00670957" w:rsidRPr="000017FB" w:rsidRDefault="00670957" w:rsidP="000017FB">
            <w:pPr>
              <w:pStyle w:val="Content"/>
              <w:rPr>
                <w:rFonts w:cstheme="minorHAnsi"/>
              </w:rPr>
            </w:pPr>
            <w:r w:rsidRPr="000017FB">
              <w:rPr>
                <w:rFonts w:cstheme="minorHAnsi"/>
              </w:rPr>
              <w:t>Action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B3072" w14:textId="3D624EBA" w:rsidR="00670957" w:rsidRPr="000017FB" w:rsidRDefault="00670957"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User information and </w:t>
            </w:r>
            <w:r w:rsidR="003077F4" w:rsidRPr="000017FB">
              <w:rPr>
                <w:rFonts w:cstheme="minorHAnsi"/>
              </w:rPr>
              <w:t xml:space="preserve">Store </w:t>
            </w:r>
            <w:r w:rsidRPr="000017FB">
              <w:rPr>
                <w:rFonts w:cstheme="minorHAnsi"/>
              </w:rPr>
              <w:t xml:space="preserve">information are obtained from the database by using the User ID and </w:t>
            </w:r>
            <w:r w:rsidR="003077F4" w:rsidRPr="000017FB">
              <w:rPr>
                <w:rFonts w:cstheme="minorHAnsi"/>
              </w:rPr>
              <w:t xml:space="preserve">Store </w:t>
            </w:r>
            <w:r w:rsidRPr="000017FB">
              <w:rPr>
                <w:rFonts w:cstheme="minorHAnsi"/>
              </w:rPr>
              <w:t xml:space="preserve">ID, respectively. Check whether the user has already bookmarked the </w:t>
            </w:r>
            <w:r w:rsidR="003077F4" w:rsidRPr="000017FB">
              <w:rPr>
                <w:rFonts w:cstheme="minorHAnsi"/>
              </w:rPr>
              <w:t xml:space="preserve">Store </w:t>
            </w:r>
            <w:r w:rsidRPr="000017FB">
              <w:rPr>
                <w:rFonts w:cstheme="minorHAnsi"/>
              </w:rPr>
              <w:t>in the database. If the user already has a bookmark, bookmarked this product.</w:t>
            </w:r>
          </w:p>
        </w:tc>
      </w:tr>
      <w:tr w:rsidR="00670957" w:rsidRPr="000017FB" w14:paraId="5868CE82" w14:textId="77777777" w:rsidTr="005A1E1E">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23EE48" w14:textId="77777777" w:rsidR="00670957" w:rsidRPr="000017FB" w:rsidRDefault="00670957" w:rsidP="000017FB">
            <w:pPr>
              <w:pStyle w:val="Content"/>
              <w:rPr>
                <w:rFonts w:cstheme="minorHAnsi"/>
              </w:rPr>
            </w:pPr>
            <w:r w:rsidRPr="000017FB">
              <w:rPr>
                <w:rFonts w:cstheme="minorHAnsi"/>
              </w:rPr>
              <w:t>Requirements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91007" w14:textId="5803E262" w:rsidR="00670957" w:rsidRPr="000017FB" w:rsidRDefault="0067095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 xml:space="preserve">User ID, </w:t>
            </w:r>
            <w:r w:rsidR="003077F4" w:rsidRPr="000017FB">
              <w:rPr>
                <w:rFonts w:cstheme="minorHAnsi"/>
              </w:rPr>
              <w:t xml:space="preserve">Store </w:t>
            </w:r>
            <w:r w:rsidRPr="000017FB">
              <w:rPr>
                <w:rFonts w:cstheme="minorHAnsi"/>
              </w:rPr>
              <w:t>ID</w:t>
            </w:r>
          </w:p>
        </w:tc>
      </w:tr>
      <w:tr w:rsidR="00670957" w:rsidRPr="000017FB" w14:paraId="5DBEA6B2"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C735B5" w14:textId="77777777" w:rsidR="00670957" w:rsidRPr="000017FB" w:rsidRDefault="00670957" w:rsidP="000017FB">
            <w:pPr>
              <w:pStyle w:val="Content"/>
              <w:rPr>
                <w:rFonts w:cstheme="minorHAnsi"/>
              </w:rPr>
            </w:pPr>
            <w:r w:rsidRPr="000017FB">
              <w:rPr>
                <w:rFonts w:cstheme="minorHAnsi"/>
              </w:rPr>
              <w:t>Pre-condition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642A7C" w14:textId="3B437822" w:rsidR="00670957" w:rsidRPr="000017FB" w:rsidRDefault="00670957"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rPr>
              <w:t xml:space="preserve">The </w:t>
            </w:r>
            <w:r w:rsidR="003077F4" w:rsidRPr="000017FB">
              <w:rPr>
                <w:rFonts w:cstheme="minorHAnsi"/>
              </w:rPr>
              <w:t xml:space="preserve">Store </w:t>
            </w:r>
            <w:r w:rsidRPr="000017FB">
              <w:rPr>
                <w:rFonts w:eastAsia="바탕" w:cstheme="minorHAnsi"/>
              </w:rPr>
              <w:t>does not exist in the bookmark of the user.</w:t>
            </w:r>
          </w:p>
        </w:tc>
      </w:tr>
      <w:tr w:rsidR="00670957" w:rsidRPr="000017FB" w14:paraId="53A66C88" w14:textId="77777777" w:rsidTr="005A1E1E">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0DD7B9" w14:textId="77777777" w:rsidR="00670957" w:rsidRPr="000017FB" w:rsidRDefault="00670957" w:rsidP="000017FB">
            <w:pPr>
              <w:pStyle w:val="Content"/>
              <w:rPr>
                <w:rFonts w:cstheme="minorHAnsi"/>
              </w:rPr>
            </w:pPr>
            <w:r w:rsidRPr="000017FB">
              <w:rPr>
                <w:rFonts w:cstheme="minorHAnsi"/>
              </w:rPr>
              <w:t>Post-condition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19C4FA" w14:textId="2469F839" w:rsidR="00670957" w:rsidRPr="000017FB" w:rsidRDefault="0067095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 xml:space="preserve">The </w:t>
            </w:r>
            <w:r w:rsidR="00456873" w:rsidRPr="000017FB">
              <w:rPr>
                <w:rFonts w:cstheme="minorHAnsi"/>
              </w:rPr>
              <w:t xml:space="preserve">Store </w:t>
            </w:r>
            <w:r w:rsidRPr="000017FB">
              <w:rPr>
                <w:rFonts w:eastAsia="바탕" w:cstheme="minorHAnsi"/>
              </w:rPr>
              <w:t>is added to the user's bookmark, and the Add to Bookmarks button changes to the Remove from Bookmarks button.</w:t>
            </w:r>
          </w:p>
        </w:tc>
      </w:tr>
    </w:tbl>
    <w:p w14:paraId="7DFCC779" w14:textId="63CC37AD" w:rsidR="004D0C2A" w:rsidRPr="000017FB" w:rsidRDefault="00670957" w:rsidP="000017FB">
      <w:pPr>
        <w:pStyle w:val="Content"/>
        <w:jc w:val="center"/>
        <w:rPr>
          <w:rFonts w:cstheme="minorHAnsi"/>
        </w:rPr>
      </w:pPr>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00841B9E">
        <w:rPr>
          <w:rFonts w:cstheme="minorHAnsi"/>
          <w:noProof/>
        </w:rPr>
        <w:t>4</w:t>
      </w:r>
      <w:r w:rsidRPr="000017FB">
        <w:rPr>
          <w:rFonts w:cstheme="minorHAnsi"/>
        </w:rPr>
        <w:fldChar w:fldCharType="end"/>
      </w:r>
      <w:r w:rsidRPr="000017FB">
        <w:rPr>
          <w:rFonts w:cstheme="minorHAnsi"/>
        </w:rPr>
        <w:t xml:space="preserve">: Add </w:t>
      </w:r>
      <w:r w:rsidR="00CA0DC5" w:rsidRPr="000017FB">
        <w:rPr>
          <w:rFonts w:cstheme="minorHAnsi"/>
        </w:rPr>
        <w:t xml:space="preserve">Store </w:t>
      </w:r>
      <w:r w:rsidRPr="000017FB">
        <w:rPr>
          <w:rFonts w:cstheme="minorHAnsi"/>
        </w:rPr>
        <w:t>to Bookmark</w:t>
      </w:r>
    </w:p>
    <w:p w14:paraId="60FC840E" w14:textId="77777777" w:rsidR="004D0C2A" w:rsidRPr="000017FB" w:rsidRDefault="004D0C2A" w:rsidP="000017FB">
      <w:pPr>
        <w:pStyle w:val="Content"/>
        <w:rPr>
          <w:rFonts w:cstheme="minorHAnsi"/>
          <w:bCs/>
          <w:color w:val="404040" w:themeColor="text1" w:themeTint="BF"/>
          <w:sz w:val="16"/>
          <w:szCs w:val="16"/>
          <w:lang w:eastAsia="ko-KR"/>
        </w:rPr>
      </w:pPr>
      <w:r w:rsidRPr="000017FB">
        <w:rPr>
          <w:rFonts w:cstheme="minorHAnsi"/>
        </w:rPr>
        <w:br w:type="page"/>
      </w:r>
    </w:p>
    <w:p w14:paraId="5313ADB9" w14:textId="14DE1F28" w:rsidR="0023242C" w:rsidRPr="000017FB" w:rsidRDefault="0023242C" w:rsidP="000017FB">
      <w:pPr>
        <w:pStyle w:val="Content"/>
        <w:numPr>
          <w:ilvl w:val="0"/>
          <w:numId w:val="22"/>
        </w:numPr>
        <w:rPr>
          <w:rFonts w:cstheme="minorHAnsi"/>
        </w:rPr>
      </w:pPr>
      <w:bookmarkStart w:id="20" w:name="_Toc10827304"/>
      <w:r w:rsidRPr="000017FB">
        <w:rPr>
          <w:rFonts w:cstheme="minorHAnsi"/>
        </w:rPr>
        <w:lastRenderedPageBreak/>
        <w:t xml:space="preserve">Show </w:t>
      </w:r>
      <w:r w:rsidR="00AE5642" w:rsidRPr="000017FB">
        <w:rPr>
          <w:rFonts w:cstheme="minorHAnsi"/>
        </w:rPr>
        <w:t xml:space="preserve">Feed </w:t>
      </w:r>
      <w:r w:rsidRPr="000017FB">
        <w:rPr>
          <w:rFonts w:cstheme="minorHAnsi"/>
        </w:rPr>
        <w:t>List</w:t>
      </w:r>
      <w:bookmarkEnd w:id="20"/>
    </w:p>
    <w:tbl>
      <w:tblPr>
        <w:tblStyle w:val="PlainTable1"/>
        <w:tblW w:w="0" w:type="auto"/>
        <w:tblInd w:w="0" w:type="dxa"/>
        <w:tblLook w:val="04A0" w:firstRow="1" w:lastRow="0" w:firstColumn="1" w:lastColumn="0" w:noHBand="0" w:noVBand="1"/>
      </w:tblPr>
      <w:tblGrid>
        <w:gridCol w:w="2122"/>
        <w:gridCol w:w="6894"/>
      </w:tblGrid>
      <w:tr w:rsidR="0023242C" w:rsidRPr="000017FB" w14:paraId="0E7C316C" w14:textId="77777777" w:rsidTr="00232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C83F3" w14:textId="77777777" w:rsidR="0023242C" w:rsidRPr="000017FB" w:rsidRDefault="0023242C" w:rsidP="000017FB">
            <w:pPr>
              <w:pStyle w:val="Content"/>
              <w:rPr>
                <w:rFonts w:cstheme="minorHAnsi"/>
              </w:rPr>
            </w:pPr>
            <w:r w:rsidRPr="000017FB">
              <w:rPr>
                <w:rFonts w:cstheme="minorHAnsi"/>
              </w:rPr>
              <w:t>Name</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ED0C6" w14:textId="2033F334" w:rsidR="0023242C" w:rsidRPr="008C2438" w:rsidRDefault="0023242C"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 xml:space="preserve">Show </w:t>
            </w:r>
            <w:r w:rsidR="00AE5642" w:rsidRPr="008C2438">
              <w:rPr>
                <w:rFonts w:cstheme="minorHAnsi"/>
                <w:b w:val="0"/>
                <w:bCs w:val="0"/>
              </w:rPr>
              <w:t>Feed</w:t>
            </w:r>
            <w:r w:rsidRPr="008C2438">
              <w:rPr>
                <w:rFonts w:cstheme="minorHAnsi"/>
                <w:b w:val="0"/>
                <w:bCs w:val="0"/>
              </w:rPr>
              <w:t xml:space="preserve"> List</w:t>
            </w:r>
          </w:p>
        </w:tc>
      </w:tr>
      <w:tr w:rsidR="0023242C" w:rsidRPr="000017FB" w14:paraId="7DFA2B44"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0A884" w14:textId="77777777" w:rsidR="0023242C" w:rsidRPr="000017FB" w:rsidRDefault="0023242C" w:rsidP="000017FB">
            <w:pPr>
              <w:pStyle w:val="Content"/>
              <w:rPr>
                <w:rFonts w:cstheme="minorHAnsi"/>
              </w:rPr>
            </w:pPr>
            <w:r w:rsidRPr="000017FB">
              <w:rPr>
                <w:rFonts w:cstheme="minorHAnsi"/>
              </w:rPr>
              <w:t>Description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CDB734" w14:textId="77777777" w:rsidR="0023242C" w:rsidRPr="000017FB" w:rsidRDefault="0023242C"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Show recommendation list based on user’s information</w:t>
            </w:r>
          </w:p>
        </w:tc>
      </w:tr>
      <w:tr w:rsidR="004E2343" w:rsidRPr="000017FB" w14:paraId="75EE0DB1" w14:textId="77777777" w:rsidTr="00495098">
        <w:trPr>
          <w:trHeight w:val="36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5AC6B2" w14:textId="77777777" w:rsidR="004E2343" w:rsidRPr="000017FB" w:rsidRDefault="004E2343" w:rsidP="000017FB">
            <w:pPr>
              <w:pStyle w:val="Content"/>
              <w:rPr>
                <w:rFonts w:cstheme="minorHAnsi"/>
              </w:rPr>
            </w:pPr>
            <w:r w:rsidRPr="000017FB">
              <w:rPr>
                <w:rFonts w:cstheme="minorHAnsi"/>
              </w:rPr>
              <w:t>Inputs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E3317B" w14:textId="59C0221D" w:rsidR="004E2343" w:rsidRPr="000017FB" w:rsidRDefault="00826C55"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ID</w:t>
            </w:r>
          </w:p>
        </w:tc>
      </w:tr>
      <w:tr w:rsidR="0023242C" w:rsidRPr="000017FB" w14:paraId="5D85FDE0"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815FB" w14:textId="04C843E4" w:rsidR="0023242C" w:rsidRPr="000017FB" w:rsidRDefault="0023242C" w:rsidP="000017FB">
            <w:pPr>
              <w:pStyle w:val="Content"/>
              <w:rPr>
                <w:rFonts w:cstheme="minorHAnsi"/>
              </w:rPr>
            </w:pPr>
            <w:r w:rsidRPr="000017FB">
              <w:rPr>
                <w:rFonts w:cstheme="minorHAnsi"/>
              </w:rPr>
              <w:t>Outputs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902270" w14:textId="4AED6FEF" w:rsidR="0023242C" w:rsidRPr="000017FB" w:rsidRDefault="0023242C"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List of </w:t>
            </w:r>
            <w:r w:rsidR="00A73BE3" w:rsidRPr="000017FB">
              <w:rPr>
                <w:rFonts w:cstheme="minorHAnsi"/>
              </w:rPr>
              <w:t>products and stores</w:t>
            </w:r>
            <w:r w:rsidRPr="000017FB">
              <w:rPr>
                <w:rFonts w:cstheme="minorHAnsi"/>
              </w:rPr>
              <w:t xml:space="preserve"> which </w:t>
            </w:r>
            <w:r w:rsidR="00A73BE3" w:rsidRPr="000017FB">
              <w:rPr>
                <w:rFonts w:cstheme="minorHAnsi"/>
              </w:rPr>
              <w:t>match user body information</w:t>
            </w:r>
          </w:p>
        </w:tc>
      </w:tr>
      <w:tr w:rsidR="0023242C" w:rsidRPr="000017FB" w14:paraId="0A419E4E"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3CE80" w14:textId="77777777" w:rsidR="0023242C" w:rsidRPr="000017FB" w:rsidRDefault="0023242C" w:rsidP="000017FB">
            <w:pPr>
              <w:pStyle w:val="Content"/>
              <w:rPr>
                <w:rFonts w:cstheme="minorHAnsi"/>
              </w:rPr>
            </w:pPr>
            <w:r w:rsidRPr="000017FB">
              <w:rPr>
                <w:rFonts w:cstheme="minorHAnsi"/>
              </w:rPr>
              <w:t>Action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5E010" w14:textId="7755DB08" w:rsidR="0023242C" w:rsidRPr="000017FB" w:rsidRDefault="00AE5642"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 xml:space="preserve">When user open </w:t>
            </w:r>
            <w:r w:rsidR="00547D44" w:rsidRPr="000017FB">
              <w:rPr>
                <w:rFonts w:cstheme="minorHAnsi"/>
              </w:rPr>
              <w:t>the application, automatically show products and store that matched with user body information.</w:t>
            </w:r>
          </w:p>
        </w:tc>
      </w:tr>
      <w:tr w:rsidR="0023242C" w:rsidRPr="000017FB" w14:paraId="7D772E35"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2DDAC" w14:textId="77777777" w:rsidR="0023242C" w:rsidRPr="000017FB" w:rsidRDefault="0023242C" w:rsidP="000017FB">
            <w:pPr>
              <w:pStyle w:val="Content"/>
              <w:rPr>
                <w:rFonts w:cstheme="minorHAnsi"/>
              </w:rPr>
            </w:pPr>
            <w:r w:rsidRPr="000017FB">
              <w:rPr>
                <w:rFonts w:cstheme="minorHAnsi"/>
              </w:rPr>
              <w:t>Requirements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EBFF6" w14:textId="33D1E33D" w:rsidR="0023242C" w:rsidRPr="000017FB" w:rsidRDefault="005916E6"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User ID</w:t>
            </w:r>
          </w:p>
        </w:tc>
      </w:tr>
      <w:tr w:rsidR="0023242C" w:rsidRPr="000017FB" w14:paraId="38D0806D"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34B28B" w14:textId="77777777" w:rsidR="0023242C" w:rsidRPr="000017FB" w:rsidRDefault="0023242C" w:rsidP="000017FB">
            <w:pPr>
              <w:pStyle w:val="Content"/>
              <w:rPr>
                <w:rFonts w:cstheme="minorHAnsi"/>
              </w:rPr>
            </w:pPr>
            <w:r w:rsidRPr="000017FB">
              <w:rPr>
                <w:rFonts w:cstheme="minorHAnsi"/>
              </w:rPr>
              <w:t>Pre-condition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B2721C" w14:textId="30FE01B4" w:rsidR="0023242C" w:rsidRPr="000017FB" w:rsidRDefault="005916E6"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must input body information</w:t>
            </w:r>
          </w:p>
        </w:tc>
      </w:tr>
      <w:tr w:rsidR="0023242C" w:rsidRPr="000017FB" w14:paraId="015A6DD9"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DBB0C9" w14:textId="77777777" w:rsidR="0023242C" w:rsidRPr="000017FB" w:rsidRDefault="0023242C" w:rsidP="000017FB">
            <w:pPr>
              <w:pStyle w:val="Content"/>
              <w:rPr>
                <w:rFonts w:cstheme="minorHAnsi"/>
              </w:rPr>
            </w:pPr>
            <w:r w:rsidRPr="000017FB">
              <w:rPr>
                <w:rFonts w:cstheme="minorHAnsi"/>
              </w:rPr>
              <w:t>Post-condition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19EB08" w14:textId="77777777" w:rsidR="0023242C" w:rsidRPr="000017FB" w:rsidRDefault="0023242C"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w:t>
            </w:r>
          </w:p>
        </w:tc>
      </w:tr>
    </w:tbl>
    <w:p w14:paraId="438847C4" w14:textId="3BA37053" w:rsidR="0023242C" w:rsidRPr="000017FB" w:rsidRDefault="0023242C" w:rsidP="000017FB">
      <w:pPr>
        <w:pStyle w:val="Content"/>
        <w:jc w:val="center"/>
        <w:rPr>
          <w:rFonts w:cstheme="minorHAnsi"/>
        </w:rPr>
      </w:pPr>
      <w:bookmarkStart w:id="21" w:name="_Toc9286215"/>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Pr="000017FB">
        <w:rPr>
          <w:rFonts w:cstheme="minorHAnsi"/>
          <w:noProof/>
        </w:rPr>
        <w:t>5</w:t>
      </w:r>
      <w:r w:rsidRPr="000017FB">
        <w:rPr>
          <w:rFonts w:cstheme="minorHAnsi"/>
        </w:rPr>
        <w:fldChar w:fldCharType="end"/>
      </w:r>
      <w:r w:rsidRPr="000017FB">
        <w:rPr>
          <w:rFonts w:cstheme="minorHAnsi"/>
        </w:rPr>
        <w:t xml:space="preserve">: Show </w:t>
      </w:r>
      <w:r w:rsidR="00AE5642" w:rsidRPr="000017FB">
        <w:rPr>
          <w:rFonts w:cstheme="minorHAnsi"/>
        </w:rPr>
        <w:t xml:space="preserve">Feed </w:t>
      </w:r>
      <w:r w:rsidRPr="000017FB">
        <w:rPr>
          <w:rFonts w:cstheme="minorHAnsi"/>
        </w:rPr>
        <w:t>List</w:t>
      </w:r>
      <w:bookmarkEnd w:id="21"/>
    </w:p>
    <w:p w14:paraId="67CF2457" w14:textId="59818B43" w:rsidR="0023242C" w:rsidRPr="000017FB" w:rsidRDefault="0023242C" w:rsidP="000017FB">
      <w:pPr>
        <w:pStyle w:val="Content"/>
        <w:numPr>
          <w:ilvl w:val="0"/>
          <w:numId w:val="22"/>
        </w:numPr>
        <w:rPr>
          <w:rFonts w:cstheme="minorHAnsi"/>
        </w:rPr>
      </w:pPr>
      <w:bookmarkStart w:id="22" w:name="_Toc10827305"/>
      <w:r w:rsidRPr="000017FB">
        <w:rPr>
          <w:rFonts w:cstheme="minorHAnsi"/>
        </w:rPr>
        <w:t xml:space="preserve">Add </w:t>
      </w:r>
      <w:bookmarkEnd w:id="22"/>
      <w:r w:rsidR="004F0C13" w:rsidRPr="000017FB">
        <w:rPr>
          <w:rFonts w:cstheme="minorHAnsi"/>
        </w:rPr>
        <w:t>Review</w:t>
      </w:r>
    </w:p>
    <w:tbl>
      <w:tblPr>
        <w:tblStyle w:val="PlainTable1"/>
        <w:tblW w:w="0" w:type="auto"/>
        <w:tblInd w:w="0" w:type="dxa"/>
        <w:tblLook w:val="04A0" w:firstRow="1" w:lastRow="0" w:firstColumn="1" w:lastColumn="0" w:noHBand="0" w:noVBand="1"/>
      </w:tblPr>
      <w:tblGrid>
        <w:gridCol w:w="2122"/>
        <w:gridCol w:w="1723"/>
        <w:gridCol w:w="1724"/>
        <w:gridCol w:w="1723"/>
        <w:gridCol w:w="1724"/>
      </w:tblGrid>
      <w:tr w:rsidR="0023242C" w:rsidRPr="000017FB" w14:paraId="0B4442CE" w14:textId="77777777" w:rsidTr="00232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B20DC7" w14:textId="77777777" w:rsidR="0023242C" w:rsidRPr="000017FB" w:rsidRDefault="0023242C" w:rsidP="000017FB">
            <w:pPr>
              <w:pStyle w:val="Content"/>
              <w:rPr>
                <w:rFonts w:cstheme="minorHAnsi"/>
              </w:rPr>
            </w:pPr>
            <w:r w:rsidRPr="000017FB">
              <w:rPr>
                <w:rFonts w:cstheme="minorHAnsi"/>
              </w:rPr>
              <w:t>Name</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C73B8D" w14:textId="36CCA510" w:rsidR="0023242C" w:rsidRPr="008C2438" w:rsidRDefault="004F0C13"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szCs w:val="28"/>
              </w:rPr>
            </w:pPr>
            <w:r w:rsidRPr="008C2438">
              <w:rPr>
                <w:rFonts w:cstheme="minorHAnsi"/>
                <w:b w:val="0"/>
                <w:bCs w:val="0"/>
                <w:color w:val="000000" w:themeColor="text1"/>
                <w:szCs w:val="28"/>
              </w:rPr>
              <w:t>Add Review</w:t>
            </w:r>
          </w:p>
        </w:tc>
      </w:tr>
      <w:tr w:rsidR="0023242C" w:rsidRPr="000017FB" w14:paraId="6C5BA3A9"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C37D40" w14:textId="77777777" w:rsidR="0023242C" w:rsidRPr="000017FB" w:rsidRDefault="0023242C" w:rsidP="000017FB">
            <w:pPr>
              <w:pStyle w:val="Content"/>
              <w:rPr>
                <w:rFonts w:cstheme="minorHAnsi"/>
                <w:sz w:val="21"/>
                <w:szCs w:val="21"/>
              </w:rPr>
            </w:pPr>
            <w:r w:rsidRPr="000017FB">
              <w:rPr>
                <w:rFonts w:cstheme="minorHAnsi"/>
              </w:rPr>
              <w:t>Description</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8E4BA" w14:textId="674FCC80" w:rsidR="0023242C" w:rsidRPr="000017FB" w:rsidRDefault="004F0C13"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color w:val="000000" w:themeColor="text1"/>
              </w:rPr>
              <w:t xml:space="preserve">User write a review about one </w:t>
            </w:r>
            <w:r w:rsidR="00846C77" w:rsidRPr="000017FB">
              <w:rPr>
                <w:rFonts w:eastAsia="바탕" w:cstheme="minorHAnsi"/>
                <w:color w:val="000000" w:themeColor="text1"/>
              </w:rPr>
              <w:t>product;</w:t>
            </w:r>
            <w:r w:rsidRPr="000017FB">
              <w:rPr>
                <w:rFonts w:eastAsia="바탕" w:cstheme="minorHAnsi"/>
                <w:color w:val="000000" w:themeColor="text1"/>
              </w:rPr>
              <w:t xml:space="preserve"> it should include the photo of that product with the product information as well as user body information.</w:t>
            </w:r>
          </w:p>
        </w:tc>
      </w:tr>
      <w:tr w:rsidR="00DE6F0F" w:rsidRPr="000017FB" w14:paraId="4578470D" w14:textId="77777777" w:rsidTr="00651B58">
        <w:trPr>
          <w:trHeight w:val="36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A28069" w14:textId="77777777" w:rsidR="00DE6F0F" w:rsidRPr="000017FB" w:rsidRDefault="00DE6F0F" w:rsidP="000017FB">
            <w:pPr>
              <w:pStyle w:val="Content"/>
              <w:rPr>
                <w:rFonts w:cstheme="minorHAnsi"/>
              </w:rPr>
            </w:pPr>
            <w:r w:rsidRPr="000017FB">
              <w:rPr>
                <w:rFonts w:cstheme="minorHAnsi"/>
              </w:rPr>
              <w:t>Inputs</w:t>
            </w:r>
          </w:p>
        </w:tc>
        <w:tc>
          <w:tcPr>
            <w:tcW w:w="17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AB3869" w14:textId="77777777" w:rsidR="00DE6F0F" w:rsidRPr="000017FB" w:rsidRDefault="00DE6F0F"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ID</w:t>
            </w:r>
          </w:p>
        </w:tc>
        <w:tc>
          <w:tcPr>
            <w:tcW w:w="17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F4259A" w14:textId="21AFF35B" w:rsidR="00DE6F0F" w:rsidRPr="000017FB" w:rsidRDefault="00DE6F0F"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Product ID</w:t>
            </w:r>
          </w:p>
        </w:tc>
        <w:tc>
          <w:tcPr>
            <w:tcW w:w="17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6EAE1" w14:textId="6FAE5F05" w:rsidR="00DE6F0F" w:rsidRPr="000017FB" w:rsidRDefault="00DE6F0F"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Store ID</w:t>
            </w:r>
          </w:p>
        </w:tc>
        <w:tc>
          <w:tcPr>
            <w:tcW w:w="17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87F2BE" w14:textId="7E23D6DE" w:rsidR="00DE6F0F" w:rsidRPr="000017FB" w:rsidRDefault="00DE6F0F"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review</w:t>
            </w:r>
          </w:p>
        </w:tc>
      </w:tr>
      <w:tr w:rsidR="00DE6F0F" w:rsidRPr="000017FB" w14:paraId="43DB9EFC"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8D544E" w14:textId="77777777" w:rsidR="00DE6F0F" w:rsidRPr="000017FB" w:rsidRDefault="00DE6F0F" w:rsidP="000017FB">
            <w:pPr>
              <w:pStyle w:val="Content"/>
              <w:rPr>
                <w:rFonts w:cstheme="minorHAnsi"/>
              </w:rPr>
            </w:pPr>
            <w:r w:rsidRPr="000017FB">
              <w:rPr>
                <w:rFonts w:cstheme="minorHAnsi"/>
              </w:rPr>
              <w:t>Outputs</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E824E0" w14:textId="34780808" w:rsidR="00DE6F0F" w:rsidRPr="000017FB" w:rsidRDefault="00DE6F0F"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review product</w:t>
            </w:r>
          </w:p>
        </w:tc>
      </w:tr>
      <w:tr w:rsidR="00DE6F0F" w:rsidRPr="000017FB" w14:paraId="31F6A917"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C75041" w14:textId="77777777" w:rsidR="00DE6F0F" w:rsidRPr="000017FB" w:rsidRDefault="00DE6F0F" w:rsidP="000017FB">
            <w:pPr>
              <w:pStyle w:val="Content"/>
              <w:rPr>
                <w:rFonts w:cstheme="minorHAnsi"/>
              </w:rPr>
            </w:pPr>
            <w:r w:rsidRPr="000017FB">
              <w:rPr>
                <w:rFonts w:cstheme="minorHAnsi"/>
              </w:rPr>
              <w:t>Action</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EC69F" w14:textId="2D4ECC3E" w:rsidR="00DE6F0F" w:rsidRPr="000017FB" w:rsidRDefault="00846C7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write a review of a product, included photos and many others information</w:t>
            </w:r>
            <w:r w:rsidR="000639FE" w:rsidRPr="000017FB">
              <w:rPr>
                <w:rFonts w:cstheme="minorHAnsi"/>
              </w:rPr>
              <w:t>, then upload it to system, then user gain a Fitts point.</w:t>
            </w:r>
          </w:p>
        </w:tc>
      </w:tr>
      <w:tr w:rsidR="00DE6F0F" w:rsidRPr="000017FB" w14:paraId="4324FA1B"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C19D56" w14:textId="77777777" w:rsidR="00DE6F0F" w:rsidRPr="000017FB" w:rsidRDefault="00DE6F0F" w:rsidP="000017FB">
            <w:pPr>
              <w:pStyle w:val="Content"/>
              <w:rPr>
                <w:rFonts w:cstheme="minorHAnsi"/>
              </w:rPr>
            </w:pPr>
            <w:r w:rsidRPr="000017FB">
              <w:rPr>
                <w:rFonts w:cstheme="minorHAnsi"/>
              </w:rPr>
              <w:t>Requirements</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DDF1B" w14:textId="351CFA87" w:rsidR="00DE6F0F" w:rsidRPr="000017FB" w:rsidRDefault="00790463"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User must be logged in, a review must </w:t>
            </w:r>
            <w:r w:rsidR="00AD0663" w:rsidRPr="000017FB">
              <w:rPr>
                <w:rFonts w:cstheme="minorHAnsi"/>
              </w:rPr>
              <w:t>include</w:t>
            </w:r>
            <w:r w:rsidRPr="000017FB">
              <w:rPr>
                <w:rFonts w:cstheme="minorHAnsi"/>
              </w:rPr>
              <w:t xml:space="preserve"> </w:t>
            </w:r>
            <w:r w:rsidR="009A47AC" w:rsidRPr="000017FB">
              <w:rPr>
                <w:rFonts w:cstheme="minorHAnsi"/>
              </w:rPr>
              <w:t>body information, photos, …</w:t>
            </w:r>
          </w:p>
        </w:tc>
      </w:tr>
      <w:tr w:rsidR="00DE6F0F" w:rsidRPr="000017FB" w14:paraId="04EE763E"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9BBBD7" w14:textId="77777777" w:rsidR="00DE6F0F" w:rsidRPr="000017FB" w:rsidRDefault="00DE6F0F" w:rsidP="000017FB">
            <w:pPr>
              <w:pStyle w:val="Content"/>
              <w:rPr>
                <w:rFonts w:cstheme="minorHAnsi"/>
              </w:rPr>
            </w:pPr>
            <w:r w:rsidRPr="000017FB">
              <w:rPr>
                <w:rFonts w:cstheme="minorHAnsi"/>
              </w:rPr>
              <w:t>Pre-condition</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8225BB" w14:textId="77777777" w:rsidR="00DE6F0F" w:rsidRPr="000017FB" w:rsidRDefault="00DE6F0F"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None.</w:t>
            </w:r>
          </w:p>
        </w:tc>
      </w:tr>
      <w:tr w:rsidR="00DE6F0F" w:rsidRPr="000017FB" w14:paraId="58748EBD"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3ACD03" w14:textId="77777777" w:rsidR="00DE6F0F" w:rsidRPr="000017FB" w:rsidRDefault="00DE6F0F" w:rsidP="000017FB">
            <w:pPr>
              <w:pStyle w:val="Content"/>
              <w:rPr>
                <w:rFonts w:cstheme="minorHAnsi"/>
              </w:rPr>
            </w:pPr>
            <w:r w:rsidRPr="000017FB">
              <w:rPr>
                <w:rFonts w:cstheme="minorHAnsi"/>
              </w:rPr>
              <w:t>Post-condition</w:t>
            </w:r>
          </w:p>
        </w:tc>
        <w:tc>
          <w:tcPr>
            <w:tcW w:w="68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7D78A" w14:textId="77777777" w:rsidR="00DE6F0F" w:rsidRPr="000017FB" w:rsidRDefault="00DE6F0F"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None.</w:t>
            </w:r>
          </w:p>
        </w:tc>
      </w:tr>
    </w:tbl>
    <w:p w14:paraId="7B1C655A" w14:textId="5FD7BDB5" w:rsidR="0023242C" w:rsidRPr="000017FB" w:rsidRDefault="0023242C" w:rsidP="000017FB">
      <w:pPr>
        <w:pStyle w:val="Content"/>
        <w:jc w:val="center"/>
        <w:rPr>
          <w:rFonts w:cstheme="minorHAnsi"/>
          <w:sz w:val="16"/>
          <w:szCs w:val="16"/>
        </w:rPr>
      </w:pPr>
      <w:bookmarkStart w:id="23" w:name="_Toc9286216"/>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Pr="000017FB">
        <w:rPr>
          <w:rFonts w:cstheme="minorHAnsi"/>
          <w:noProof/>
        </w:rPr>
        <w:t>6</w:t>
      </w:r>
      <w:r w:rsidRPr="000017FB">
        <w:rPr>
          <w:rFonts w:cstheme="minorHAnsi"/>
        </w:rPr>
        <w:fldChar w:fldCharType="end"/>
      </w:r>
      <w:r w:rsidRPr="000017FB">
        <w:rPr>
          <w:rFonts w:cstheme="minorHAnsi"/>
        </w:rPr>
        <w:t xml:space="preserve">: Add </w:t>
      </w:r>
      <w:bookmarkEnd w:id="23"/>
      <w:r w:rsidR="0094066F" w:rsidRPr="000017FB">
        <w:rPr>
          <w:rFonts w:cstheme="minorHAnsi"/>
        </w:rPr>
        <w:t>Review</w:t>
      </w:r>
    </w:p>
    <w:p w14:paraId="6D08BEDB" w14:textId="77777777" w:rsidR="003A3F7D" w:rsidRDefault="003A3F7D">
      <w:pPr>
        <w:spacing w:after="200"/>
        <w:rPr>
          <w:rFonts w:cstheme="minorHAnsi"/>
          <w:b w:val="0"/>
        </w:rPr>
      </w:pPr>
      <w:bookmarkStart w:id="24" w:name="_Toc10827307"/>
      <w:r>
        <w:rPr>
          <w:rFonts w:cstheme="minorHAnsi"/>
        </w:rPr>
        <w:br w:type="page"/>
      </w:r>
    </w:p>
    <w:p w14:paraId="6FA60557" w14:textId="3DEDF625" w:rsidR="0023242C" w:rsidRPr="000017FB" w:rsidRDefault="0023242C" w:rsidP="000017FB">
      <w:pPr>
        <w:pStyle w:val="Content"/>
        <w:numPr>
          <w:ilvl w:val="0"/>
          <w:numId w:val="22"/>
        </w:numPr>
        <w:rPr>
          <w:rFonts w:cstheme="minorHAnsi"/>
        </w:rPr>
      </w:pPr>
      <w:r w:rsidRPr="000017FB">
        <w:rPr>
          <w:rFonts w:cstheme="minorHAnsi"/>
        </w:rPr>
        <w:lastRenderedPageBreak/>
        <w:t>My</w:t>
      </w:r>
      <w:r w:rsidR="00091189" w:rsidRPr="000017FB">
        <w:rPr>
          <w:rFonts w:cstheme="minorHAnsi"/>
        </w:rPr>
        <w:t xml:space="preserve"> </w:t>
      </w:r>
      <w:r w:rsidRPr="000017FB">
        <w:rPr>
          <w:rFonts w:cstheme="minorHAnsi"/>
        </w:rPr>
        <w:t>page</w:t>
      </w:r>
      <w:bookmarkEnd w:id="24"/>
    </w:p>
    <w:tbl>
      <w:tblPr>
        <w:tblStyle w:val="PlainTable1"/>
        <w:tblW w:w="0" w:type="auto"/>
        <w:tblInd w:w="0" w:type="dxa"/>
        <w:tblLook w:val="04A0" w:firstRow="1" w:lastRow="0" w:firstColumn="1" w:lastColumn="0" w:noHBand="0" w:noVBand="1"/>
      </w:tblPr>
      <w:tblGrid>
        <w:gridCol w:w="2122"/>
        <w:gridCol w:w="6894"/>
      </w:tblGrid>
      <w:tr w:rsidR="0023242C" w:rsidRPr="000017FB" w14:paraId="3C1413FA" w14:textId="77777777" w:rsidTr="00232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27D6FC" w14:textId="77777777" w:rsidR="0023242C" w:rsidRPr="000017FB" w:rsidRDefault="0023242C" w:rsidP="000017FB">
            <w:pPr>
              <w:pStyle w:val="Content"/>
              <w:rPr>
                <w:rFonts w:cstheme="minorHAnsi"/>
              </w:rPr>
            </w:pPr>
            <w:r w:rsidRPr="000017FB">
              <w:rPr>
                <w:rFonts w:cstheme="minorHAnsi"/>
              </w:rPr>
              <w:t>Name</w:t>
            </w:r>
            <w:r w:rsidRPr="000017FB">
              <w:rPr>
                <w:rFonts w:cstheme="minorHAnsi"/>
              </w:rPr>
              <w:tab/>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F6F77" w14:textId="6FE43058" w:rsidR="0023242C" w:rsidRPr="008C2438" w:rsidRDefault="0023242C"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My</w:t>
            </w:r>
            <w:r w:rsidR="00091189" w:rsidRPr="008C2438">
              <w:rPr>
                <w:rFonts w:cstheme="minorHAnsi"/>
                <w:b w:val="0"/>
                <w:bCs w:val="0"/>
              </w:rPr>
              <w:t xml:space="preserve"> </w:t>
            </w:r>
            <w:r w:rsidRPr="008C2438">
              <w:rPr>
                <w:rFonts w:cstheme="minorHAnsi"/>
                <w:b w:val="0"/>
                <w:bCs w:val="0"/>
              </w:rPr>
              <w:t>page</w:t>
            </w:r>
          </w:p>
        </w:tc>
      </w:tr>
      <w:tr w:rsidR="0023242C" w:rsidRPr="000017FB" w14:paraId="4544366A"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F3F4D" w14:textId="77777777" w:rsidR="0023242C" w:rsidRPr="000017FB" w:rsidRDefault="0023242C" w:rsidP="000017FB">
            <w:pPr>
              <w:pStyle w:val="Content"/>
              <w:rPr>
                <w:rFonts w:cstheme="minorHAnsi"/>
              </w:rPr>
            </w:pPr>
            <w:r w:rsidRPr="000017FB">
              <w:rPr>
                <w:rFonts w:cstheme="minorHAnsi"/>
              </w:rPr>
              <w:t>Description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C52E1" w14:textId="099F2F93" w:rsidR="0023242C" w:rsidRPr="000017FB" w:rsidRDefault="00C3307F"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eastAsia="바탕" w:cstheme="minorHAnsi"/>
              </w:rPr>
              <w:t>Pages that display User</w:t>
            </w:r>
            <w:r w:rsidR="00720C5F" w:rsidRPr="000017FB">
              <w:rPr>
                <w:rFonts w:eastAsia="바탕" w:cstheme="minorHAnsi"/>
              </w:rPr>
              <w:t xml:space="preserve"> </w:t>
            </w:r>
            <w:r w:rsidRPr="000017FB">
              <w:rPr>
                <w:rFonts w:eastAsia="바탕" w:cstheme="minorHAnsi"/>
              </w:rPr>
              <w:t>information</w:t>
            </w:r>
          </w:p>
        </w:tc>
      </w:tr>
      <w:tr w:rsidR="009615B2" w:rsidRPr="000017FB" w14:paraId="72DA5780" w14:textId="77777777" w:rsidTr="004F27C1">
        <w:trPr>
          <w:trHeight w:val="215"/>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84E95" w14:textId="77777777" w:rsidR="009615B2" w:rsidRPr="000017FB" w:rsidRDefault="009615B2" w:rsidP="000017FB">
            <w:pPr>
              <w:pStyle w:val="Content"/>
              <w:rPr>
                <w:rFonts w:cstheme="minorHAnsi"/>
              </w:rPr>
            </w:pPr>
            <w:r w:rsidRPr="000017FB">
              <w:rPr>
                <w:rFonts w:cstheme="minorHAnsi"/>
              </w:rPr>
              <w:t>Inputs</w:t>
            </w:r>
          </w:p>
        </w:tc>
        <w:tc>
          <w:tcPr>
            <w:tcW w:w="6894" w:type="dxa"/>
            <w:tcBorders>
              <w:top w:val="single" w:sz="4" w:space="0" w:color="BFBFBF" w:themeColor="background1" w:themeShade="BF"/>
              <w:left w:val="single" w:sz="4" w:space="0" w:color="BFBFBF" w:themeColor="background1" w:themeShade="BF"/>
              <w:right w:val="single" w:sz="4" w:space="0" w:color="BFBFBF" w:themeColor="background1" w:themeShade="BF"/>
            </w:tcBorders>
            <w:hideMark/>
          </w:tcPr>
          <w:p w14:paraId="1F2F40EC" w14:textId="20EE9305" w:rsidR="009615B2" w:rsidRPr="000017FB" w:rsidRDefault="009615B2"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ID</w:t>
            </w:r>
          </w:p>
        </w:tc>
      </w:tr>
      <w:tr w:rsidR="0023242C" w:rsidRPr="000017FB" w14:paraId="6F74AFE0"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84EDD" w14:textId="77777777" w:rsidR="0023242C" w:rsidRPr="000017FB" w:rsidRDefault="0023242C" w:rsidP="000017FB">
            <w:pPr>
              <w:pStyle w:val="Content"/>
              <w:rPr>
                <w:rFonts w:cstheme="minorHAnsi"/>
              </w:rPr>
            </w:pPr>
            <w:r w:rsidRPr="000017FB">
              <w:rPr>
                <w:rFonts w:cstheme="minorHAnsi"/>
              </w:rPr>
              <w:t>Outputs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63D91" w14:textId="77777777" w:rsidR="0023242C" w:rsidRPr="000017FB" w:rsidRDefault="0023242C"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Authenticated user information object</w:t>
            </w:r>
          </w:p>
        </w:tc>
      </w:tr>
      <w:tr w:rsidR="0023242C" w:rsidRPr="000017FB" w14:paraId="0D082E07"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A064F" w14:textId="77777777" w:rsidR="0023242C" w:rsidRPr="000017FB" w:rsidRDefault="0023242C" w:rsidP="000017FB">
            <w:pPr>
              <w:pStyle w:val="Content"/>
              <w:rPr>
                <w:rFonts w:cstheme="minorHAnsi"/>
              </w:rPr>
            </w:pPr>
            <w:r w:rsidRPr="000017FB">
              <w:rPr>
                <w:rFonts w:cstheme="minorHAnsi"/>
              </w:rPr>
              <w:t>Action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A0C73D" w14:textId="5C5F58C9" w:rsidR="0023242C" w:rsidRPr="000017FB" w:rsidRDefault="00847B14"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Personalized page for each user. Through this page, user's order/delivery inquiry, purchase history, personal information management, and his/her review management can be processed. Therefore, this page is only accessible by the logged in user</w:t>
            </w:r>
          </w:p>
        </w:tc>
      </w:tr>
      <w:tr w:rsidR="0023242C" w:rsidRPr="000017FB" w14:paraId="180DDF9B"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DA853C" w14:textId="77777777" w:rsidR="0023242C" w:rsidRPr="000017FB" w:rsidRDefault="0023242C" w:rsidP="000017FB">
            <w:pPr>
              <w:pStyle w:val="Content"/>
              <w:rPr>
                <w:rFonts w:cstheme="minorHAnsi"/>
              </w:rPr>
            </w:pPr>
            <w:r w:rsidRPr="000017FB">
              <w:rPr>
                <w:rFonts w:cstheme="minorHAnsi"/>
              </w:rPr>
              <w:t>Requirements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5F53D" w14:textId="2E2E3713" w:rsidR="0023242C" w:rsidRPr="000017FB" w:rsidRDefault="006945D0"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User must be logged in</w:t>
            </w:r>
          </w:p>
        </w:tc>
      </w:tr>
      <w:tr w:rsidR="0023242C" w:rsidRPr="000017FB" w14:paraId="04C3F1A5"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480ADB" w14:textId="77777777" w:rsidR="0023242C" w:rsidRPr="000017FB" w:rsidRDefault="0023242C" w:rsidP="000017FB">
            <w:pPr>
              <w:pStyle w:val="Content"/>
              <w:rPr>
                <w:rFonts w:cstheme="minorHAnsi"/>
              </w:rPr>
            </w:pPr>
            <w:r w:rsidRPr="000017FB">
              <w:rPr>
                <w:rFonts w:cstheme="minorHAnsi"/>
              </w:rPr>
              <w:t>Pre-condition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D573AF" w14:textId="77777777" w:rsidR="0023242C" w:rsidRPr="000017FB" w:rsidRDefault="0023242C"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non-authorized user cannot access.</w:t>
            </w:r>
          </w:p>
        </w:tc>
      </w:tr>
      <w:tr w:rsidR="0023242C" w:rsidRPr="000017FB" w14:paraId="6C6A6E9A" w14:textId="77777777" w:rsidTr="00232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9FE16" w14:textId="77777777" w:rsidR="0023242C" w:rsidRPr="000017FB" w:rsidRDefault="0023242C" w:rsidP="000017FB">
            <w:pPr>
              <w:pStyle w:val="Content"/>
              <w:rPr>
                <w:rFonts w:cstheme="minorHAnsi"/>
              </w:rPr>
            </w:pPr>
            <w:r w:rsidRPr="000017FB">
              <w:rPr>
                <w:rFonts w:cstheme="minorHAnsi"/>
              </w:rPr>
              <w:t>Post-condition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58635" w14:textId="45F8B07B" w:rsidR="0023242C" w:rsidRPr="000017FB" w:rsidRDefault="0023242C"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p>
        </w:tc>
      </w:tr>
      <w:tr w:rsidR="0023242C" w:rsidRPr="000017FB" w14:paraId="43EE3C6C" w14:textId="77777777" w:rsidTr="0023242C">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21F17F" w14:textId="77777777" w:rsidR="0023242C" w:rsidRPr="000017FB" w:rsidRDefault="0023242C" w:rsidP="000017FB">
            <w:pPr>
              <w:pStyle w:val="Content"/>
              <w:rPr>
                <w:rFonts w:cstheme="minorHAnsi"/>
              </w:rPr>
            </w:pPr>
            <w:r w:rsidRPr="000017FB">
              <w:rPr>
                <w:rFonts w:cstheme="minorHAnsi"/>
              </w:rPr>
              <w:t>Side effects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A702D" w14:textId="77777777" w:rsidR="0023242C" w:rsidRPr="000017FB" w:rsidRDefault="0023242C"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Frontend will be changed into authorized version including specific user’s information.</w:t>
            </w:r>
          </w:p>
        </w:tc>
      </w:tr>
    </w:tbl>
    <w:p w14:paraId="2590DF6A" w14:textId="17F9AA15" w:rsidR="0023242C" w:rsidRPr="000017FB" w:rsidRDefault="0023242C" w:rsidP="000017FB">
      <w:pPr>
        <w:pStyle w:val="Content"/>
        <w:jc w:val="center"/>
        <w:rPr>
          <w:rFonts w:cstheme="minorHAnsi"/>
          <w:sz w:val="16"/>
          <w:szCs w:val="16"/>
        </w:rPr>
      </w:pPr>
      <w:bookmarkStart w:id="25" w:name="_Toc9286217"/>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Pr="000017FB">
        <w:rPr>
          <w:rFonts w:cstheme="minorHAnsi"/>
          <w:noProof/>
        </w:rPr>
        <w:t>7</w:t>
      </w:r>
      <w:r w:rsidRPr="000017FB">
        <w:rPr>
          <w:rFonts w:cstheme="minorHAnsi"/>
        </w:rPr>
        <w:fldChar w:fldCharType="end"/>
      </w:r>
      <w:r w:rsidRPr="000017FB">
        <w:rPr>
          <w:rFonts w:cstheme="minorHAnsi"/>
        </w:rPr>
        <w:t>: My</w:t>
      </w:r>
      <w:r w:rsidR="00E51B64" w:rsidRPr="000017FB">
        <w:rPr>
          <w:rFonts w:cstheme="minorHAnsi"/>
        </w:rPr>
        <w:t xml:space="preserve"> </w:t>
      </w:r>
      <w:r w:rsidRPr="000017FB">
        <w:rPr>
          <w:rFonts w:cstheme="minorHAnsi"/>
        </w:rPr>
        <w:t>page</w:t>
      </w:r>
      <w:bookmarkEnd w:id="25"/>
    </w:p>
    <w:p w14:paraId="5888C761" w14:textId="4238D9AC" w:rsidR="00CF0D50" w:rsidRPr="000017FB" w:rsidRDefault="00AB141D" w:rsidP="000017FB">
      <w:pPr>
        <w:pStyle w:val="Content"/>
        <w:numPr>
          <w:ilvl w:val="0"/>
          <w:numId w:val="22"/>
        </w:numPr>
        <w:rPr>
          <w:rFonts w:cstheme="minorHAnsi"/>
        </w:rPr>
      </w:pPr>
      <w:r w:rsidRPr="000017FB">
        <w:rPr>
          <w:rFonts w:cstheme="minorHAnsi"/>
        </w:rPr>
        <w:t>Shop</w:t>
      </w:r>
      <w:r w:rsidR="00701D51" w:rsidRPr="000017FB">
        <w:rPr>
          <w:rFonts w:cstheme="minorHAnsi"/>
        </w:rPr>
        <w:t>ping</w:t>
      </w:r>
    </w:p>
    <w:tbl>
      <w:tblPr>
        <w:tblStyle w:val="PlainTable1"/>
        <w:tblW w:w="0" w:type="auto"/>
        <w:tblInd w:w="0" w:type="dxa"/>
        <w:tblLook w:val="04A0" w:firstRow="1" w:lastRow="0" w:firstColumn="1" w:lastColumn="0" w:noHBand="0" w:noVBand="1"/>
      </w:tblPr>
      <w:tblGrid>
        <w:gridCol w:w="2122"/>
        <w:gridCol w:w="6894"/>
      </w:tblGrid>
      <w:tr w:rsidR="00CF0D50" w:rsidRPr="000017FB" w14:paraId="1DBA7B0A" w14:textId="77777777" w:rsidTr="005A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5BCD7" w14:textId="77777777" w:rsidR="00CF0D50" w:rsidRPr="000017FB" w:rsidRDefault="00CF0D50" w:rsidP="000017FB">
            <w:pPr>
              <w:pStyle w:val="Content"/>
              <w:rPr>
                <w:rFonts w:cstheme="minorHAnsi"/>
              </w:rPr>
            </w:pPr>
            <w:r w:rsidRPr="000017FB">
              <w:rPr>
                <w:rFonts w:cstheme="minorHAnsi"/>
              </w:rPr>
              <w:t>Name</w:t>
            </w:r>
            <w:r w:rsidRPr="000017FB">
              <w:rPr>
                <w:rFonts w:cstheme="minorHAnsi"/>
              </w:rPr>
              <w:tab/>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3A4D75" w14:textId="58657E83" w:rsidR="00CF0D50" w:rsidRPr="008C2438" w:rsidRDefault="00091189" w:rsidP="000017FB">
            <w:pPr>
              <w:pStyle w:val="Content"/>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C2438">
              <w:rPr>
                <w:rFonts w:cstheme="minorHAnsi"/>
                <w:b w:val="0"/>
                <w:bCs w:val="0"/>
              </w:rPr>
              <w:t>Shopping</w:t>
            </w:r>
          </w:p>
        </w:tc>
      </w:tr>
      <w:tr w:rsidR="00CF0D50" w:rsidRPr="000017FB" w14:paraId="3B5B1DDF"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EFA17" w14:textId="77777777" w:rsidR="00CF0D50" w:rsidRPr="000017FB" w:rsidRDefault="00CF0D50" w:rsidP="000017FB">
            <w:pPr>
              <w:pStyle w:val="Content"/>
              <w:rPr>
                <w:rFonts w:cstheme="minorHAnsi"/>
              </w:rPr>
            </w:pPr>
            <w:r w:rsidRPr="000017FB">
              <w:rPr>
                <w:rFonts w:cstheme="minorHAnsi"/>
              </w:rPr>
              <w:t>Description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CF475" w14:textId="7D5C410D" w:rsidR="00CF0D50" w:rsidRPr="000017FB" w:rsidRDefault="00FA6425"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 xml:space="preserve">This screen show up the products with price for user to buy and show many </w:t>
            </w:r>
            <w:r w:rsidR="00634506" w:rsidRPr="000017FB">
              <w:rPr>
                <w:rFonts w:cstheme="minorHAnsi"/>
              </w:rPr>
              <w:t>store in</w:t>
            </w:r>
            <w:r w:rsidR="00171D92" w:rsidRPr="000017FB">
              <w:rPr>
                <w:rFonts w:cstheme="minorHAnsi"/>
              </w:rPr>
              <w:t xml:space="preserve"> the application system .</w:t>
            </w:r>
          </w:p>
        </w:tc>
      </w:tr>
      <w:tr w:rsidR="00A655D7" w:rsidRPr="000017FB" w14:paraId="0D7A0E69" w14:textId="77777777" w:rsidTr="004620E7">
        <w:trPr>
          <w:trHeight w:val="42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5C709" w14:textId="77777777" w:rsidR="00A655D7" w:rsidRPr="000017FB" w:rsidRDefault="00A655D7" w:rsidP="000017FB">
            <w:pPr>
              <w:pStyle w:val="Content"/>
              <w:rPr>
                <w:rFonts w:cstheme="minorHAnsi"/>
              </w:rPr>
            </w:pPr>
            <w:r w:rsidRPr="000017FB">
              <w:rPr>
                <w:rFonts w:cstheme="minorHAnsi"/>
              </w:rPr>
              <w:t>Inputs</w:t>
            </w:r>
          </w:p>
        </w:tc>
        <w:tc>
          <w:tcPr>
            <w:tcW w:w="6894" w:type="dxa"/>
            <w:tcBorders>
              <w:top w:val="single" w:sz="4" w:space="0" w:color="BFBFBF" w:themeColor="background1" w:themeShade="BF"/>
              <w:left w:val="single" w:sz="4" w:space="0" w:color="BFBFBF" w:themeColor="background1" w:themeShade="BF"/>
              <w:right w:val="single" w:sz="4" w:space="0" w:color="BFBFBF" w:themeColor="background1" w:themeShade="BF"/>
            </w:tcBorders>
            <w:hideMark/>
          </w:tcPr>
          <w:p w14:paraId="020B7AFE" w14:textId="24C32873" w:rsidR="00A655D7" w:rsidRPr="000017FB" w:rsidRDefault="00A655D7"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body information</w:t>
            </w:r>
          </w:p>
        </w:tc>
      </w:tr>
      <w:tr w:rsidR="00CF0D50" w:rsidRPr="000017FB" w14:paraId="261AF7EC"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EE969" w14:textId="77777777" w:rsidR="00CF0D50" w:rsidRPr="000017FB" w:rsidRDefault="00CF0D50" w:rsidP="000017FB">
            <w:pPr>
              <w:pStyle w:val="Content"/>
              <w:rPr>
                <w:rFonts w:cstheme="minorHAnsi"/>
              </w:rPr>
            </w:pPr>
            <w:r w:rsidRPr="000017FB">
              <w:rPr>
                <w:rFonts w:cstheme="minorHAnsi"/>
              </w:rPr>
              <w:t>Outputs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8D0C3B" w14:textId="77777777" w:rsidR="00CF0D50" w:rsidRPr="000017FB" w:rsidRDefault="00CF0D50"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Authenticated user information object</w:t>
            </w:r>
          </w:p>
        </w:tc>
      </w:tr>
      <w:tr w:rsidR="00CF0D50" w:rsidRPr="000017FB" w14:paraId="4FF600B3" w14:textId="77777777" w:rsidTr="005A1E1E">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144A1" w14:textId="77777777" w:rsidR="00CF0D50" w:rsidRPr="000017FB" w:rsidRDefault="00CF0D50" w:rsidP="000017FB">
            <w:pPr>
              <w:pStyle w:val="Content"/>
              <w:rPr>
                <w:rFonts w:cstheme="minorHAnsi"/>
              </w:rPr>
            </w:pPr>
            <w:r w:rsidRPr="000017FB">
              <w:rPr>
                <w:rFonts w:cstheme="minorHAnsi"/>
              </w:rPr>
              <w:t>Action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82BF69" w14:textId="7D7513E3" w:rsidR="00CF0D50" w:rsidRPr="000017FB" w:rsidRDefault="00E55643"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eastAsia="바탕" w:cstheme="minorHAnsi"/>
              </w:rPr>
              <w:t>User can go to this screen and choose which product that they want to buy or just take a look at the product for price, color, … reference or they also can go to each store in the system. User can bookmark product and store here.</w:t>
            </w:r>
          </w:p>
        </w:tc>
      </w:tr>
      <w:tr w:rsidR="00CF0D50" w:rsidRPr="000017FB" w14:paraId="6BE83D68"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5BFE6" w14:textId="77777777" w:rsidR="00CF0D50" w:rsidRPr="000017FB" w:rsidRDefault="00CF0D50" w:rsidP="000017FB">
            <w:pPr>
              <w:pStyle w:val="Content"/>
              <w:rPr>
                <w:rFonts w:cstheme="minorHAnsi"/>
              </w:rPr>
            </w:pPr>
            <w:r w:rsidRPr="000017FB">
              <w:rPr>
                <w:rFonts w:cstheme="minorHAnsi"/>
              </w:rPr>
              <w:t>Requirements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FB179" w14:textId="0FA31BCC" w:rsidR="00CF0D50" w:rsidRPr="000017FB" w:rsidRDefault="00E6187E"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User body information</w:t>
            </w:r>
          </w:p>
        </w:tc>
      </w:tr>
      <w:tr w:rsidR="00CF0D50" w:rsidRPr="000017FB" w14:paraId="05702882" w14:textId="77777777" w:rsidTr="005A1E1E">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889F70" w14:textId="77777777" w:rsidR="00CF0D50" w:rsidRPr="000017FB" w:rsidRDefault="00CF0D50" w:rsidP="000017FB">
            <w:pPr>
              <w:pStyle w:val="Content"/>
              <w:rPr>
                <w:rFonts w:cstheme="minorHAnsi"/>
              </w:rPr>
            </w:pPr>
            <w:r w:rsidRPr="000017FB">
              <w:rPr>
                <w:rFonts w:cstheme="minorHAnsi"/>
              </w:rPr>
              <w:t>Pre-condition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5971D0" w14:textId="1E0A3522" w:rsidR="00CF0D50" w:rsidRPr="000017FB" w:rsidRDefault="00A769F5"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User must input body information</w:t>
            </w:r>
          </w:p>
        </w:tc>
      </w:tr>
      <w:tr w:rsidR="00CF0D50" w:rsidRPr="000017FB" w14:paraId="4B937B6D" w14:textId="77777777" w:rsidTr="005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EC4F0" w14:textId="77777777" w:rsidR="00CF0D50" w:rsidRPr="000017FB" w:rsidRDefault="00CF0D50" w:rsidP="000017FB">
            <w:pPr>
              <w:pStyle w:val="Content"/>
              <w:rPr>
                <w:rFonts w:cstheme="minorHAnsi"/>
              </w:rPr>
            </w:pPr>
            <w:r w:rsidRPr="000017FB">
              <w:rPr>
                <w:rFonts w:cstheme="minorHAnsi"/>
              </w:rPr>
              <w:t>Post-condition</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6107E" w14:textId="78139454" w:rsidR="00CF0D50" w:rsidRPr="000017FB" w:rsidRDefault="00E51B64" w:rsidP="000017FB">
            <w:pPr>
              <w:pStyle w:val="Content"/>
              <w:cnfStyle w:val="000000100000" w:firstRow="0" w:lastRow="0" w:firstColumn="0" w:lastColumn="0" w:oddVBand="0" w:evenVBand="0" w:oddHBand="1" w:evenHBand="0" w:firstRowFirstColumn="0" w:firstRowLastColumn="0" w:lastRowFirstColumn="0" w:lastRowLastColumn="0"/>
              <w:rPr>
                <w:rFonts w:cstheme="minorHAnsi"/>
              </w:rPr>
            </w:pPr>
            <w:r w:rsidRPr="000017FB">
              <w:rPr>
                <w:rFonts w:cstheme="minorHAnsi"/>
              </w:rPr>
              <w:t>-</w:t>
            </w:r>
          </w:p>
        </w:tc>
      </w:tr>
      <w:tr w:rsidR="00CF0D50" w:rsidRPr="000017FB" w14:paraId="3B24F1F2" w14:textId="77777777" w:rsidTr="005A1E1E">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F2F3A3" w14:textId="77777777" w:rsidR="00CF0D50" w:rsidRPr="000017FB" w:rsidRDefault="00CF0D50" w:rsidP="000017FB">
            <w:pPr>
              <w:pStyle w:val="Content"/>
              <w:rPr>
                <w:rFonts w:cstheme="minorHAnsi"/>
              </w:rPr>
            </w:pPr>
            <w:r w:rsidRPr="000017FB">
              <w:rPr>
                <w:rFonts w:cstheme="minorHAnsi"/>
              </w:rPr>
              <w:t>Side effects</w:t>
            </w:r>
          </w:p>
        </w:tc>
        <w:tc>
          <w:tcPr>
            <w:tcW w:w="68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79BBC3" w14:textId="67300F88" w:rsidR="00CF0D50" w:rsidRPr="000017FB" w:rsidRDefault="00E51B64" w:rsidP="000017FB">
            <w:pPr>
              <w:pStyle w:val="Content"/>
              <w:cnfStyle w:val="000000000000" w:firstRow="0" w:lastRow="0" w:firstColumn="0" w:lastColumn="0" w:oddVBand="0" w:evenVBand="0" w:oddHBand="0" w:evenHBand="0" w:firstRowFirstColumn="0" w:firstRowLastColumn="0" w:lastRowFirstColumn="0" w:lastRowLastColumn="0"/>
              <w:rPr>
                <w:rFonts w:cstheme="minorHAnsi"/>
              </w:rPr>
            </w:pPr>
            <w:r w:rsidRPr="000017FB">
              <w:rPr>
                <w:rFonts w:cstheme="minorHAnsi"/>
              </w:rPr>
              <w:t>-</w:t>
            </w:r>
          </w:p>
        </w:tc>
      </w:tr>
    </w:tbl>
    <w:p w14:paraId="13629D0B" w14:textId="7A56D78E" w:rsidR="00CF0D50" w:rsidRPr="000017FB" w:rsidRDefault="00CF0D50" w:rsidP="000017FB">
      <w:pPr>
        <w:pStyle w:val="Content"/>
        <w:jc w:val="center"/>
        <w:rPr>
          <w:rFonts w:cstheme="minorHAnsi"/>
          <w:sz w:val="16"/>
          <w:szCs w:val="16"/>
        </w:rPr>
      </w:pPr>
      <w:r w:rsidRPr="000017FB">
        <w:rPr>
          <w:rFonts w:cstheme="minorHAnsi"/>
        </w:rPr>
        <w:t xml:space="preserve">Table </w:t>
      </w:r>
      <w:r w:rsidRPr="000017FB">
        <w:rPr>
          <w:rFonts w:cstheme="minorHAnsi"/>
        </w:rPr>
        <w:fldChar w:fldCharType="begin"/>
      </w:r>
      <w:r w:rsidRPr="000017FB">
        <w:rPr>
          <w:rFonts w:cstheme="minorHAnsi"/>
          <w:noProof/>
        </w:rPr>
        <w:instrText xml:space="preserve"> SEQ Table \* ARABIC </w:instrText>
      </w:r>
      <w:r w:rsidRPr="000017FB">
        <w:rPr>
          <w:rFonts w:cstheme="minorHAnsi"/>
        </w:rPr>
        <w:fldChar w:fldCharType="separate"/>
      </w:r>
      <w:r w:rsidR="00841B9E">
        <w:rPr>
          <w:rFonts w:cstheme="minorHAnsi"/>
          <w:noProof/>
        </w:rPr>
        <w:t>8</w:t>
      </w:r>
      <w:r w:rsidRPr="000017FB">
        <w:rPr>
          <w:rFonts w:cstheme="minorHAnsi"/>
        </w:rPr>
        <w:fldChar w:fldCharType="end"/>
      </w:r>
      <w:r w:rsidRPr="000017FB">
        <w:rPr>
          <w:rFonts w:cstheme="minorHAnsi"/>
        </w:rPr>
        <w:t xml:space="preserve">: </w:t>
      </w:r>
      <w:r w:rsidR="00E51B64" w:rsidRPr="000017FB">
        <w:rPr>
          <w:rFonts w:cstheme="minorHAnsi"/>
        </w:rPr>
        <w:t>Shopping</w:t>
      </w:r>
    </w:p>
    <w:p w14:paraId="41D7B9BA" w14:textId="41A228D4" w:rsidR="0023242C" w:rsidRDefault="00CF0D50" w:rsidP="000017FB">
      <w:pPr>
        <w:pStyle w:val="Content"/>
      </w:pPr>
      <w:r>
        <w:rPr>
          <w:rFonts w:hint="eastAsia"/>
        </w:rPr>
        <w:br w:type="page"/>
      </w:r>
    </w:p>
    <w:p w14:paraId="290F4DF2" w14:textId="77777777" w:rsidR="004D40CE" w:rsidRDefault="004D40CE" w:rsidP="004D40CE">
      <w:pPr>
        <w:pStyle w:val="Heading2"/>
      </w:pPr>
      <w:bookmarkStart w:id="26" w:name="_Toc24131002"/>
      <w:r>
        <w:rPr>
          <w:rFonts w:hint="eastAsia"/>
        </w:rPr>
        <w:lastRenderedPageBreak/>
        <w:t xml:space="preserve">2.2 </w:t>
      </w:r>
      <w:bookmarkStart w:id="27" w:name="_Hlk23970375"/>
      <w:r>
        <w:rPr>
          <w:rFonts w:hint="eastAsia"/>
        </w:rPr>
        <w:t xml:space="preserve">Functional Requirements </w:t>
      </w:r>
      <w:r>
        <w:rPr>
          <w:rFonts w:hint="eastAsia"/>
        </w:rPr>
        <w:t>–</w:t>
      </w:r>
      <w:r>
        <w:rPr>
          <w:rFonts w:hint="eastAsia"/>
        </w:rPr>
        <w:t xml:space="preserve"> Backend</w:t>
      </w:r>
      <w:bookmarkEnd w:id="27"/>
      <w:bookmarkEnd w:id="26"/>
    </w:p>
    <w:p w14:paraId="2EBB00E6" w14:textId="77777777" w:rsidR="000C3307" w:rsidRDefault="000C3307" w:rsidP="00096EB6">
      <w:pPr>
        <w:pStyle w:val="Content"/>
        <w:numPr>
          <w:ilvl w:val="0"/>
          <w:numId w:val="23"/>
        </w:numPr>
        <w:rPr>
          <w:b/>
          <w:color w:val="auto"/>
          <w:szCs w:val="32"/>
        </w:rPr>
      </w:pPr>
      <w:bookmarkStart w:id="28" w:name="_Toc10827309"/>
      <w:r>
        <w:rPr>
          <w:rFonts w:hint="eastAsia"/>
        </w:rPr>
        <w:t>Login</w:t>
      </w:r>
      <w:bookmarkEnd w:id="28"/>
    </w:p>
    <w:tbl>
      <w:tblPr>
        <w:tblStyle w:val="PlainTable1"/>
        <w:tblW w:w="0" w:type="auto"/>
        <w:tblInd w:w="0" w:type="dxa"/>
        <w:tblLook w:val="04A0" w:firstRow="1" w:lastRow="0" w:firstColumn="1" w:lastColumn="0" w:noHBand="0" w:noVBand="1"/>
      </w:tblPr>
      <w:tblGrid>
        <w:gridCol w:w="2122"/>
        <w:gridCol w:w="1701"/>
        <w:gridCol w:w="5193"/>
      </w:tblGrid>
      <w:tr w:rsidR="000C3307" w14:paraId="0BE95C62" w14:textId="77777777" w:rsidTr="000C3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E3478" w14:textId="77777777" w:rsidR="000C3307" w:rsidRDefault="000C3307" w:rsidP="00096EB6">
            <w:pPr>
              <w:pStyle w:val="Content"/>
            </w:pPr>
            <w:r>
              <w:rPr>
                <w:rFonts w:hint="eastAsia"/>
              </w:rPr>
              <w:t>Name</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FD349" w14:textId="77777777" w:rsidR="000C3307" w:rsidRPr="00096EB6" w:rsidRDefault="000C3307" w:rsidP="00096EB6">
            <w:pPr>
              <w:pStyle w:val="Content"/>
              <w:cnfStyle w:val="100000000000" w:firstRow="1" w:lastRow="0" w:firstColumn="0" w:lastColumn="0" w:oddVBand="0" w:evenVBand="0" w:oddHBand="0" w:evenHBand="0" w:firstRowFirstColumn="0" w:firstRowLastColumn="0" w:lastRowFirstColumn="0" w:lastRowLastColumn="0"/>
              <w:rPr>
                <w:b w:val="0"/>
                <w:bCs w:val="0"/>
              </w:rPr>
            </w:pPr>
            <w:r w:rsidRPr="00096EB6">
              <w:rPr>
                <w:rFonts w:hint="eastAsia"/>
                <w:b w:val="0"/>
                <w:bCs w:val="0"/>
              </w:rPr>
              <w:t>Login Function</w:t>
            </w:r>
          </w:p>
        </w:tc>
      </w:tr>
      <w:tr w:rsidR="000C3307" w14:paraId="15A899A0"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89CC4F" w14:textId="77777777" w:rsidR="000C3307" w:rsidRDefault="000C3307" w:rsidP="00096EB6">
            <w:pPr>
              <w:pStyle w:val="Content"/>
            </w:pPr>
            <w:r>
              <w:rPr>
                <w:rFonts w:hint="eastAsia"/>
              </w:rPr>
              <w:t>Description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6FA8B9"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Authenticate and authorize the user</w:t>
            </w:r>
          </w:p>
        </w:tc>
      </w:tr>
      <w:tr w:rsidR="000C3307" w14:paraId="2EECC9DD" w14:textId="77777777" w:rsidTr="000C3307">
        <w:trPr>
          <w:trHeight w:val="368"/>
        </w:trPr>
        <w:tc>
          <w:tcPr>
            <w:cnfStyle w:val="001000000000" w:firstRow="0" w:lastRow="0" w:firstColumn="1" w:lastColumn="0" w:oddVBand="0" w:evenVBand="0" w:oddHBand="0" w:evenHBand="0" w:firstRowFirstColumn="0" w:firstRowLastColumn="0" w:lastRowFirstColumn="0" w:lastRowLastColumn="0"/>
            <w:tcW w:w="212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1A4F7E" w14:textId="77777777" w:rsidR="000C3307" w:rsidRDefault="000C3307" w:rsidP="00096EB6">
            <w:pPr>
              <w:pStyle w:val="Content"/>
            </w:pPr>
            <w:r>
              <w:rPr>
                <w:rFonts w:hint="eastAsia"/>
              </w:rPr>
              <w:t>Inputs</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84960"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ID</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3AEFC"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Id string of user</w:t>
            </w:r>
          </w:p>
        </w:tc>
      </w:tr>
      <w:tr w:rsidR="000C3307" w14:paraId="4465BEB3" w14:textId="77777777" w:rsidTr="000C330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08E316" w14:textId="77777777" w:rsidR="000C3307" w:rsidRDefault="000C3307" w:rsidP="00096EB6">
            <w:pPr>
              <w:pStyle w:val="Content"/>
              <w:rPr>
                <w:b w:val="0"/>
                <w:sz w:val="21"/>
                <w:szCs w:val="21"/>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FCA33C"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Password</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0F2E08"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Password string of user</w:t>
            </w:r>
          </w:p>
        </w:tc>
      </w:tr>
      <w:tr w:rsidR="000C3307" w14:paraId="71A35661"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51B20C" w14:textId="77777777" w:rsidR="000C3307" w:rsidRDefault="000C3307" w:rsidP="00096EB6">
            <w:pPr>
              <w:pStyle w:val="Content"/>
            </w:pPr>
            <w:r>
              <w:rPr>
                <w:rFonts w:hint="eastAsia"/>
              </w:rPr>
              <w:t>Source (Input)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821BE"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User input</w:t>
            </w:r>
          </w:p>
        </w:tc>
      </w:tr>
      <w:tr w:rsidR="000C3307" w14:paraId="4F686835"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5B7DC" w14:textId="77777777" w:rsidR="000C3307" w:rsidRDefault="000C3307" w:rsidP="00096EB6">
            <w:pPr>
              <w:pStyle w:val="Content"/>
            </w:pPr>
            <w:r>
              <w:rPr>
                <w:rFonts w:hint="eastAsia"/>
              </w:rPr>
              <w:t>Outputs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DB26B4"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Authenticated user information object</w:t>
            </w:r>
          </w:p>
        </w:tc>
      </w:tr>
      <w:tr w:rsidR="000C3307" w14:paraId="7E6787D1"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2A886" w14:textId="77777777" w:rsidR="000C3307" w:rsidRDefault="000C3307" w:rsidP="00096EB6">
            <w:pPr>
              <w:pStyle w:val="Content"/>
            </w:pPr>
            <w:r>
              <w:rPr>
                <w:rFonts w:hint="eastAsia"/>
              </w:rPr>
              <w:t>Destination (Output)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B80369"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User terminal (web browser)</w:t>
            </w:r>
          </w:p>
        </w:tc>
      </w:tr>
      <w:tr w:rsidR="000C3307" w14:paraId="4D36D7B1"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2515D" w14:textId="77777777" w:rsidR="000C3307" w:rsidRDefault="000C3307" w:rsidP="00096EB6">
            <w:pPr>
              <w:pStyle w:val="Content"/>
            </w:pPr>
            <w:r>
              <w:rPr>
                <w:rFonts w:hint="eastAsia"/>
              </w:rPr>
              <w:t>Action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88411C" w14:textId="79E41D89"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 xml:space="preserve">Search user information stored in the database by using the </w:t>
            </w:r>
            <w:r w:rsidR="00AE17F8">
              <w:t>past</w:t>
            </w:r>
            <w:r>
              <w:rPr>
                <w:rFonts w:hint="eastAsia"/>
              </w:rPr>
              <w:t xml:space="preserve"> ID. After hash the </w:t>
            </w:r>
            <w:r w:rsidR="00AE17F8">
              <w:t>past</w:t>
            </w:r>
            <w:r>
              <w:rPr>
                <w:rFonts w:hint="eastAsia"/>
              </w:rPr>
              <w:t xml:space="preserve"> password, compare it with the hash stored in the database. If correct, create a user object containing other user information (nickname, authority, </w:t>
            </w:r>
            <w:r>
              <w:rPr>
                <w:rFonts w:hint="eastAsia"/>
              </w:rPr>
              <w:t>…</w:t>
            </w:r>
            <w:r>
              <w:rPr>
                <w:rFonts w:hint="eastAsia"/>
              </w:rPr>
              <w:t>) and session ID, and return the object to the web browser.</w:t>
            </w:r>
          </w:p>
        </w:tc>
      </w:tr>
      <w:tr w:rsidR="000C3307" w14:paraId="6105E2C3"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FD7957" w14:textId="77777777" w:rsidR="000C3307" w:rsidRDefault="000C3307" w:rsidP="00096EB6">
            <w:pPr>
              <w:pStyle w:val="Content"/>
            </w:pPr>
            <w:r>
              <w:rPr>
                <w:rFonts w:hint="eastAsia"/>
              </w:rPr>
              <w:t>Requirements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24E8DA"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Both Id and password must be specified.</w:t>
            </w:r>
          </w:p>
        </w:tc>
      </w:tr>
      <w:tr w:rsidR="000C3307" w14:paraId="6A571F93"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D93E70" w14:textId="77777777" w:rsidR="000C3307" w:rsidRDefault="000C3307" w:rsidP="00096EB6">
            <w:pPr>
              <w:pStyle w:val="Content"/>
            </w:pPr>
            <w:r>
              <w:rPr>
                <w:rFonts w:hint="eastAsia"/>
              </w:rPr>
              <w:t>Pre-condition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3D223B"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User can access only non-authorized area.</w:t>
            </w:r>
          </w:p>
        </w:tc>
      </w:tr>
      <w:tr w:rsidR="000C3307" w14:paraId="7B2A0AEA"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634B0E" w14:textId="77777777" w:rsidR="000C3307" w:rsidRDefault="000C3307" w:rsidP="00096EB6">
            <w:pPr>
              <w:pStyle w:val="Content"/>
            </w:pPr>
            <w:r>
              <w:rPr>
                <w:rFonts w:hint="eastAsia"/>
              </w:rPr>
              <w:t>Post-condition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32D35"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User can access all authorized area.</w:t>
            </w:r>
          </w:p>
        </w:tc>
      </w:tr>
      <w:tr w:rsidR="000C3307" w14:paraId="35D72BAF" w14:textId="77777777" w:rsidTr="000C330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1A9D9" w14:textId="77777777" w:rsidR="000C3307" w:rsidRDefault="000C3307" w:rsidP="00096EB6">
            <w:pPr>
              <w:pStyle w:val="Content"/>
            </w:pPr>
            <w:r>
              <w:rPr>
                <w:rFonts w:hint="eastAsia"/>
              </w:rPr>
              <w:t>Side effects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DA09B"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Frontend will be changed into authorized version including specific user</w:t>
            </w:r>
            <w:r>
              <w:rPr>
                <w:rFonts w:hint="eastAsia"/>
              </w:rPr>
              <w:t>’</w:t>
            </w:r>
            <w:r>
              <w:rPr>
                <w:rFonts w:hint="eastAsia"/>
              </w:rPr>
              <w:t>s information.</w:t>
            </w:r>
          </w:p>
        </w:tc>
      </w:tr>
    </w:tbl>
    <w:p w14:paraId="1AB39618" w14:textId="13B2B5A3" w:rsidR="000C3307" w:rsidRDefault="000C3307" w:rsidP="00096EB6">
      <w:pPr>
        <w:pStyle w:val="Content"/>
        <w:jc w:val="center"/>
      </w:pPr>
      <w:bookmarkStart w:id="29" w:name="_Toc9286218"/>
      <w:r>
        <w:rPr>
          <w:rFonts w:hint="eastAsia"/>
        </w:rPr>
        <w:t xml:space="preserve">Table </w:t>
      </w:r>
      <w:r>
        <w:rPr>
          <w:rFonts w:hint="eastAsia"/>
        </w:rPr>
        <w:fldChar w:fldCharType="begin"/>
      </w:r>
      <w:r>
        <w:rPr>
          <w:rFonts w:hint="eastAsia"/>
          <w:noProof/>
        </w:rPr>
        <w:instrText xml:space="preserve"> SEQ Table \* ARABIC </w:instrText>
      </w:r>
      <w:r>
        <w:rPr>
          <w:rFonts w:hint="eastAsia"/>
        </w:rPr>
        <w:fldChar w:fldCharType="separate"/>
      </w:r>
      <w:r w:rsidR="00096EB6">
        <w:rPr>
          <w:noProof/>
        </w:rPr>
        <w:t>9</w:t>
      </w:r>
      <w:r>
        <w:rPr>
          <w:rFonts w:hint="eastAsia"/>
        </w:rPr>
        <w:fldChar w:fldCharType="end"/>
      </w:r>
      <w:r>
        <w:rPr>
          <w:rFonts w:hint="eastAsia"/>
        </w:rPr>
        <w:t>: Login Function</w:t>
      </w:r>
      <w:bookmarkEnd w:id="29"/>
    </w:p>
    <w:p w14:paraId="7691CF10" w14:textId="49EEFB2A" w:rsidR="00096EB6" w:rsidRDefault="00096EB6">
      <w:pPr>
        <w:spacing w:after="200"/>
      </w:pPr>
      <w:r>
        <w:br w:type="page"/>
      </w:r>
    </w:p>
    <w:p w14:paraId="5F380889" w14:textId="77777777" w:rsidR="000C3307" w:rsidRDefault="000C3307" w:rsidP="00096EB6">
      <w:pPr>
        <w:pStyle w:val="Content"/>
        <w:numPr>
          <w:ilvl w:val="0"/>
          <w:numId w:val="13"/>
        </w:numPr>
      </w:pPr>
      <w:bookmarkStart w:id="30" w:name="_Toc10827310"/>
      <w:r>
        <w:rPr>
          <w:rFonts w:hint="eastAsia"/>
        </w:rPr>
        <w:lastRenderedPageBreak/>
        <w:t>Review Collecting System</w:t>
      </w:r>
      <w:bookmarkEnd w:id="30"/>
    </w:p>
    <w:tbl>
      <w:tblPr>
        <w:tblStyle w:val="PlainTable1"/>
        <w:tblW w:w="0" w:type="auto"/>
        <w:tblInd w:w="0" w:type="dxa"/>
        <w:tblLook w:val="04A0" w:firstRow="1" w:lastRow="0" w:firstColumn="1" w:lastColumn="0" w:noHBand="0" w:noVBand="1"/>
      </w:tblPr>
      <w:tblGrid>
        <w:gridCol w:w="2122"/>
        <w:gridCol w:w="1701"/>
        <w:gridCol w:w="5193"/>
      </w:tblGrid>
      <w:tr w:rsidR="000C3307" w14:paraId="39732E8B" w14:textId="77777777" w:rsidTr="000C3307">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C5C6B" w14:textId="77777777" w:rsidR="000C3307" w:rsidRDefault="000C3307" w:rsidP="00096EB6">
            <w:pPr>
              <w:pStyle w:val="Content"/>
            </w:pPr>
            <w:r>
              <w:rPr>
                <w:rFonts w:hint="eastAsia"/>
              </w:rPr>
              <w:t>Inputs</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6236E3" w14:textId="77777777" w:rsidR="000C3307" w:rsidRPr="00096EB6" w:rsidRDefault="000C3307" w:rsidP="00096EB6">
            <w:pPr>
              <w:pStyle w:val="Content"/>
              <w:cnfStyle w:val="100000000000" w:firstRow="1" w:lastRow="0" w:firstColumn="0" w:lastColumn="0" w:oddVBand="0" w:evenVBand="0" w:oddHBand="0" w:evenHBand="0" w:firstRowFirstColumn="0" w:firstRowLastColumn="0" w:lastRowFirstColumn="0" w:lastRowLastColumn="0"/>
              <w:rPr>
                <w:b w:val="0"/>
                <w:bCs w:val="0"/>
              </w:rPr>
            </w:pPr>
            <w:r w:rsidRPr="00096EB6">
              <w:rPr>
                <w:rFonts w:hint="eastAsia"/>
                <w:b w:val="0"/>
                <w:bCs w:val="0"/>
              </w:rPr>
              <w:t>Target Site List</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E056EB" w14:textId="77777777" w:rsidR="000C3307" w:rsidRDefault="000C3307" w:rsidP="00096EB6">
            <w:pPr>
              <w:pStyle w:val="Content"/>
              <w:cnfStyle w:val="100000000000" w:firstRow="1" w:lastRow="0" w:firstColumn="0" w:lastColumn="0" w:oddVBand="0" w:evenVBand="0" w:oddHBand="0" w:evenHBand="0" w:firstRowFirstColumn="0" w:firstRowLastColumn="0" w:lastRowFirstColumn="0" w:lastRowLastColumn="0"/>
            </w:pPr>
            <w:r>
              <w:rPr>
                <w:rFonts w:ascii="바탕" w:eastAsia="바탕" w:hAnsi="바탕" w:cs="바탕" w:hint="eastAsia"/>
              </w:rPr>
              <w:t>크롤링할</w:t>
            </w:r>
            <w:r>
              <w:rPr>
                <w:rFonts w:hint="eastAsia"/>
              </w:rPr>
              <w:t xml:space="preserve"> </w:t>
            </w:r>
            <w:r>
              <w:rPr>
                <w:rFonts w:ascii="바탕" w:eastAsia="바탕" w:hAnsi="바탕" w:cs="바탕" w:hint="eastAsia"/>
              </w:rPr>
              <w:t>목표</w:t>
            </w:r>
            <w:r>
              <w:rPr>
                <w:rFonts w:hint="eastAsia"/>
              </w:rPr>
              <w:t xml:space="preserve"> </w:t>
            </w:r>
            <w:r>
              <w:rPr>
                <w:rFonts w:ascii="바탕" w:eastAsia="바탕" w:hAnsi="바탕" w:cs="바탕" w:hint="eastAsia"/>
              </w:rPr>
              <w:t>사이트의</w:t>
            </w:r>
            <w:r>
              <w:rPr>
                <w:rFonts w:hint="eastAsia"/>
              </w:rPr>
              <w:t xml:space="preserve"> </w:t>
            </w:r>
            <w:r>
              <w:rPr>
                <w:rFonts w:ascii="바탕" w:eastAsia="바탕" w:hAnsi="바탕" w:cs="바탕" w:hint="eastAsia"/>
              </w:rPr>
              <w:t>목록</w:t>
            </w:r>
          </w:p>
        </w:tc>
      </w:tr>
      <w:tr w:rsidR="000C3307" w14:paraId="40912B76"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D54AE" w14:textId="77777777" w:rsidR="000C3307" w:rsidRDefault="000C3307" w:rsidP="00096EB6">
            <w:pPr>
              <w:pStyle w:val="Content"/>
            </w:pPr>
            <w:r>
              <w:rPr>
                <w:rFonts w:hint="eastAsia"/>
              </w:rPr>
              <w:t>Source (Input)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364F68"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Backend Application Server, Cron Scheduler</w:t>
            </w:r>
          </w:p>
        </w:tc>
      </w:tr>
      <w:tr w:rsidR="000C3307" w14:paraId="7E4918A1"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3D302D" w14:textId="77777777" w:rsidR="000C3307" w:rsidRDefault="000C3307" w:rsidP="00096EB6">
            <w:pPr>
              <w:pStyle w:val="Content"/>
            </w:pPr>
            <w:r>
              <w:rPr>
                <w:rFonts w:hint="eastAsia"/>
              </w:rPr>
              <w:t>Outputs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6DEDCF"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Parsed Item Review List</w:t>
            </w:r>
          </w:p>
        </w:tc>
      </w:tr>
      <w:tr w:rsidR="000C3307" w14:paraId="2EDBDFA7" w14:textId="77777777" w:rsidTr="000C330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42D132" w14:textId="77777777" w:rsidR="000C3307" w:rsidRDefault="000C3307" w:rsidP="00096EB6">
            <w:pPr>
              <w:pStyle w:val="Content"/>
            </w:pPr>
            <w:r>
              <w:rPr>
                <w:rFonts w:hint="eastAsia"/>
              </w:rPr>
              <w:t>Destination (Output)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605CFA"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Review Analysis System</w:t>
            </w:r>
          </w:p>
        </w:tc>
      </w:tr>
      <w:tr w:rsidR="000C3307" w14:paraId="37EA1560"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1FD4D2" w14:textId="77777777" w:rsidR="000C3307" w:rsidRDefault="000C3307" w:rsidP="00096EB6">
            <w:pPr>
              <w:pStyle w:val="Content"/>
            </w:pPr>
            <w:r>
              <w:rPr>
                <w:rFonts w:hint="eastAsia"/>
              </w:rPr>
              <w:t>Action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345D40"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ascii="바탕" w:eastAsia="바탕" w:hAnsi="바탕" w:cs="바탕" w:hint="eastAsia"/>
              </w:rPr>
              <w:t>타겟</w:t>
            </w:r>
            <w:r>
              <w:rPr>
                <w:rFonts w:hint="eastAsia"/>
              </w:rPr>
              <w:t xml:space="preserve"> </w:t>
            </w:r>
            <w:r>
              <w:rPr>
                <w:rFonts w:ascii="바탕" w:eastAsia="바탕" w:hAnsi="바탕" w:cs="바탕" w:hint="eastAsia"/>
              </w:rPr>
              <w:t>사이트의</w:t>
            </w:r>
            <w:r>
              <w:rPr>
                <w:rFonts w:hint="eastAsia"/>
              </w:rPr>
              <w:t xml:space="preserve"> </w:t>
            </w:r>
            <w:r>
              <w:rPr>
                <w:rFonts w:ascii="바탕" w:eastAsia="바탕" w:hAnsi="바탕" w:cs="바탕" w:hint="eastAsia"/>
              </w:rPr>
              <w:t>리스트를</w:t>
            </w:r>
            <w:r>
              <w:rPr>
                <w:rFonts w:hint="eastAsia"/>
              </w:rPr>
              <w:t xml:space="preserve"> </w:t>
            </w:r>
            <w:r>
              <w:rPr>
                <w:rFonts w:ascii="바탕" w:eastAsia="바탕" w:hAnsi="바탕" w:cs="바탕" w:hint="eastAsia"/>
              </w:rPr>
              <w:t>순회하며</w:t>
            </w:r>
            <w:r>
              <w:rPr>
                <w:rFonts w:hint="eastAsia"/>
              </w:rPr>
              <w:t xml:space="preserve">, </w:t>
            </w:r>
            <w:r>
              <w:rPr>
                <w:rFonts w:ascii="바탕" w:eastAsia="바탕" w:hAnsi="바탕" w:cs="바탕" w:hint="eastAsia"/>
              </w:rPr>
              <w:t>목표</w:t>
            </w:r>
            <w:r>
              <w:rPr>
                <w:rFonts w:hint="eastAsia"/>
              </w:rPr>
              <w:t xml:space="preserve"> </w:t>
            </w:r>
            <w:r>
              <w:rPr>
                <w:rFonts w:ascii="바탕" w:eastAsia="바탕" w:hAnsi="바탕" w:cs="바탕" w:hint="eastAsia"/>
              </w:rPr>
              <w:t>상품들을</w:t>
            </w:r>
            <w:r>
              <w:rPr>
                <w:rFonts w:hint="eastAsia"/>
              </w:rPr>
              <w:t xml:space="preserve"> </w:t>
            </w:r>
            <w:r>
              <w:rPr>
                <w:rFonts w:ascii="바탕" w:eastAsia="바탕" w:hAnsi="바탕" w:cs="바탕" w:hint="eastAsia"/>
              </w:rPr>
              <w:t>검색해</w:t>
            </w:r>
            <w:r>
              <w:rPr>
                <w:rFonts w:hint="eastAsia"/>
              </w:rPr>
              <w:t xml:space="preserve"> </w:t>
            </w:r>
            <w:r>
              <w:rPr>
                <w:rFonts w:ascii="바탕" w:eastAsia="바탕" w:hAnsi="바탕" w:cs="바탕" w:hint="eastAsia"/>
              </w:rPr>
              <w:t>나오는</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페이지의</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리스트를</w:t>
            </w:r>
            <w:r>
              <w:rPr>
                <w:rFonts w:hint="eastAsia"/>
              </w:rPr>
              <w:t xml:space="preserve"> </w:t>
            </w:r>
            <w:r>
              <w:rPr>
                <w:rFonts w:ascii="바탕" w:eastAsia="바탕" w:hAnsi="바탕" w:cs="바탕" w:hint="eastAsia"/>
              </w:rPr>
              <w:t>파싱한다</w:t>
            </w:r>
            <w:r>
              <w:rPr>
                <w:rFonts w:hint="eastAsia"/>
              </w:rPr>
              <w:t xml:space="preserve">. </w:t>
            </w:r>
            <w:r>
              <w:rPr>
                <w:rFonts w:ascii="바탕" w:eastAsia="바탕" w:hAnsi="바탕" w:cs="바탕" w:hint="eastAsia"/>
              </w:rPr>
              <w:t>제목과</w:t>
            </w:r>
            <w:r>
              <w:rPr>
                <w:rFonts w:hint="eastAsia"/>
              </w:rPr>
              <w:t xml:space="preserve"> </w:t>
            </w:r>
            <w:r>
              <w:rPr>
                <w:rFonts w:ascii="바탕" w:eastAsia="바탕" w:hAnsi="바탕" w:cs="바탕" w:hint="eastAsia"/>
              </w:rPr>
              <w:t>작성자</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내용</w:t>
            </w:r>
            <w:r>
              <w:rPr>
                <w:rFonts w:hint="eastAsia"/>
              </w:rPr>
              <w:t xml:space="preserve">, </w:t>
            </w:r>
            <w:r>
              <w:rPr>
                <w:rFonts w:ascii="바탕" w:eastAsia="바탕" w:hAnsi="바탕" w:cs="바탕" w:hint="eastAsia"/>
              </w:rPr>
              <w:t>사진을</w:t>
            </w:r>
            <w:r>
              <w:rPr>
                <w:rFonts w:hint="eastAsia"/>
              </w:rPr>
              <w:t xml:space="preserve"> </w:t>
            </w:r>
            <w:r>
              <w:rPr>
                <w:rFonts w:ascii="바탕" w:eastAsia="바탕" w:hAnsi="바탕" w:cs="바탕" w:hint="eastAsia"/>
              </w:rPr>
              <w:t>분류해</w:t>
            </w:r>
            <w:r>
              <w:rPr>
                <w:rFonts w:hint="eastAsia"/>
              </w:rPr>
              <w:t xml:space="preserve"> </w:t>
            </w:r>
            <w:r>
              <w:rPr>
                <w:rFonts w:ascii="바탕" w:eastAsia="바탕" w:hAnsi="바탕" w:cs="바탕" w:hint="eastAsia"/>
              </w:rPr>
              <w:t>목록화한다</w:t>
            </w:r>
            <w:r>
              <w:rPr>
                <w:rFonts w:hint="eastAsia"/>
              </w:rPr>
              <w:t>.</w:t>
            </w:r>
          </w:p>
        </w:tc>
      </w:tr>
      <w:tr w:rsidR="000C3307" w14:paraId="1005D2B2"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2D566" w14:textId="77777777" w:rsidR="000C3307" w:rsidRDefault="000C3307" w:rsidP="00096EB6">
            <w:pPr>
              <w:pStyle w:val="Content"/>
            </w:pPr>
            <w:r>
              <w:rPr>
                <w:rFonts w:hint="eastAsia"/>
              </w:rPr>
              <w:t>Requirements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017581"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w:t>
            </w:r>
          </w:p>
        </w:tc>
      </w:tr>
      <w:tr w:rsidR="000C3307" w14:paraId="5D2098CE"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70C1AB" w14:textId="77777777" w:rsidR="000C3307" w:rsidRDefault="000C3307" w:rsidP="00096EB6">
            <w:pPr>
              <w:pStyle w:val="Content"/>
            </w:pPr>
            <w:r>
              <w:rPr>
                <w:rFonts w:hint="eastAsia"/>
              </w:rPr>
              <w:t>Pre-condition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29024"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w:t>
            </w:r>
          </w:p>
        </w:tc>
      </w:tr>
      <w:tr w:rsidR="000C3307" w14:paraId="1A81F8F5"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930DF9" w14:textId="77777777" w:rsidR="000C3307" w:rsidRDefault="000C3307" w:rsidP="00096EB6">
            <w:pPr>
              <w:pStyle w:val="Content"/>
            </w:pPr>
            <w:r>
              <w:rPr>
                <w:rFonts w:hint="eastAsia"/>
              </w:rPr>
              <w:t>Post-condition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8BDBF5" w14:textId="77777777" w:rsidR="000C3307" w:rsidRDefault="000C3307" w:rsidP="00096EB6">
            <w:pPr>
              <w:pStyle w:val="Content"/>
              <w:cnfStyle w:val="000000100000" w:firstRow="0" w:lastRow="0" w:firstColumn="0" w:lastColumn="0" w:oddVBand="0" w:evenVBand="0" w:oddHBand="1" w:evenHBand="0" w:firstRowFirstColumn="0" w:firstRowLastColumn="0" w:lastRowFirstColumn="0" w:lastRowLastColumn="0"/>
            </w:pPr>
            <w:r>
              <w:rPr>
                <w:rFonts w:hint="eastAsia"/>
              </w:rPr>
              <w:t>-</w:t>
            </w:r>
          </w:p>
        </w:tc>
      </w:tr>
      <w:tr w:rsidR="000C3307" w14:paraId="32EA0196" w14:textId="77777777" w:rsidTr="000C3307">
        <w:trPr>
          <w:trHeight w:val="693"/>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389644" w14:textId="77777777" w:rsidR="000C3307" w:rsidRDefault="000C3307" w:rsidP="00096EB6">
            <w:pPr>
              <w:pStyle w:val="Content"/>
            </w:pPr>
            <w:r>
              <w:rPr>
                <w:rFonts w:hint="eastAsia"/>
              </w:rPr>
              <w:t>Side effects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95837" w14:textId="77777777" w:rsidR="000C3307" w:rsidRDefault="000C3307" w:rsidP="00096EB6">
            <w:pPr>
              <w:pStyle w:val="Content"/>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64B9588" w14:textId="57314966" w:rsidR="000C3307" w:rsidRDefault="000C3307" w:rsidP="00096EB6">
      <w:pPr>
        <w:pStyle w:val="Content"/>
        <w:jc w:val="center"/>
      </w:pPr>
      <w:bookmarkStart w:id="31" w:name="_Toc9286219"/>
      <w:r>
        <w:rPr>
          <w:rFonts w:hint="eastAsia"/>
        </w:rPr>
        <w:t xml:space="preserve">Table </w:t>
      </w:r>
      <w:r>
        <w:rPr>
          <w:rFonts w:hint="eastAsia"/>
        </w:rPr>
        <w:fldChar w:fldCharType="begin"/>
      </w:r>
      <w:r>
        <w:rPr>
          <w:rFonts w:hint="eastAsia"/>
          <w:noProof/>
        </w:rPr>
        <w:instrText xml:space="preserve"> SEQ Table \* ARABIC </w:instrText>
      </w:r>
      <w:r>
        <w:rPr>
          <w:rFonts w:hint="eastAsia"/>
        </w:rPr>
        <w:fldChar w:fldCharType="separate"/>
      </w:r>
      <w:r w:rsidR="00096EB6">
        <w:rPr>
          <w:noProof/>
        </w:rPr>
        <w:t>10</w:t>
      </w:r>
      <w:r>
        <w:rPr>
          <w:rFonts w:hint="eastAsia"/>
        </w:rPr>
        <w:fldChar w:fldCharType="end"/>
      </w:r>
      <w:r>
        <w:rPr>
          <w:rFonts w:hint="eastAsia"/>
        </w:rPr>
        <w:t>: Review Collecting System</w:t>
      </w:r>
      <w:bookmarkEnd w:id="31"/>
    </w:p>
    <w:p w14:paraId="2CB46B88" w14:textId="77777777" w:rsidR="000C3307" w:rsidRDefault="000C3307" w:rsidP="000C3307"/>
    <w:p w14:paraId="208E142E" w14:textId="77777777" w:rsidR="000C3307" w:rsidRDefault="000C3307" w:rsidP="00D34600">
      <w:pPr>
        <w:pStyle w:val="Content"/>
        <w:numPr>
          <w:ilvl w:val="0"/>
          <w:numId w:val="13"/>
        </w:numPr>
      </w:pPr>
      <w:bookmarkStart w:id="32" w:name="_Toc10827311"/>
      <w:r>
        <w:rPr>
          <w:rFonts w:hint="eastAsia"/>
        </w:rPr>
        <w:t>Review Analysis System</w:t>
      </w:r>
      <w:bookmarkEnd w:id="32"/>
    </w:p>
    <w:tbl>
      <w:tblPr>
        <w:tblStyle w:val="PlainTable1"/>
        <w:tblW w:w="0" w:type="auto"/>
        <w:tblInd w:w="0" w:type="dxa"/>
        <w:tblLook w:val="04A0" w:firstRow="1" w:lastRow="0" w:firstColumn="1" w:lastColumn="0" w:noHBand="0" w:noVBand="1"/>
      </w:tblPr>
      <w:tblGrid>
        <w:gridCol w:w="2122"/>
        <w:gridCol w:w="1701"/>
        <w:gridCol w:w="5193"/>
      </w:tblGrid>
      <w:tr w:rsidR="000C3307" w14:paraId="1762F03F" w14:textId="77777777" w:rsidTr="000C330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A8DF0A" w14:textId="77777777" w:rsidR="000C3307" w:rsidRDefault="000C3307" w:rsidP="00D34600">
            <w:pPr>
              <w:pStyle w:val="Content"/>
            </w:pPr>
            <w:r>
              <w:rPr>
                <w:rFonts w:hint="eastAsia"/>
              </w:rPr>
              <w:t>Inputs</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812A32" w14:textId="77777777" w:rsidR="000C3307" w:rsidRPr="00D34600" w:rsidRDefault="000C3307" w:rsidP="00D34600">
            <w:pPr>
              <w:pStyle w:val="Content"/>
              <w:cnfStyle w:val="100000000000" w:firstRow="1" w:lastRow="0" w:firstColumn="0" w:lastColumn="0" w:oddVBand="0" w:evenVBand="0" w:oddHBand="0" w:evenHBand="0" w:firstRowFirstColumn="0" w:firstRowLastColumn="0" w:lastRowFirstColumn="0" w:lastRowLastColumn="0"/>
              <w:rPr>
                <w:b w:val="0"/>
                <w:bCs w:val="0"/>
              </w:rPr>
            </w:pPr>
            <w:r w:rsidRPr="00D34600">
              <w:rPr>
                <w:rFonts w:hint="eastAsia"/>
                <w:b w:val="0"/>
                <w:bCs w:val="0"/>
              </w:rPr>
              <w:t>Raw Reviews</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C9669" w14:textId="77777777" w:rsidR="000C3307" w:rsidRDefault="000C3307" w:rsidP="00D34600">
            <w:pPr>
              <w:pStyle w:val="Content"/>
              <w:cnfStyle w:val="100000000000" w:firstRow="1" w:lastRow="0" w:firstColumn="0" w:lastColumn="0" w:oddVBand="0" w:evenVBand="0" w:oddHBand="0" w:evenHBand="0" w:firstRowFirstColumn="0" w:firstRowLastColumn="0" w:lastRowFirstColumn="0" w:lastRowLastColumn="0"/>
            </w:pPr>
            <w:r>
              <w:rPr>
                <w:rFonts w:ascii="바탕" w:eastAsia="바탕" w:hAnsi="바탕" w:cs="바탕" w:hint="eastAsia"/>
              </w:rPr>
              <w:t>크롤링된</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목록</w:t>
            </w:r>
          </w:p>
        </w:tc>
      </w:tr>
      <w:tr w:rsidR="000C3307" w14:paraId="563C0ECD"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A759E8" w14:textId="77777777" w:rsidR="000C3307" w:rsidRDefault="000C3307" w:rsidP="00D34600">
            <w:pPr>
              <w:pStyle w:val="Content"/>
            </w:pPr>
            <w:r>
              <w:rPr>
                <w:rFonts w:hint="eastAsia"/>
              </w:rPr>
              <w:t>Source (Input)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30FBE3" w14:textId="77777777" w:rsidR="000C3307" w:rsidRDefault="000C3307" w:rsidP="00D34600">
            <w:pPr>
              <w:pStyle w:val="Content"/>
              <w:cnfStyle w:val="000000100000" w:firstRow="0" w:lastRow="0" w:firstColumn="0" w:lastColumn="0" w:oddVBand="0" w:evenVBand="0" w:oddHBand="1" w:evenHBand="0" w:firstRowFirstColumn="0" w:firstRowLastColumn="0" w:lastRowFirstColumn="0" w:lastRowLastColumn="0"/>
            </w:pPr>
            <w:r>
              <w:rPr>
                <w:rFonts w:hint="eastAsia"/>
              </w:rPr>
              <w:t>Review Collection System, Backend Application Server</w:t>
            </w:r>
          </w:p>
        </w:tc>
      </w:tr>
      <w:tr w:rsidR="000C3307" w14:paraId="50FEB22E"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0B86C" w14:textId="77777777" w:rsidR="000C3307" w:rsidRDefault="000C3307" w:rsidP="00D34600">
            <w:pPr>
              <w:pStyle w:val="Content"/>
            </w:pPr>
            <w:r>
              <w:rPr>
                <w:rFonts w:hint="eastAsia"/>
              </w:rPr>
              <w:t>Outputs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7FDAED" w14:textId="77777777" w:rsidR="000C3307" w:rsidRDefault="000C3307" w:rsidP="00D34600">
            <w:pPr>
              <w:pStyle w:val="Content"/>
              <w:cnfStyle w:val="000000000000" w:firstRow="0" w:lastRow="0" w:firstColumn="0" w:lastColumn="0" w:oddVBand="0" w:evenVBand="0" w:oddHBand="0" w:evenHBand="0" w:firstRowFirstColumn="0" w:firstRowLastColumn="0" w:lastRowFirstColumn="0" w:lastRowLastColumn="0"/>
            </w:pPr>
            <w:r>
              <w:rPr>
                <w:rFonts w:hint="eastAsia"/>
              </w:rPr>
              <w:t>Analyzed Review List</w:t>
            </w:r>
          </w:p>
        </w:tc>
      </w:tr>
      <w:tr w:rsidR="000C3307" w14:paraId="11A4B7F4"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0660C2" w14:textId="77777777" w:rsidR="000C3307" w:rsidRDefault="000C3307" w:rsidP="00D34600">
            <w:pPr>
              <w:pStyle w:val="Content"/>
            </w:pPr>
            <w:r>
              <w:rPr>
                <w:rFonts w:hint="eastAsia"/>
              </w:rPr>
              <w:t>Destination (Output)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BAC858" w14:textId="77777777" w:rsidR="000C3307" w:rsidRDefault="000C3307" w:rsidP="00D34600">
            <w:pPr>
              <w:pStyle w:val="Content"/>
              <w:cnfStyle w:val="000000100000" w:firstRow="0" w:lastRow="0" w:firstColumn="0" w:lastColumn="0" w:oddVBand="0" w:evenVBand="0" w:oddHBand="1" w:evenHBand="0" w:firstRowFirstColumn="0" w:firstRowLastColumn="0" w:lastRowFirstColumn="0" w:lastRowLastColumn="0"/>
            </w:pPr>
            <w:r>
              <w:rPr>
                <w:rFonts w:hint="eastAsia"/>
              </w:rPr>
              <w:t>Review Database Updater</w:t>
            </w:r>
          </w:p>
        </w:tc>
      </w:tr>
      <w:tr w:rsidR="000C3307" w14:paraId="295D1D59"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31D943" w14:textId="77777777" w:rsidR="000C3307" w:rsidRDefault="000C3307" w:rsidP="00D34600">
            <w:pPr>
              <w:pStyle w:val="Content"/>
            </w:pPr>
            <w:r>
              <w:rPr>
                <w:rFonts w:hint="eastAsia"/>
              </w:rPr>
              <w:t>Action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8E66F" w14:textId="77777777" w:rsidR="000C3307" w:rsidRDefault="000C3307" w:rsidP="00D34600">
            <w:pPr>
              <w:pStyle w:val="Content"/>
              <w:cnfStyle w:val="000000000000" w:firstRow="0" w:lastRow="0" w:firstColumn="0" w:lastColumn="0" w:oddVBand="0" w:evenVBand="0" w:oddHBand="0" w:evenHBand="0" w:firstRowFirstColumn="0" w:firstRowLastColumn="0" w:lastRowFirstColumn="0" w:lastRowLastColumn="0"/>
            </w:pPr>
            <w:r>
              <w:rPr>
                <w:rFonts w:ascii="바탕" w:eastAsia="바탕" w:hAnsi="바탕" w:cs="바탕" w:hint="eastAsia"/>
              </w:rPr>
              <w:t>크롤링된</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목록의</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내용을</w:t>
            </w:r>
            <w:r>
              <w:rPr>
                <w:rFonts w:hint="eastAsia"/>
              </w:rPr>
              <w:t xml:space="preserve"> </w:t>
            </w:r>
            <w:r>
              <w:rPr>
                <w:rFonts w:ascii="바탕" w:eastAsia="바탕" w:hAnsi="바탕" w:cs="바탕" w:hint="eastAsia"/>
              </w:rPr>
              <w:t>구글</w:t>
            </w:r>
            <w:r>
              <w:rPr>
                <w:rFonts w:hint="eastAsia"/>
              </w:rPr>
              <w:t xml:space="preserve"> </w:t>
            </w:r>
            <w:r>
              <w:rPr>
                <w:rFonts w:ascii="바탕" w:eastAsia="바탕" w:hAnsi="바탕" w:cs="바탕" w:hint="eastAsia"/>
              </w:rPr>
              <w:t>클라우드</w:t>
            </w:r>
            <w:r>
              <w:rPr>
                <w:rFonts w:hint="eastAsia"/>
              </w:rPr>
              <w:t xml:space="preserve"> </w:t>
            </w:r>
            <w:r>
              <w:rPr>
                <w:rFonts w:ascii="바탕" w:eastAsia="바탕" w:hAnsi="바탕" w:cs="바탕" w:hint="eastAsia"/>
              </w:rPr>
              <w:t>자연어</w:t>
            </w:r>
            <w:r>
              <w:rPr>
                <w:rFonts w:hint="eastAsia"/>
              </w:rPr>
              <w:t xml:space="preserve"> </w:t>
            </w:r>
            <w:r>
              <w:rPr>
                <w:rFonts w:ascii="바탕" w:eastAsia="바탕" w:hAnsi="바탕" w:cs="바탕" w:hint="eastAsia"/>
              </w:rPr>
              <w:t>처리</w:t>
            </w:r>
            <w:r>
              <w:rPr>
                <w:rFonts w:hint="eastAsia"/>
              </w:rPr>
              <w:t xml:space="preserve"> API</w:t>
            </w:r>
            <w:r>
              <w:rPr>
                <w:rFonts w:ascii="바탕" w:eastAsia="바탕" w:hAnsi="바탕" w:cs="바탕" w:hint="eastAsia"/>
              </w:rPr>
              <w:t>에</w:t>
            </w:r>
            <w:r>
              <w:rPr>
                <w:rFonts w:hint="eastAsia"/>
              </w:rPr>
              <w:t xml:space="preserve"> </w:t>
            </w:r>
            <w:r>
              <w:rPr>
                <w:rFonts w:ascii="바탕" w:eastAsia="바탕" w:hAnsi="바탕" w:cs="바탕" w:hint="eastAsia"/>
              </w:rPr>
              <w:t>쿼리한다</w:t>
            </w:r>
            <w:r>
              <w:rPr>
                <w:rFonts w:hint="eastAsia"/>
              </w:rPr>
              <w:t xml:space="preserve">. </w:t>
            </w:r>
            <w:r>
              <w:rPr>
                <w:rFonts w:ascii="바탕" w:eastAsia="바탕" w:hAnsi="바탕" w:cs="바탕" w:hint="eastAsia"/>
              </w:rPr>
              <w:t>쿼리</w:t>
            </w:r>
            <w:r>
              <w:rPr>
                <w:rFonts w:hint="eastAsia"/>
              </w:rPr>
              <w:t xml:space="preserve"> </w:t>
            </w:r>
            <w:r>
              <w:rPr>
                <w:rFonts w:ascii="바탕" w:eastAsia="바탕" w:hAnsi="바탕" w:cs="바탕" w:hint="eastAsia"/>
              </w:rPr>
              <w:t>결과에서</w:t>
            </w:r>
            <w:r>
              <w:rPr>
                <w:rFonts w:hint="eastAsia"/>
              </w:rPr>
              <w:t xml:space="preserve"> </w:t>
            </w:r>
            <w:r>
              <w:rPr>
                <w:rFonts w:ascii="바탕" w:eastAsia="바탕" w:hAnsi="바탕" w:cs="바탕" w:hint="eastAsia"/>
              </w:rPr>
              <w:t>키워드</w:t>
            </w:r>
            <w:r>
              <w:rPr>
                <w:rFonts w:hint="eastAsia"/>
              </w:rPr>
              <w:t xml:space="preserve"> </w:t>
            </w:r>
            <w:r>
              <w:rPr>
                <w:rFonts w:ascii="바탕" w:eastAsia="바탕" w:hAnsi="바탕" w:cs="바탕" w:hint="eastAsia"/>
              </w:rPr>
              <w:t>목록</w:t>
            </w:r>
            <w:r>
              <w:rPr>
                <w:rFonts w:hint="eastAsia"/>
              </w:rPr>
              <w:t xml:space="preserve">, </w:t>
            </w:r>
            <w:r>
              <w:rPr>
                <w:rFonts w:ascii="바탕" w:eastAsia="바탕" w:hAnsi="바탕" w:cs="바탕" w:hint="eastAsia"/>
              </w:rPr>
              <w:t>긍정</w:t>
            </w:r>
            <w:r>
              <w:rPr>
                <w:rFonts w:hint="eastAsia"/>
              </w:rPr>
              <w:t xml:space="preserve"> </w:t>
            </w:r>
            <w:r>
              <w:rPr>
                <w:rFonts w:ascii="바탕" w:eastAsia="바탕" w:hAnsi="바탕" w:cs="바탕" w:hint="eastAsia"/>
              </w:rPr>
              <w:t>평가</w:t>
            </w:r>
            <w:r>
              <w:rPr>
                <w:rFonts w:hint="eastAsia"/>
              </w:rPr>
              <w:t xml:space="preserve"> </w:t>
            </w:r>
            <w:r>
              <w:rPr>
                <w:rFonts w:ascii="바탕" w:eastAsia="바탕" w:hAnsi="바탕" w:cs="바탕" w:hint="eastAsia"/>
              </w:rPr>
              <w:t>정도를</w:t>
            </w:r>
            <w:r>
              <w:rPr>
                <w:rFonts w:hint="eastAsia"/>
              </w:rPr>
              <w:t xml:space="preserve"> </w:t>
            </w:r>
            <w:r>
              <w:rPr>
                <w:rFonts w:ascii="바탕" w:eastAsia="바탕" w:hAnsi="바탕" w:cs="바탕" w:hint="eastAsia"/>
              </w:rPr>
              <w:t>따로</w:t>
            </w:r>
            <w:r>
              <w:rPr>
                <w:rFonts w:hint="eastAsia"/>
              </w:rPr>
              <w:t xml:space="preserve"> </w:t>
            </w:r>
            <w:r>
              <w:rPr>
                <w:rFonts w:ascii="바탕" w:eastAsia="바탕" w:hAnsi="바탕" w:cs="바탕" w:hint="eastAsia"/>
              </w:rPr>
              <w:t>분류해</w:t>
            </w:r>
            <w:r>
              <w:rPr>
                <w:rFonts w:hint="eastAsia"/>
              </w:rPr>
              <w:t xml:space="preserve"> </w:t>
            </w:r>
            <w:r>
              <w:rPr>
                <w:rFonts w:ascii="바탕" w:eastAsia="바탕" w:hAnsi="바탕" w:cs="바탕" w:hint="eastAsia"/>
              </w:rPr>
              <w:t>저장한다</w:t>
            </w:r>
            <w:r>
              <w:rPr>
                <w:rFonts w:hint="eastAsia"/>
              </w:rPr>
              <w:t xml:space="preserve">. </w:t>
            </w:r>
            <w:r>
              <w:rPr>
                <w:rFonts w:ascii="바탕" w:eastAsia="바탕" w:hAnsi="바탕" w:cs="바탕" w:hint="eastAsia"/>
              </w:rPr>
              <w:t>긍정</w:t>
            </w:r>
            <w:r>
              <w:rPr>
                <w:rFonts w:hint="eastAsia"/>
              </w:rPr>
              <w:t xml:space="preserve"> </w:t>
            </w:r>
            <w:r>
              <w:rPr>
                <w:rFonts w:ascii="바탕" w:eastAsia="바탕" w:hAnsi="바탕" w:cs="바탕" w:hint="eastAsia"/>
              </w:rPr>
              <w:t>평가</w:t>
            </w:r>
            <w:r>
              <w:rPr>
                <w:rFonts w:hint="eastAsia"/>
              </w:rPr>
              <w:t xml:space="preserve"> </w:t>
            </w:r>
            <w:r>
              <w:rPr>
                <w:rFonts w:ascii="바탕" w:eastAsia="바탕" w:hAnsi="바탕" w:cs="바탕" w:hint="eastAsia"/>
              </w:rPr>
              <w:t>정도와</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사진</w:t>
            </w:r>
            <w:r>
              <w:rPr>
                <w:rFonts w:hint="eastAsia"/>
              </w:rPr>
              <w:t xml:space="preserve"> </w:t>
            </w:r>
            <w:r>
              <w:rPr>
                <w:rFonts w:ascii="바탕" w:eastAsia="바탕" w:hAnsi="바탕" w:cs="바탕" w:hint="eastAsia"/>
              </w:rPr>
              <w:t>게시</w:t>
            </w:r>
            <w:r>
              <w:rPr>
                <w:rFonts w:hint="eastAsia"/>
              </w:rPr>
              <w:t xml:space="preserve"> </w:t>
            </w:r>
            <w:r>
              <w:rPr>
                <w:rFonts w:ascii="바탕" w:eastAsia="바탕" w:hAnsi="바탕" w:cs="바탕" w:hint="eastAsia"/>
              </w:rPr>
              <w:t>여부</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길이</w:t>
            </w:r>
            <w:r>
              <w:rPr>
                <w:rFonts w:hint="eastAsia"/>
              </w:rPr>
              <w:t xml:space="preserve">, </w:t>
            </w:r>
            <w:r>
              <w:rPr>
                <w:rFonts w:ascii="바탕" w:eastAsia="바탕" w:hAnsi="바탕" w:cs="바탕" w:hint="eastAsia"/>
              </w:rPr>
              <w:t>키워드</w:t>
            </w:r>
            <w:r>
              <w:rPr>
                <w:rFonts w:hint="eastAsia"/>
              </w:rPr>
              <w:t xml:space="preserve"> </w:t>
            </w:r>
            <w:r>
              <w:rPr>
                <w:rFonts w:ascii="바탕" w:eastAsia="바탕" w:hAnsi="바탕" w:cs="바탕" w:hint="eastAsia"/>
              </w:rPr>
              <w:t>종류를</w:t>
            </w:r>
            <w:r>
              <w:rPr>
                <w:rFonts w:hint="eastAsia"/>
              </w:rPr>
              <w:t xml:space="preserve"> </w:t>
            </w:r>
            <w:r>
              <w:rPr>
                <w:rFonts w:ascii="바탕" w:eastAsia="바탕" w:hAnsi="바탕" w:cs="바탕" w:hint="eastAsia"/>
              </w:rPr>
              <w:t>평가해</w:t>
            </w:r>
            <w:r>
              <w:rPr>
                <w:rFonts w:hint="eastAsia"/>
              </w:rPr>
              <w:t xml:space="preserve"> </w:t>
            </w:r>
            <w:r>
              <w:rPr>
                <w:rFonts w:ascii="바탕" w:eastAsia="바탕" w:hAnsi="바탕" w:cs="바탕" w:hint="eastAsia"/>
              </w:rPr>
              <w:t>리뷰의</w:t>
            </w:r>
            <w:r>
              <w:rPr>
                <w:rFonts w:hint="eastAsia"/>
              </w:rPr>
              <w:t xml:space="preserve"> </w:t>
            </w:r>
            <w:r>
              <w:rPr>
                <w:rFonts w:ascii="바탕" w:eastAsia="바탕" w:hAnsi="바탕" w:cs="바탕" w:hint="eastAsia"/>
              </w:rPr>
              <w:t>중요도를</w:t>
            </w:r>
            <w:r>
              <w:rPr>
                <w:rFonts w:hint="eastAsia"/>
              </w:rPr>
              <w:t xml:space="preserve"> </w:t>
            </w:r>
            <w:r>
              <w:rPr>
                <w:rFonts w:ascii="바탕" w:eastAsia="바탕" w:hAnsi="바탕" w:cs="바탕" w:hint="eastAsia"/>
              </w:rPr>
              <w:t>매긴</w:t>
            </w:r>
            <w:r>
              <w:rPr>
                <w:rFonts w:hint="eastAsia"/>
              </w:rPr>
              <w:t xml:space="preserve"> </w:t>
            </w:r>
            <w:r>
              <w:rPr>
                <w:rFonts w:ascii="바탕" w:eastAsia="바탕" w:hAnsi="바탕" w:cs="바탕" w:hint="eastAsia"/>
              </w:rPr>
              <w:t>다음</w:t>
            </w:r>
            <w:r>
              <w:rPr>
                <w:rFonts w:hint="eastAsia"/>
              </w:rPr>
              <w:t xml:space="preserve"> </w:t>
            </w:r>
            <w:r>
              <w:rPr>
                <w:rFonts w:ascii="바탕" w:eastAsia="바탕" w:hAnsi="바탕" w:cs="바탕" w:hint="eastAsia"/>
              </w:rPr>
              <w:t>긍정</w:t>
            </w:r>
            <w:r>
              <w:rPr>
                <w:rFonts w:hint="eastAsia"/>
              </w:rPr>
              <w:t xml:space="preserve"> </w:t>
            </w:r>
            <w:r>
              <w:rPr>
                <w:rFonts w:ascii="바탕" w:eastAsia="바탕" w:hAnsi="바탕" w:cs="바탕" w:hint="eastAsia"/>
              </w:rPr>
              <w:t>평가</w:t>
            </w:r>
            <w:r>
              <w:rPr>
                <w:rFonts w:hint="eastAsia"/>
              </w:rPr>
              <w:t xml:space="preserve"> </w:t>
            </w:r>
            <w:r>
              <w:rPr>
                <w:rFonts w:ascii="바탕" w:eastAsia="바탕" w:hAnsi="바탕" w:cs="바탕" w:hint="eastAsia"/>
              </w:rPr>
              <w:t>정도와</w:t>
            </w:r>
            <w:r>
              <w:rPr>
                <w:rFonts w:hint="eastAsia"/>
              </w:rPr>
              <w:t xml:space="preserve"> </w:t>
            </w:r>
            <w:r>
              <w:rPr>
                <w:rFonts w:ascii="바탕" w:eastAsia="바탕" w:hAnsi="바탕" w:cs="바탕" w:hint="eastAsia"/>
              </w:rPr>
              <w:t>곱해</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점수에</w:t>
            </w:r>
            <w:r>
              <w:rPr>
                <w:rFonts w:hint="eastAsia"/>
              </w:rPr>
              <w:t xml:space="preserve"> </w:t>
            </w:r>
            <w:r>
              <w:rPr>
                <w:rFonts w:ascii="바탕" w:eastAsia="바탕" w:hAnsi="바탕" w:cs="바탕" w:hint="eastAsia"/>
              </w:rPr>
              <w:t>반영한다</w:t>
            </w:r>
            <w:r>
              <w:rPr>
                <w:rFonts w:hint="eastAsia"/>
              </w:rPr>
              <w:t>.</w:t>
            </w:r>
          </w:p>
        </w:tc>
      </w:tr>
      <w:tr w:rsidR="000C3307" w14:paraId="79DD7266"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3B9DD2" w14:textId="77777777" w:rsidR="000C3307" w:rsidRDefault="000C3307" w:rsidP="00D34600">
            <w:pPr>
              <w:pStyle w:val="Content"/>
            </w:pPr>
            <w:r>
              <w:rPr>
                <w:rFonts w:hint="eastAsia"/>
              </w:rPr>
              <w:t>Requirements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26DDD" w14:textId="77777777" w:rsidR="000C3307" w:rsidRDefault="000C3307" w:rsidP="00D34600">
            <w:pPr>
              <w:pStyle w:val="Content"/>
              <w:cnfStyle w:val="000000100000" w:firstRow="0" w:lastRow="0" w:firstColumn="0" w:lastColumn="0" w:oddVBand="0" w:evenVBand="0" w:oddHBand="1" w:evenHBand="0" w:firstRowFirstColumn="0" w:firstRowLastColumn="0" w:lastRowFirstColumn="0" w:lastRowLastColumn="0"/>
            </w:pPr>
            <w:r>
              <w:rPr>
                <w:rFonts w:hint="eastAsia"/>
              </w:rPr>
              <w:t>-</w:t>
            </w:r>
          </w:p>
        </w:tc>
      </w:tr>
      <w:tr w:rsidR="000C3307" w14:paraId="26099E18"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ABF52" w14:textId="77777777" w:rsidR="000C3307" w:rsidRDefault="000C3307" w:rsidP="00D34600">
            <w:pPr>
              <w:pStyle w:val="Content"/>
            </w:pPr>
            <w:r>
              <w:rPr>
                <w:rFonts w:hint="eastAsia"/>
              </w:rPr>
              <w:t>Pre-condition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A87D3" w14:textId="77777777" w:rsidR="000C3307" w:rsidRDefault="000C3307" w:rsidP="00D34600">
            <w:pPr>
              <w:pStyle w:val="Content"/>
              <w:cnfStyle w:val="000000000000" w:firstRow="0" w:lastRow="0" w:firstColumn="0" w:lastColumn="0" w:oddVBand="0" w:evenVBand="0" w:oddHBand="0" w:evenHBand="0" w:firstRowFirstColumn="0" w:firstRowLastColumn="0" w:lastRowFirstColumn="0" w:lastRowLastColumn="0"/>
            </w:pPr>
            <w:r>
              <w:rPr>
                <w:rFonts w:ascii="바탕" w:eastAsia="바탕" w:hAnsi="바탕" w:cs="바탕" w:hint="eastAsia"/>
              </w:rPr>
              <w:t>분석되지</w:t>
            </w:r>
            <w:r>
              <w:rPr>
                <w:rFonts w:hint="eastAsia"/>
              </w:rPr>
              <w:t xml:space="preserve"> </w:t>
            </w:r>
            <w:r>
              <w:rPr>
                <w:rFonts w:ascii="바탕" w:eastAsia="바탕" w:hAnsi="바탕" w:cs="바탕" w:hint="eastAsia"/>
              </w:rPr>
              <w:t>않은</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목록</w:t>
            </w:r>
          </w:p>
        </w:tc>
      </w:tr>
      <w:tr w:rsidR="000C3307" w14:paraId="5EC4750B"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2BC89" w14:textId="77777777" w:rsidR="000C3307" w:rsidRDefault="000C3307" w:rsidP="00D34600">
            <w:pPr>
              <w:pStyle w:val="Content"/>
            </w:pPr>
            <w:r>
              <w:rPr>
                <w:rFonts w:hint="eastAsia"/>
              </w:rPr>
              <w:t>Post-condition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07A7FD" w14:textId="77777777" w:rsidR="000C3307" w:rsidRDefault="000C3307" w:rsidP="00D34600">
            <w:pPr>
              <w:pStyle w:val="Content"/>
              <w:cnfStyle w:val="000000100000" w:firstRow="0" w:lastRow="0" w:firstColumn="0" w:lastColumn="0" w:oddVBand="0" w:evenVBand="0" w:oddHBand="1" w:evenHBand="0" w:firstRowFirstColumn="0" w:firstRowLastColumn="0" w:lastRowFirstColumn="0" w:lastRowLastColumn="0"/>
            </w:pPr>
            <w:r>
              <w:rPr>
                <w:rFonts w:ascii="바탕" w:eastAsia="바탕" w:hAnsi="바탕" w:cs="바탕" w:hint="eastAsia"/>
              </w:rPr>
              <w:t>분석된</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목록</w:t>
            </w:r>
          </w:p>
        </w:tc>
      </w:tr>
      <w:tr w:rsidR="000C3307" w14:paraId="03D3B663" w14:textId="77777777" w:rsidTr="000C3307">
        <w:trPr>
          <w:trHeight w:val="693"/>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B028F" w14:textId="77777777" w:rsidR="000C3307" w:rsidRDefault="000C3307" w:rsidP="00D34600">
            <w:pPr>
              <w:pStyle w:val="Content"/>
            </w:pPr>
            <w:r>
              <w:rPr>
                <w:rFonts w:hint="eastAsia"/>
              </w:rPr>
              <w:t>Side effects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2E0070" w14:textId="77777777" w:rsidR="000C3307" w:rsidRDefault="000C3307" w:rsidP="00D34600">
            <w:pPr>
              <w:pStyle w:val="Content"/>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6C08A471" w14:textId="2F2A90ED" w:rsidR="000C3307" w:rsidRDefault="000C3307" w:rsidP="00823C66">
      <w:pPr>
        <w:pStyle w:val="Content"/>
        <w:jc w:val="center"/>
      </w:pPr>
      <w:bookmarkStart w:id="33" w:name="_Toc9286220"/>
      <w:r>
        <w:rPr>
          <w:rFonts w:hint="eastAsia"/>
        </w:rPr>
        <w:t xml:space="preserve">Table </w:t>
      </w:r>
      <w:r>
        <w:rPr>
          <w:rFonts w:hint="eastAsia"/>
        </w:rPr>
        <w:fldChar w:fldCharType="begin"/>
      </w:r>
      <w:r>
        <w:rPr>
          <w:rFonts w:hint="eastAsia"/>
          <w:noProof/>
        </w:rPr>
        <w:instrText xml:space="preserve"> SEQ Table \* ARABIC </w:instrText>
      </w:r>
      <w:r>
        <w:rPr>
          <w:rFonts w:hint="eastAsia"/>
        </w:rPr>
        <w:fldChar w:fldCharType="separate"/>
      </w:r>
      <w:r w:rsidR="00D34600">
        <w:rPr>
          <w:noProof/>
        </w:rPr>
        <w:t>11</w:t>
      </w:r>
      <w:r>
        <w:rPr>
          <w:rFonts w:hint="eastAsia"/>
        </w:rPr>
        <w:fldChar w:fldCharType="end"/>
      </w:r>
      <w:r>
        <w:rPr>
          <w:rFonts w:hint="eastAsia"/>
        </w:rPr>
        <w:t>: Review Analysis System</w:t>
      </w:r>
      <w:bookmarkEnd w:id="33"/>
    </w:p>
    <w:p w14:paraId="796BD9C0" w14:textId="77777777" w:rsidR="00823C66" w:rsidRDefault="00823C66" w:rsidP="00823C66">
      <w:pPr>
        <w:pStyle w:val="Content"/>
      </w:pPr>
      <w:bookmarkStart w:id="34" w:name="_Toc10827312"/>
    </w:p>
    <w:p w14:paraId="229970E6" w14:textId="45A581A8" w:rsidR="000C3307" w:rsidRDefault="000C3307" w:rsidP="00823C66">
      <w:pPr>
        <w:pStyle w:val="Content"/>
        <w:numPr>
          <w:ilvl w:val="0"/>
          <w:numId w:val="13"/>
        </w:numPr>
      </w:pPr>
      <w:r>
        <w:rPr>
          <w:rFonts w:hint="eastAsia"/>
        </w:rPr>
        <w:lastRenderedPageBreak/>
        <w:t>Review Database Updater</w:t>
      </w:r>
      <w:bookmarkEnd w:id="34"/>
    </w:p>
    <w:tbl>
      <w:tblPr>
        <w:tblStyle w:val="PlainTable1"/>
        <w:tblW w:w="0" w:type="auto"/>
        <w:tblInd w:w="0" w:type="dxa"/>
        <w:tblLook w:val="04A0" w:firstRow="1" w:lastRow="0" w:firstColumn="1" w:lastColumn="0" w:noHBand="0" w:noVBand="1"/>
      </w:tblPr>
      <w:tblGrid>
        <w:gridCol w:w="2122"/>
        <w:gridCol w:w="1701"/>
        <w:gridCol w:w="5193"/>
      </w:tblGrid>
      <w:tr w:rsidR="000C3307" w14:paraId="72C7E094" w14:textId="77777777" w:rsidTr="000C3307">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8CE61E" w14:textId="77777777" w:rsidR="000C3307" w:rsidRDefault="000C3307" w:rsidP="00823C66">
            <w:pPr>
              <w:pStyle w:val="Content"/>
            </w:pPr>
            <w:r>
              <w:rPr>
                <w:rFonts w:hint="eastAsia"/>
              </w:rPr>
              <w:t>Inputs</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65006F" w14:textId="77777777" w:rsidR="000C3307" w:rsidRPr="00823C66" w:rsidRDefault="000C3307" w:rsidP="00823C66">
            <w:pPr>
              <w:pStyle w:val="Content"/>
              <w:cnfStyle w:val="100000000000" w:firstRow="1" w:lastRow="0" w:firstColumn="0" w:lastColumn="0" w:oddVBand="0" w:evenVBand="0" w:oddHBand="0" w:evenHBand="0" w:firstRowFirstColumn="0" w:firstRowLastColumn="0" w:lastRowFirstColumn="0" w:lastRowLastColumn="0"/>
              <w:rPr>
                <w:b w:val="0"/>
                <w:bCs w:val="0"/>
              </w:rPr>
            </w:pPr>
            <w:r w:rsidRPr="00823C66">
              <w:rPr>
                <w:rFonts w:hint="eastAsia"/>
                <w:b w:val="0"/>
                <w:bCs w:val="0"/>
              </w:rPr>
              <w:t>Review List</w:t>
            </w:r>
          </w:p>
        </w:tc>
        <w:tc>
          <w:tcPr>
            <w:tcW w:w="51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EA61F" w14:textId="77777777" w:rsidR="000C3307" w:rsidRDefault="000C3307" w:rsidP="00823C66">
            <w:pPr>
              <w:pStyle w:val="Content"/>
              <w:cnfStyle w:val="100000000000" w:firstRow="1" w:lastRow="0" w:firstColumn="0" w:lastColumn="0" w:oddVBand="0" w:evenVBand="0" w:oddHBand="0" w:evenHBand="0" w:firstRowFirstColumn="0" w:firstRowLastColumn="0" w:lastRowFirstColumn="0" w:lastRowLastColumn="0"/>
            </w:pPr>
            <w:r>
              <w:rPr>
                <w:rFonts w:ascii="바탕" w:eastAsia="바탕" w:hAnsi="바탕" w:cs="바탕" w:hint="eastAsia"/>
              </w:rPr>
              <w:t>분석</w:t>
            </w:r>
            <w:r>
              <w:rPr>
                <w:rFonts w:hint="eastAsia"/>
              </w:rPr>
              <w:t xml:space="preserve"> </w:t>
            </w:r>
            <w:r>
              <w:rPr>
                <w:rFonts w:ascii="바탕" w:eastAsia="바탕" w:hAnsi="바탕" w:cs="바탕" w:hint="eastAsia"/>
              </w:rPr>
              <w:t>완료된</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리스트</w:t>
            </w:r>
          </w:p>
        </w:tc>
      </w:tr>
      <w:tr w:rsidR="000C3307" w14:paraId="4A45C1A5"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FF8E7D" w14:textId="77777777" w:rsidR="000C3307" w:rsidRDefault="000C3307" w:rsidP="00823C66">
            <w:pPr>
              <w:pStyle w:val="Content"/>
            </w:pPr>
            <w:r>
              <w:rPr>
                <w:rFonts w:hint="eastAsia"/>
              </w:rPr>
              <w:t>Source (Input)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A5402" w14:textId="77777777" w:rsidR="000C3307" w:rsidRDefault="000C3307" w:rsidP="00823C66">
            <w:pPr>
              <w:pStyle w:val="Content"/>
              <w:cnfStyle w:val="000000100000" w:firstRow="0" w:lastRow="0" w:firstColumn="0" w:lastColumn="0" w:oddVBand="0" w:evenVBand="0" w:oddHBand="1" w:evenHBand="0" w:firstRowFirstColumn="0" w:firstRowLastColumn="0" w:lastRowFirstColumn="0" w:lastRowLastColumn="0"/>
            </w:pPr>
            <w:r>
              <w:rPr>
                <w:rFonts w:hint="eastAsia"/>
              </w:rPr>
              <w:t>Review Analysis System, Backend Application Server</w:t>
            </w:r>
          </w:p>
        </w:tc>
      </w:tr>
      <w:tr w:rsidR="000C3307" w14:paraId="7E64C0EC"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22A696" w14:textId="77777777" w:rsidR="000C3307" w:rsidRDefault="000C3307" w:rsidP="00823C66">
            <w:pPr>
              <w:pStyle w:val="Content"/>
            </w:pPr>
            <w:r>
              <w:rPr>
                <w:rFonts w:hint="eastAsia"/>
              </w:rPr>
              <w:t>Outputs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DCBEA" w14:textId="77777777" w:rsidR="000C3307" w:rsidRDefault="000C3307" w:rsidP="00823C66">
            <w:pPr>
              <w:pStyle w:val="Content"/>
              <w:cnfStyle w:val="000000000000" w:firstRow="0" w:lastRow="0" w:firstColumn="0" w:lastColumn="0" w:oddVBand="0" w:evenVBand="0" w:oddHBand="0" w:evenHBand="0" w:firstRowFirstColumn="0" w:firstRowLastColumn="0" w:lastRowFirstColumn="0" w:lastRowLastColumn="0"/>
            </w:pPr>
            <w:r>
              <w:rPr>
                <w:rFonts w:hint="eastAsia"/>
              </w:rPr>
              <w:t>-</w:t>
            </w:r>
          </w:p>
        </w:tc>
      </w:tr>
      <w:tr w:rsidR="000C3307" w14:paraId="1487531C"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4A13AB" w14:textId="77777777" w:rsidR="000C3307" w:rsidRDefault="000C3307" w:rsidP="00823C66">
            <w:pPr>
              <w:pStyle w:val="Content"/>
            </w:pPr>
            <w:r>
              <w:rPr>
                <w:rFonts w:hint="eastAsia"/>
              </w:rPr>
              <w:t>Destination (Output)</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183BB" w14:textId="77777777" w:rsidR="000C3307" w:rsidRDefault="000C3307" w:rsidP="00823C66">
            <w:pPr>
              <w:pStyle w:val="Content"/>
              <w:cnfStyle w:val="000000100000" w:firstRow="0" w:lastRow="0" w:firstColumn="0" w:lastColumn="0" w:oddVBand="0" w:evenVBand="0" w:oddHBand="1" w:evenHBand="0" w:firstRowFirstColumn="0" w:firstRowLastColumn="0" w:lastRowFirstColumn="0" w:lastRowLastColumn="0"/>
            </w:pPr>
            <w:r>
              <w:rPr>
                <w:rFonts w:hint="eastAsia"/>
              </w:rPr>
              <w:t>-</w:t>
            </w:r>
          </w:p>
        </w:tc>
      </w:tr>
      <w:tr w:rsidR="000C3307" w14:paraId="1CEA1CF4"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C192A" w14:textId="77777777" w:rsidR="000C3307" w:rsidRDefault="000C3307" w:rsidP="00823C66">
            <w:pPr>
              <w:pStyle w:val="Content"/>
            </w:pPr>
            <w:r>
              <w:rPr>
                <w:rFonts w:hint="eastAsia"/>
              </w:rPr>
              <w:t>Action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AE1861" w14:textId="77777777" w:rsidR="000C3307" w:rsidRDefault="000C3307" w:rsidP="00823C66">
            <w:pPr>
              <w:pStyle w:val="Content"/>
              <w:cnfStyle w:val="000000000000" w:firstRow="0" w:lastRow="0" w:firstColumn="0" w:lastColumn="0" w:oddVBand="0" w:evenVBand="0" w:oddHBand="0" w:evenHBand="0" w:firstRowFirstColumn="0" w:firstRowLastColumn="0" w:lastRowFirstColumn="0" w:lastRowLastColumn="0"/>
            </w:pPr>
            <w:r>
              <w:rPr>
                <w:rFonts w:ascii="바탕" w:eastAsia="바탕" w:hAnsi="바탕" w:cs="바탕" w:hint="eastAsia"/>
              </w:rPr>
              <w:t>리뷰</w:t>
            </w:r>
            <w:r>
              <w:rPr>
                <w:rFonts w:hint="eastAsia"/>
              </w:rPr>
              <w:t xml:space="preserve"> </w:t>
            </w:r>
            <w:r>
              <w:rPr>
                <w:rFonts w:ascii="바탕" w:eastAsia="바탕" w:hAnsi="바탕" w:cs="바탕" w:hint="eastAsia"/>
              </w:rPr>
              <w:t>분석</w:t>
            </w:r>
            <w:r>
              <w:rPr>
                <w:rFonts w:hint="eastAsia"/>
              </w:rPr>
              <w:t xml:space="preserve"> </w:t>
            </w:r>
            <w:r>
              <w:rPr>
                <w:rFonts w:ascii="바탕" w:eastAsia="바탕" w:hAnsi="바탕" w:cs="바탕" w:hint="eastAsia"/>
              </w:rPr>
              <w:t>시스템에서</w:t>
            </w:r>
            <w:r>
              <w:rPr>
                <w:rFonts w:hint="eastAsia"/>
              </w:rPr>
              <w:t xml:space="preserve"> </w:t>
            </w:r>
            <w:r>
              <w:rPr>
                <w:rFonts w:ascii="바탕" w:eastAsia="바탕" w:hAnsi="바탕" w:cs="바탕" w:hint="eastAsia"/>
              </w:rPr>
              <w:t>분석을</w:t>
            </w:r>
            <w:r>
              <w:rPr>
                <w:rFonts w:hint="eastAsia"/>
              </w:rPr>
              <w:t xml:space="preserve"> </w:t>
            </w:r>
            <w:r>
              <w:rPr>
                <w:rFonts w:ascii="바탕" w:eastAsia="바탕" w:hAnsi="바탕" w:cs="바탕" w:hint="eastAsia"/>
              </w:rPr>
              <w:t>완료한</w:t>
            </w:r>
            <w:r>
              <w:rPr>
                <w:rFonts w:hint="eastAsia"/>
              </w:rPr>
              <w:t xml:space="preserve"> </w:t>
            </w:r>
            <w:r>
              <w:rPr>
                <w:rFonts w:ascii="바탕" w:eastAsia="바탕" w:hAnsi="바탕" w:cs="바탕" w:hint="eastAsia"/>
              </w:rPr>
              <w:t>리뷰의</w:t>
            </w:r>
            <w:r>
              <w:rPr>
                <w:rFonts w:hint="eastAsia"/>
              </w:rPr>
              <w:t xml:space="preserve"> </w:t>
            </w:r>
            <w:r>
              <w:rPr>
                <w:rFonts w:ascii="바탕" w:eastAsia="바탕" w:hAnsi="바탕" w:cs="바탕" w:hint="eastAsia"/>
              </w:rPr>
              <w:t>리스트를</w:t>
            </w:r>
            <w:r>
              <w:rPr>
                <w:rFonts w:hint="eastAsia"/>
              </w:rPr>
              <w:t xml:space="preserve"> </w:t>
            </w:r>
            <w:r>
              <w:rPr>
                <w:rFonts w:ascii="바탕" w:eastAsia="바탕" w:hAnsi="바탕" w:cs="바탕" w:hint="eastAsia"/>
              </w:rPr>
              <w:t>저장한다</w:t>
            </w:r>
            <w:r>
              <w:rPr>
                <w:rFonts w:hint="eastAsia"/>
              </w:rPr>
              <w:t xml:space="preserve">. </w:t>
            </w:r>
            <w:r>
              <w:rPr>
                <w:rFonts w:ascii="바탕" w:eastAsia="바탕" w:hAnsi="바탕" w:cs="바탕" w:hint="eastAsia"/>
              </w:rPr>
              <w:t>리뷰</w:t>
            </w:r>
            <w:r>
              <w:rPr>
                <w:rFonts w:hint="eastAsia"/>
              </w:rPr>
              <w:t xml:space="preserve"> </w:t>
            </w:r>
            <w:r>
              <w:rPr>
                <w:rFonts w:ascii="바탕" w:eastAsia="바탕" w:hAnsi="바탕" w:cs="바탕" w:hint="eastAsia"/>
              </w:rPr>
              <w:t>제목</w:t>
            </w:r>
            <w:r>
              <w:rPr>
                <w:rFonts w:hint="eastAsia"/>
              </w:rPr>
              <w:t xml:space="preserve">, </w:t>
            </w:r>
            <w:r>
              <w:rPr>
                <w:rFonts w:ascii="바탕" w:eastAsia="바탕" w:hAnsi="바탕" w:cs="바탕" w:hint="eastAsia"/>
              </w:rPr>
              <w:t>작성자</w:t>
            </w:r>
            <w:r>
              <w:rPr>
                <w:rFonts w:hint="eastAsia"/>
              </w:rPr>
              <w:t xml:space="preserve">, </w:t>
            </w:r>
            <w:r>
              <w:rPr>
                <w:rFonts w:ascii="바탕" w:eastAsia="바탕" w:hAnsi="바탕" w:cs="바탕" w:hint="eastAsia"/>
              </w:rPr>
              <w:t>출처</w:t>
            </w:r>
            <w:r>
              <w:rPr>
                <w:rFonts w:hint="eastAsia"/>
              </w:rPr>
              <w:t xml:space="preserve"> </w:t>
            </w:r>
            <w:r>
              <w:rPr>
                <w:rFonts w:ascii="바탕" w:eastAsia="바탕" w:hAnsi="바탕" w:cs="바탕" w:hint="eastAsia"/>
              </w:rPr>
              <w:t>사이트</w:t>
            </w:r>
            <w:r>
              <w:rPr>
                <w:rFonts w:hint="eastAsia"/>
              </w:rPr>
              <w:t xml:space="preserve">, </w:t>
            </w:r>
            <w:r>
              <w:rPr>
                <w:rFonts w:ascii="바탕" w:eastAsia="바탕" w:hAnsi="바탕" w:cs="바탕" w:hint="eastAsia"/>
              </w:rPr>
              <w:t>내용</w:t>
            </w:r>
            <w:r>
              <w:rPr>
                <w:rFonts w:hint="eastAsia"/>
              </w:rPr>
              <w:t xml:space="preserve">, </w:t>
            </w:r>
            <w:r>
              <w:rPr>
                <w:rFonts w:ascii="바탕" w:eastAsia="바탕" w:hAnsi="바탕" w:cs="바탕" w:hint="eastAsia"/>
              </w:rPr>
              <w:t>키워드</w:t>
            </w:r>
            <w:r>
              <w:rPr>
                <w:rFonts w:hint="eastAsia"/>
              </w:rPr>
              <w:t xml:space="preserve">, </w:t>
            </w:r>
            <w:r>
              <w:rPr>
                <w:rFonts w:ascii="바탕" w:eastAsia="바탕" w:hAnsi="바탕" w:cs="바탕" w:hint="eastAsia"/>
              </w:rPr>
              <w:t>긍정</w:t>
            </w:r>
            <w:r>
              <w:rPr>
                <w:rFonts w:hint="eastAsia"/>
              </w:rPr>
              <w:t xml:space="preserve"> </w:t>
            </w:r>
            <w:r>
              <w:rPr>
                <w:rFonts w:ascii="바탕" w:eastAsia="바탕" w:hAnsi="바탕" w:cs="바탕" w:hint="eastAsia"/>
              </w:rPr>
              <w:t>평가</w:t>
            </w:r>
            <w:r>
              <w:rPr>
                <w:rFonts w:hint="eastAsia"/>
              </w:rPr>
              <w:t xml:space="preserve"> </w:t>
            </w:r>
            <w:r>
              <w:rPr>
                <w:rFonts w:ascii="바탕" w:eastAsia="바탕" w:hAnsi="바탕" w:cs="바탕" w:hint="eastAsia"/>
              </w:rPr>
              <w:t>정도</w:t>
            </w:r>
            <w:r>
              <w:rPr>
                <w:rFonts w:hint="eastAsia"/>
              </w:rPr>
              <w:t xml:space="preserve">, </w:t>
            </w:r>
            <w:r>
              <w:rPr>
                <w:rFonts w:ascii="바탕" w:eastAsia="바탕" w:hAnsi="바탕" w:cs="바탕" w:hint="eastAsia"/>
              </w:rPr>
              <w:t>중요도를</w:t>
            </w:r>
            <w:r>
              <w:rPr>
                <w:rFonts w:hint="eastAsia"/>
              </w:rPr>
              <w:t xml:space="preserve"> </w:t>
            </w:r>
            <w:r>
              <w:rPr>
                <w:rFonts w:ascii="바탕" w:eastAsia="바탕" w:hAnsi="바탕" w:cs="바탕" w:hint="eastAsia"/>
              </w:rPr>
              <w:t>포함해</w:t>
            </w:r>
            <w:r>
              <w:rPr>
                <w:rFonts w:hint="eastAsia"/>
              </w:rPr>
              <w:t xml:space="preserve"> </w:t>
            </w:r>
            <w:r>
              <w:rPr>
                <w:rFonts w:ascii="바탕" w:eastAsia="바탕" w:hAnsi="바탕" w:cs="바탕" w:hint="eastAsia"/>
              </w:rPr>
              <w:t>데이터베이스에</w:t>
            </w:r>
            <w:r>
              <w:rPr>
                <w:rFonts w:hint="eastAsia"/>
              </w:rPr>
              <w:t xml:space="preserve"> </w:t>
            </w:r>
            <w:r>
              <w:rPr>
                <w:rFonts w:ascii="바탕" w:eastAsia="바탕" w:hAnsi="바탕" w:cs="바탕" w:hint="eastAsia"/>
              </w:rPr>
              <w:t>기록한다</w:t>
            </w:r>
            <w:r>
              <w:rPr>
                <w:rFonts w:hint="eastAsia"/>
              </w:rPr>
              <w:t>.</w:t>
            </w:r>
          </w:p>
        </w:tc>
      </w:tr>
      <w:tr w:rsidR="000C3307" w14:paraId="5FD7380F"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57CB4" w14:textId="77777777" w:rsidR="000C3307" w:rsidRDefault="000C3307" w:rsidP="00823C66">
            <w:pPr>
              <w:pStyle w:val="Content"/>
            </w:pPr>
            <w:r>
              <w:rPr>
                <w:rFonts w:hint="eastAsia"/>
              </w:rPr>
              <w:t>Requirements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6DEAD8" w14:textId="77777777" w:rsidR="000C3307" w:rsidRDefault="000C3307" w:rsidP="00823C66">
            <w:pPr>
              <w:pStyle w:val="Content"/>
              <w:cnfStyle w:val="000000100000" w:firstRow="0" w:lastRow="0" w:firstColumn="0" w:lastColumn="0" w:oddVBand="0" w:evenVBand="0" w:oddHBand="1" w:evenHBand="0" w:firstRowFirstColumn="0" w:firstRowLastColumn="0" w:lastRowFirstColumn="0" w:lastRowLastColumn="0"/>
            </w:pPr>
            <w:r>
              <w:rPr>
                <w:rFonts w:hint="eastAsia"/>
              </w:rPr>
              <w:t>-</w:t>
            </w:r>
          </w:p>
        </w:tc>
      </w:tr>
      <w:tr w:rsidR="000C3307" w14:paraId="3B1AB110" w14:textId="77777777" w:rsidTr="000C3307">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8E7E40" w14:textId="77777777" w:rsidR="000C3307" w:rsidRDefault="000C3307" w:rsidP="00823C66">
            <w:pPr>
              <w:pStyle w:val="Content"/>
            </w:pPr>
            <w:r>
              <w:rPr>
                <w:rFonts w:hint="eastAsia"/>
              </w:rPr>
              <w:t>Pre-condition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8E3F2F" w14:textId="77777777" w:rsidR="000C3307" w:rsidRDefault="000C3307" w:rsidP="00823C66">
            <w:pPr>
              <w:pStyle w:val="Content"/>
              <w:cnfStyle w:val="000000000000" w:firstRow="0" w:lastRow="0" w:firstColumn="0" w:lastColumn="0" w:oddVBand="0" w:evenVBand="0" w:oddHBand="0" w:evenHBand="0" w:firstRowFirstColumn="0" w:firstRowLastColumn="0" w:lastRowFirstColumn="0" w:lastRowLastColumn="0"/>
            </w:pPr>
            <w:r>
              <w:rPr>
                <w:rFonts w:hint="eastAsia"/>
              </w:rPr>
              <w:t>-</w:t>
            </w:r>
          </w:p>
        </w:tc>
      </w:tr>
      <w:tr w:rsidR="000C3307" w14:paraId="39D46554" w14:textId="77777777" w:rsidTr="000C3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77521" w14:textId="77777777" w:rsidR="000C3307" w:rsidRDefault="000C3307" w:rsidP="00823C66">
            <w:pPr>
              <w:pStyle w:val="Content"/>
            </w:pPr>
            <w:r>
              <w:rPr>
                <w:rFonts w:hint="eastAsia"/>
              </w:rPr>
              <w:t>Post-condition</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51CF2" w14:textId="77777777" w:rsidR="000C3307" w:rsidRDefault="000C3307" w:rsidP="00823C66">
            <w:pPr>
              <w:pStyle w:val="Content"/>
              <w:cnfStyle w:val="000000100000" w:firstRow="0" w:lastRow="0" w:firstColumn="0" w:lastColumn="0" w:oddVBand="0" w:evenVBand="0" w:oddHBand="1" w:evenHBand="0" w:firstRowFirstColumn="0" w:firstRowLastColumn="0" w:lastRowFirstColumn="0" w:lastRowLastColumn="0"/>
            </w:pPr>
            <w:r>
              <w:rPr>
                <w:rFonts w:hint="eastAsia"/>
              </w:rPr>
              <w:t>-</w:t>
            </w:r>
          </w:p>
        </w:tc>
      </w:tr>
      <w:tr w:rsidR="000C3307" w14:paraId="64B7BEFC" w14:textId="77777777" w:rsidTr="000C3307">
        <w:trPr>
          <w:trHeight w:val="693"/>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401332" w14:textId="77777777" w:rsidR="000C3307" w:rsidRDefault="000C3307" w:rsidP="00823C66">
            <w:pPr>
              <w:pStyle w:val="Content"/>
            </w:pPr>
            <w:r>
              <w:rPr>
                <w:rFonts w:hint="eastAsia"/>
              </w:rPr>
              <w:t>Side effects</w:t>
            </w:r>
          </w:p>
        </w:tc>
        <w:tc>
          <w:tcPr>
            <w:tcW w:w="689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2D2A2C" w14:textId="77777777" w:rsidR="000C3307" w:rsidRDefault="000C3307" w:rsidP="00823C66">
            <w:pPr>
              <w:pStyle w:val="Content"/>
              <w:cnfStyle w:val="000000000000" w:firstRow="0" w:lastRow="0" w:firstColumn="0" w:lastColumn="0" w:oddVBand="0" w:evenVBand="0" w:oddHBand="0" w:evenHBand="0" w:firstRowFirstColumn="0" w:firstRowLastColumn="0" w:lastRowFirstColumn="0" w:lastRowLastColumn="0"/>
            </w:pPr>
            <w:r>
              <w:rPr>
                <w:rFonts w:ascii="바탕" w:eastAsia="바탕" w:hAnsi="바탕" w:cs="바탕" w:hint="eastAsia"/>
              </w:rPr>
              <w:t>리뷰</w:t>
            </w:r>
            <w:r>
              <w:rPr>
                <w:rFonts w:hint="eastAsia"/>
              </w:rPr>
              <w:t xml:space="preserve"> </w:t>
            </w:r>
            <w:r>
              <w:rPr>
                <w:rFonts w:ascii="바탕" w:eastAsia="바탕" w:hAnsi="바탕" w:cs="바탕" w:hint="eastAsia"/>
              </w:rPr>
              <w:t>데이터가</w:t>
            </w:r>
            <w:r>
              <w:rPr>
                <w:rFonts w:hint="eastAsia"/>
              </w:rPr>
              <w:t xml:space="preserve"> </w:t>
            </w:r>
            <w:r>
              <w:rPr>
                <w:rFonts w:ascii="바탕" w:eastAsia="바탕" w:hAnsi="바탕" w:cs="바탕" w:hint="eastAsia"/>
              </w:rPr>
              <w:t>업데이트될</w:t>
            </w:r>
            <w:r>
              <w:rPr>
                <w:rFonts w:hint="eastAsia"/>
              </w:rPr>
              <w:t xml:space="preserve"> </w:t>
            </w:r>
            <w:r>
              <w:rPr>
                <w:rFonts w:ascii="바탕" w:eastAsia="바탕" w:hAnsi="바탕" w:cs="바탕" w:hint="eastAsia"/>
              </w:rPr>
              <w:t>경우</w:t>
            </w:r>
            <w:r>
              <w:rPr>
                <w:rFonts w:hint="eastAsia"/>
              </w:rPr>
              <w:t xml:space="preserve"> </w:t>
            </w:r>
            <w:r>
              <w:rPr>
                <w:rFonts w:ascii="바탕" w:eastAsia="바탕" w:hAnsi="바탕" w:cs="바탕" w:hint="eastAsia"/>
              </w:rPr>
              <w:t>현재</w:t>
            </w:r>
            <w:r>
              <w:rPr>
                <w:rFonts w:hint="eastAsia"/>
              </w:rPr>
              <w:t xml:space="preserve"> </w:t>
            </w:r>
            <w:r>
              <w:rPr>
                <w:rFonts w:ascii="바탕" w:eastAsia="바탕" w:hAnsi="바탕" w:cs="바탕" w:hint="eastAsia"/>
              </w:rPr>
              <w:t>표시되고</w:t>
            </w:r>
            <w:r>
              <w:rPr>
                <w:rFonts w:hint="eastAsia"/>
              </w:rPr>
              <w:t xml:space="preserve"> </w:t>
            </w:r>
            <w:r>
              <w:rPr>
                <w:rFonts w:ascii="바탕" w:eastAsia="바탕" w:hAnsi="바탕" w:cs="바탕" w:hint="eastAsia"/>
              </w:rPr>
              <w:t>있는</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정보에</w:t>
            </w:r>
            <w:r>
              <w:rPr>
                <w:rFonts w:hint="eastAsia"/>
              </w:rPr>
              <w:t xml:space="preserve"> </w:t>
            </w:r>
            <w:r>
              <w:rPr>
                <w:rFonts w:ascii="바탕" w:eastAsia="바탕" w:hAnsi="바탕" w:cs="바탕" w:hint="eastAsia"/>
              </w:rPr>
              <w:t>변동이</w:t>
            </w:r>
            <w:r>
              <w:rPr>
                <w:rFonts w:hint="eastAsia"/>
              </w:rPr>
              <w:t xml:space="preserve"> </w:t>
            </w:r>
            <w:r>
              <w:rPr>
                <w:rFonts w:ascii="바탕" w:eastAsia="바탕" w:hAnsi="바탕" w:cs="바탕" w:hint="eastAsia"/>
              </w:rPr>
              <w:t>발생한다</w:t>
            </w:r>
            <w:r>
              <w:rPr>
                <w:rFonts w:hint="eastAsia"/>
              </w:rPr>
              <w:t xml:space="preserve">. </w:t>
            </w:r>
            <w:r>
              <w:rPr>
                <w:rFonts w:ascii="바탕" w:eastAsia="바탕" w:hAnsi="바탕" w:cs="바탕" w:hint="eastAsia"/>
              </w:rPr>
              <w:t>따라서</w:t>
            </w:r>
            <w:r>
              <w:rPr>
                <w:rFonts w:hint="eastAsia"/>
              </w:rPr>
              <w:t xml:space="preserve"> </w:t>
            </w:r>
            <w:r>
              <w:rPr>
                <w:rFonts w:ascii="바탕" w:eastAsia="바탕" w:hAnsi="바탕" w:cs="바탕" w:hint="eastAsia"/>
              </w:rPr>
              <w:t>프론트엔드에서의</w:t>
            </w:r>
            <w:r>
              <w:rPr>
                <w:rFonts w:hint="eastAsia"/>
              </w:rPr>
              <w:t xml:space="preserve"> </w:t>
            </w:r>
            <w:r>
              <w:rPr>
                <w:rFonts w:ascii="바탕" w:eastAsia="바탕" w:hAnsi="바탕" w:cs="바탕" w:hint="eastAsia"/>
              </w:rPr>
              <w:t>다음</w:t>
            </w:r>
            <w:r>
              <w:rPr>
                <w:rFonts w:hint="eastAsia"/>
              </w:rPr>
              <w:t xml:space="preserve"> </w:t>
            </w:r>
            <w:r>
              <w:rPr>
                <w:rFonts w:ascii="바탕" w:eastAsia="바탕" w:hAnsi="바탕" w:cs="바탕" w:hint="eastAsia"/>
              </w:rPr>
              <w:t>요청시</w:t>
            </w:r>
            <w:r>
              <w:rPr>
                <w:rFonts w:hint="eastAsia"/>
              </w:rPr>
              <w:t xml:space="preserve"> </w:t>
            </w:r>
            <w:r>
              <w:rPr>
                <w:rFonts w:ascii="바탕" w:eastAsia="바탕" w:hAnsi="바탕" w:cs="바탕" w:hint="eastAsia"/>
              </w:rPr>
              <w:t>업데이트된</w:t>
            </w:r>
            <w:r>
              <w:rPr>
                <w:rFonts w:hint="eastAsia"/>
              </w:rPr>
              <w:t xml:space="preserve"> </w:t>
            </w:r>
            <w:r>
              <w:rPr>
                <w:rFonts w:ascii="바탕" w:eastAsia="바탕" w:hAnsi="바탕" w:cs="바탕" w:hint="eastAsia"/>
              </w:rPr>
              <w:t>상품</w:t>
            </w:r>
            <w:r>
              <w:rPr>
                <w:rFonts w:hint="eastAsia"/>
              </w:rPr>
              <w:t xml:space="preserve"> </w:t>
            </w:r>
            <w:r>
              <w:rPr>
                <w:rFonts w:ascii="바탕" w:eastAsia="바탕" w:hAnsi="바탕" w:cs="바탕" w:hint="eastAsia"/>
              </w:rPr>
              <w:t>정보를</w:t>
            </w:r>
            <w:r>
              <w:rPr>
                <w:rFonts w:hint="eastAsia"/>
              </w:rPr>
              <w:t xml:space="preserve"> </w:t>
            </w:r>
            <w:r>
              <w:rPr>
                <w:rFonts w:ascii="바탕" w:eastAsia="바탕" w:hAnsi="바탕" w:cs="바탕" w:hint="eastAsia"/>
              </w:rPr>
              <w:t>리턴해야</w:t>
            </w:r>
            <w:r>
              <w:rPr>
                <w:rFonts w:hint="eastAsia"/>
              </w:rPr>
              <w:t xml:space="preserve"> </w:t>
            </w:r>
            <w:r>
              <w:rPr>
                <w:rFonts w:ascii="바탕" w:eastAsia="바탕" w:hAnsi="바탕" w:cs="바탕" w:hint="eastAsia"/>
              </w:rPr>
              <w:t>한다</w:t>
            </w:r>
            <w:r>
              <w:rPr>
                <w:rFonts w:hint="eastAsia"/>
              </w:rPr>
              <w:t>.</w:t>
            </w:r>
          </w:p>
        </w:tc>
      </w:tr>
    </w:tbl>
    <w:p w14:paraId="7826C40D" w14:textId="660BFB8A" w:rsidR="000C3307" w:rsidRDefault="000C3307" w:rsidP="00823C66">
      <w:pPr>
        <w:pStyle w:val="Content"/>
        <w:jc w:val="center"/>
      </w:pPr>
      <w:bookmarkStart w:id="35" w:name="_Toc9286221"/>
      <w:r>
        <w:rPr>
          <w:rFonts w:hint="eastAsia"/>
        </w:rPr>
        <w:t xml:space="preserve">Table </w:t>
      </w:r>
      <w:r>
        <w:rPr>
          <w:rFonts w:hint="eastAsia"/>
        </w:rPr>
        <w:fldChar w:fldCharType="begin"/>
      </w:r>
      <w:r>
        <w:rPr>
          <w:rFonts w:hint="eastAsia"/>
          <w:noProof/>
        </w:rPr>
        <w:instrText xml:space="preserve"> SEQ Table \* ARABIC </w:instrText>
      </w:r>
      <w:r>
        <w:rPr>
          <w:rFonts w:hint="eastAsia"/>
        </w:rPr>
        <w:fldChar w:fldCharType="separate"/>
      </w:r>
      <w:r w:rsidR="00823C66">
        <w:rPr>
          <w:noProof/>
        </w:rPr>
        <w:t>12</w:t>
      </w:r>
      <w:r>
        <w:rPr>
          <w:rFonts w:hint="eastAsia"/>
        </w:rPr>
        <w:fldChar w:fldCharType="end"/>
      </w:r>
      <w:r>
        <w:rPr>
          <w:rFonts w:hint="eastAsia"/>
        </w:rPr>
        <w:t>: Review Database Updater</w:t>
      </w:r>
      <w:bookmarkEnd w:id="35"/>
    </w:p>
    <w:p w14:paraId="5A6A2F8D" w14:textId="77777777" w:rsidR="00DB58B9" w:rsidRDefault="00DB58B9" w:rsidP="00DB58B9">
      <w:pPr>
        <w:pStyle w:val="Heading2"/>
        <w:rPr>
          <w:color w:val="auto"/>
          <w:szCs w:val="22"/>
        </w:rPr>
      </w:pPr>
      <w:bookmarkStart w:id="36" w:name="_Toc24131003"/>
      <w:r>
        <w:rPr>
          <w:rFonts w:hint="eastAsia"/>
        </w:rPr>
        <w:t xml:space="preserve">2.3 </w:t>
      </w:r>
      <w:bookmarkStart w:id="37" w:name="_Hlk23970410"/>
      <w:r>
        <w:rPr>
          <w:rFonts w:hint="eastAsia"/>
        </w:rPr>
        <w:t>Non-Functional Requirements</w:t>
      </w:r>
      <w:bookmarkEnd w:id="37"/>
      <w:bookmarkEnd w:id="36"/>
    </w:p>
    <w:p w14:paraId="5B855DE8" w14:textId="573D3060" w:rsidR="005877DC" w:rsidRDefault="00997D97" w:rsidP="005877DC">
      <w:pPr>
        <w:pStyle w:val="Content"/>
        <w:numPr>
          <w:ilvl w:val="0"/>
          <w:numId w:val="15"/>
        </w:numPr>
      </w:pPr>
      <w:bookmarkStart w:id="38" w:name="_Hlk23970422"/>
      <w:r>
        <w:rPr>
          <w:rFonts w:hint="eastAsia"/>
        </w:rPr>
        <w:t>Product requirements</w:t>
      </w:r>
      <w:bookmarkStart w:id="39" w:name="_Hlk23970444"/>
      <w:bookmarkEnd w:id="38"/>
      <w:r w:rsidR="005877DC" w:rsidRPr="005877DC">
        <w:rPr>
          <w:rFonts w:hint="eastAsia"/>
        </w:rPr>
        <w:t xml:space="preserve"> </w:t>
      </w:r>
    </w:p>
    <w:p w14:paraId="267079DB" w14:textId="77777777" w:rsidR="005877DC" w:rsidRDefault="005877DC" w:rsidP="005877DC">
      <w:pPr>
        <w:pStyle w:val="Content"/>
        <w:numPr>
          <w:ilvl w:val="0"/>
          <w:numId w:val="14"/>
        </w:numPr>
      </w:pPr>
      <w:r>
        <w:rPr>
          <w:rFonts w:hint="eastAsia"/>
        </w:rPr>
        <w:t>Performance</w:t>
      </w:r>
    </w:p>
    <w:p w14:paraId="43FF819A" w14:textId="77777777" w:rsidR="005877DC" w:rsidRDefault="005877DC" w:rsidP="005877DC">
      <w:pPr>
        <w:pStyle w:val="Content"/>
        <w:numPr>
          <w:ilvl w:val="0"/>
          <w:numId w:val="4"/>
        </w:numPr>
      </w:pPr>
      <w:r>
        <w:t>It needs the same performance with others ecommerce application to buy the products</w:t>
      </w:r>
      <w:r>
        <w:rPr>
          <w:rFonts w:hint="eastAsia"/>
        </w:rPr>
        <w:t>.</w:t>
      </w:r>
      <w:r>
        <w:t xml:space="preserve"> </w:t>
      </w:r>
    </w:p>
    <w:p w14:paraId="3C1BCFE1" w14:textId="77777777" w:rsidR="005877DC" w:rsidRDefault="005877DC" w:rsidP="005877DC">
      <w:pPr>
        <w:pStyle w:val="Content"/>
        <w:numPr>
          <w:ilvl w:val="0"/>
          <w:numId w:val="4"/>
        </w:numPr>
      </w:pPr>
      <w:r>
        <w:t>It also needs the good system to upload and download image for products. It needs to balance the network to make it fast enough when users need update</w:t>
      </w:r>
      <w:r>
        <w:rPr>
          <w:rFonts w:hint="eastAsia"/>
        </w:rPr>
        <w:t xml:space="preserve"> </w:t>
      </w:r>
      <w:r>
        <w:t xml:space="preserve">feed. </w:t>
      </w:r>
    </w:p>
    <w:p w14:paraId="1202C9E6" w14:textId="77777777" w:rsidR="005877DC" w:rsidRDefault="005877DC" w:rsidP="005877DC">
      <w:pPr>
        <w:pStyle w:val="Content"/>
        <w:numPr>
          <w:ilvl w:val="0"/>
          <w:numId w:val="4"/>
        </w:numPr>
      </w:pPr>
      <w:r>
        <w:t>The Fitts point must be stable, reliable and still have the interesting for users.</w:t>
      </w:r>
    </w:p>
    <w:p w14:paraId="10084A42" w14:textId="77777777" w:rsidR="005877DC" w:rsidRDefault="005877DC" w:rsidP="005877DC">
      <w:pPr>
        <w:pStyle w:val="Content"/>
        <w:numPr>
          <w:ilvl w:val="0"/>
          <w:numId w:val="14"/>
        </w:numPr>
      </w:pPr>
      <w:r>
        <w:rPr>
          <w:rFonts w:hint="eastAsia"/>
        </w:rPr>
        <w:t>Security</w:t>
      </w:r>
    </w:p>
    <w:p w14:paraId="29158751" w14:textId="77777777" w:rsidR="005877DC" w:rsidRDefault="005877DC" w:rsidP="005877DC">
      <w:pPr>
        <w:pStyle w:val="Content"/>
        <w:numPr>
          <w:ilvl w:val="0"/>
          <w:numId w:val="12"/>
        </w:numPr>
      </w:pPr>
      <w:r>
        <w:rPr>
          <w:rFonts w:hint="eastAsia"/>
        </w:rPr>
        <w:t xml:space="preserve">Review must be reliable and must guarantee the anonymity of review writer. And each personal information must be protected from outer access and there for we need security. </w:t>
      </w:r>
      <w:r>
        <w:t>And</w:t>
      </w:r>
      <w:r>
        <w:rPr>
          <w:rFonts w:hint="eastAsia"/>
        </w:rPr>
        <w:t>, Id and passwords should be protected by saving it securely.</w:t>
      </w:r>
    </w:p>
    <w:p w14:paraId="39F4F0E3" w14:textId="77777777" w:rsidR="005877DC" w:rsidRDefault="005877DC" w:rsidP="005877DC">
      <w:pPr>
        <w:pStyle w:val="Content"/>
        <w:numPr>
          <w:ilvl w:val="0"/>
          <w:numId w:val="14"/>
        </w:numPr>
      </w:pPr>
      <w:r>
        <w:t>Usability</w:t>
      </w:r>
    </w:p>
    <w:p w14:paraId="2383A6AF" w14:textId="6254D885" w:rsidR="00997D97" w:rsidRDefault="005877DC" w:rsidP="008B5528">
      <w:pPr>
        <w:pStyle w:val="Content"/>
        <w:numPr>
          <w:ilvl w:val="0"/>
          <w:numId w:val="6"/>
        </w:numPr>
      </w:pPr>
      <w:r>
        <w:lastRenderedPageBreak/>
        <w:t>The UI of the application should have a clear screen UI to provide important information and as least button as possible deal to the density of product will show up in the feed screen. The UX should be clear and easy to use for users.</w:t>
      </w:r>
      <w:bookmarkEnd w:id="39"/>
      <w:r w:rsidR="00997D97">
        <w:rPr>
          <w:rFonts w:hint="eastAsia"/>
        </w:rPr>
        <w:t xml:space="preserve"> </w:t>
      </w:r>
    </w:p>
    <w:p w14:paraId="0C9E4924" w14:textId="77777777" w:rsidR="00997D97" w:rsidRDefault="00997D97" w:rsidP="005877DC">
      <w:pPr>
        <w:pStyle w:val="Content"/>
        <w:numPr>
          <w:ilvl w:val="0"/>
          <w:numId w:val="15"/>
        </w:numPr>
      </w:pPr>
      <w:bookmarkStart w:id="40" w:name="_Hlk23970496"/>
      <w:r>
        <w:rPr>
          <w:rFonts w:hint="eastAsia"/>
        </w:rPr>
        <w:t>External Requirements</w:t>
      </w:r>
    </w:p>
    <w:p w14:paraId="2F689B15" w14:textId="77777777" w:rsidR="00997D97" w:rsidRDefault="00997D97" w:rsidP="005877DC">
      <w:pPr>
        <w:pStyle w:val="Content"/>
        <w:numPr>
          <w:ilvl w:val="0"/>
          <w:numId w:val="10"/>
        </w:numPr>
      </w:pPr>
      <w:bookmarkStart w:id="41" w:name="_Hlk23970506"/>
      <w:bookmarkEnd w:id="40"/>
      <w:r>
        <w:rPr>
          <w:rFonts w:hint="eastAsia"/>
        </w:rPr>
        <w:t xml:space="preserve">Personal information Protection </w:t>
      </w:r>
    </w:p>
    <w:bookmarkEnd w:id="41"/>
    <w:p w14:paraId="4A50D7DA" w14:textId="77777777" w:rsidR="0053509C" w:rsidRDefault="00997D97" w:rsidP="005877DC">
      <w:pPr>
        <w:pStyle w:val="Content"/>
        <w:numPr>
          <w:ilvl w:val="0"/>
          <w:numId w:val="11"/>
        </w:numPr>
      </w:pPr>
      <w:r>
        <w:rPr>
          <w:rFonts w:hint="eastAsia"/>
        </w:rPr>
        <w:t>The system collects and stores user information when they sign up to the webpage.  Only some basic information of users is gathered and of course every personal information should be confidential to get trusted from the users.</w:t>
      </w:r>
      <w:bookmarkStart w:id="42" w:name="_Toc10827293"/>
      <w:bookmarkStart w:id="43" w:name="_Hlk23970703"/>
    </w:p>
    <w:p w14:paraId="7217DB44" w14:textId="77777777" w:rsidR="00BE7782" w:rsidRDefault="00BE7782" w:rsidP="00BE7782">
      <w:pPr>
        <w:pStyle w:val="Content"/>
        <w:numPr>
          <w:ilvl w:val="0"/>
          <w:numId w:val="10"/>
        </w:numPr>
        <w:rPr>
          <w:shd w:val="clear" w:color="auto" w:fill="FFFFFF"/>
        </w:rPr>
      </w:pPr>
      <w:r>
        <w:rPr>
          <w:shd w:val="clear" w:color="auto" w:fill="FFFFFF"/>
        </w:rPr>
        <w:t xml:space="preserve">External System Policy </w:t>
      </w:r>
    </w:p>
    <w:p w14:paraId="3409F408" w14:textId="6DB273F8" w:rsidR="00BE7782" w:rsidRDefault="00BE7782" w:rsidP="004657DD">
      <w:pPr>
        <w:pStyle w:val="Content"/>
        <w:numPr>
          <w:ilvl w:val="0"/>
          <w:numId w:val="11"/>
        </w:numPr>
      </w:pPr>
      <w:r>
        <w:rPr>
          <w:shd w:val="clear" w:color="auto" w:fill="FFFFFF"/>
        </w:rPr>
        <w:t>As this system provides information reprocessing the review list of other systems, the system that prohibits unauthorized reproduction of data may violate the operation policy depending on the data collection method. Therefore, it is necessary to carefully check the operation policy of the information collection target system and collect data without violating the policy.</w:t>
      </w:r>
    </w:p>
    <w:p w14:paraId="5A254E73" w14:textId="134890BE" w:rsidR="00997D97" w:rsidRPr="0053509C" w:rsidRDefault="0053509C" w:rsidP="00B16429">
      <w:pPr>
        <w:pStyle w:val="Heading1"/>
      </w:pPr>
      <w:r>
        <w:br w:type="page"/>
      </w:r>
      <w:bookmarkStart w:id="44" w:name="_Toc24131004"/>
      <w:r w:rsidR="007E1057" w:rsidRPr="007E1057">
        <w:lastRenderedPageBreak/>
        <w:t>3.</w:t>
      </w:r>
      <w:r w:rsidR="007E1057">
        <w:rPr>
          <w:rFonts w:eastAsiaTheme="minorHAnsi"/>
          <w:sz w:val="22"/>
        </w:rPr>
        <w:t xml:space="preserve"> </w:t>
      </w:r>
      <w:r w:rsidR="00742661">
        <w:rPr>
          <w:rFonts w:hint="eastAsia"/>
        </w:rPr>
        <w:t>System Architecture</w:t>
      </w:r>
      <w:bookmarkEnd w:id="42"/>
      <w:bookmarkEnd w:id="44"/>
    </w:p>
    <w:p w14:paraId="5E1EA197" w14:textId="77777777" w:rsidR="00997D97" w:rsidRDefault="00997D97" w:rsidP="007E1057">
      <w:pPr>
        <w:pStyle w:val="Heading2"/>
      </w:pPr>
      <w:bookmarkStart w:id="45" w:name="_Hlk23970713"/>
      <w:bookmarkStart w:id="46" w:name="_Toc24131005"/>
      <w:bookmarkEnd w:id="43"/>
      <w:r>
        <w:rPr>
          <w:rFonts w:hint="eastAsia"/>
        </w:rPr>
        <w:t>3.1 Frontend Diagram</w:t>
      </w:r>
      <w:bookmarkEnd w:id="45"/>
      <w:bookmarkEnd w:id="46"/>
    </w:p>
    <w:p w14:paraId="123B2C9D" w14:textId="77777777" w:rsidR="00253EBC" w:rsidRDefault="00253EBC" w:rsidP="007E1057">
      <w:pPr>
        <w:pStyle w:val="Heading2"/>
        <w:rPr>
          <w:color w:val="auto"/>
          <w:szCs w:val="22"/>
        </w:rPr>
      </w:pPr>
      <w:bookmarkStart w:id="47" w:name="_Hlk23970717"/>
      <w:bookmarkStart w:id="48" w:name="_Toc24131006"/>
      <w:r>
        <w:rPr>
          <w:rFonts w:hint="eastAsia"/>
        </w:rPr>
        <w:t>3.2 Backend Diagram</w:t>
      </w:r>
      <w:bookmarkEnd w:id="47"/>
      <w:bookmarkEnd w:id="48"/>
    </w:p>
    <w:p w14:paraId="0C6C2B2E" w14:textId="5759DE77" w:rsidR="00F31CA9" w:rsidRDefault="00F31CA9" w:rsidP="007E1057">
      <w:pPr>
        <w:pStyle w:val="Heading2"/>
        <w:rPr>
          <w:color w:val="auto"/>
          <w:szCs w:val="22"/>
        </w:rPr>
      </w:pPr>
      <w:bookmarkStart w:id="49" w:name="_Hlk23970722"/>
      <w:bookmarkStart w:id="50" w:name="_Toc24131007"/>
      <w:r>
        <w:rPr>
          <w:rFonts w:hint="eastAsia"/>
        </w:rPr>
        <w:t>3.3 Us</w:t>
      </w:r>
      <w:r w:rsidR="00BA62A4">
        <w:t>e</w:t>
      </w:r>
      <w:r w:rsidR="003A2F9D">
        <w:t>-</w:t>
      </w:r>
      <w:r>
        <w:rPr>
          <w:rFonts w:hint="eastAsia"/>
        </w:rPr>
        <w:t>case Diagram</w:t>
      </w:r>
      <w:bookmarkEnd w:id="49"/>
      <w:bookmarkEnd w:id="50"/>
    </w:p>
    <w:p w14:paraId="30B2CFAE" w14:textId="77777777" w:rsidR="009C22CA" w:rsidRPr="009C22CA" w:rsidRDefault="009C22CA" w:rsidP="009C22CA"/>
    <w:sectPr w:rsidR="009C22CA" w:rsidRPr="009C22CA"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C440" w14:textId="77777777" w:rsidR="00293A00" w:rsidRDefault="00293A00">
      <w:r>
        <w:separator/>
      </w:r>
    </w:p>
    <w:p w14:paraId="1159AD69" w14:textId="77777777" w:rsidR="00293A00" w:rsidRDefault="00293A00"/>
  </w:endnote>
  <w:endnote w:type="continuationSeparator" w:id="0">
    <w:p w14:paraId="13CA10CD" w14:textId="77777777" w:rsidR="00293A00" w:rsidRDefault="00293A00">
      <w:r>
        <w:continuationSeparator/>
      </w:r>
    </w:p>
    <w:p w14:paraId="49F3338E" w14:textId="77777777" w:rsidR="00293A00" w:rsidRDefault="00293A00"/>
  </w:endnote>
  <w:endnote w:type="continuationNotice" w:id="1">
    <w:p w14:paraId="338FB1EA" w14:textId="77777777" w:rsidR="003935A3" w:rsidRDefault="003935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eiryo"/>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FB068D9"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DB32B2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E71DB" w14:textId="77777777" w:rsidR="00293A00" w:rsidRDefault="00293A00">
      <w:r>
        <w:separator/>
      </w:r>
    </w:p>
    <w:p w14:paraId="17F2E4E8" w14:textId="77777777" w:rsidR="00293A00" w:rsidRDefault="00293A00"/>
  </w:footnote>
  <w:footnote w:type="continuationSeparator" w:id="0">
    <w:p w14:paraId="470935E2" w14:textId="77777777" w:rsidR="00293A00" w:rsidRDefault="00293A00">
      <w:r>
        <w:continuationSeparator/>
      </w:r>
    </w:p>
    <w:p w14:paraId="476507ED" w14:textId="77777777" w:rsidR="00293A00" w:rsidRDefault="00293A00"/>
  </w:footnote>
  <w:footnote w:type="continuationNotice" w:id="1">
    <w:p w14:paraId="07B7A93C" w14:textId="77777777" w:rsidR="003935A3" w:rsidRDefault="003935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121316" w:themeColor="text2"/>
        <w:left w:val="single" w:sz="36" w:space="0" w:color="121316" w:themeColor="text2"/>
        <w:bottom w:val="single" w:sz="36" w:space="0" w:color="121316" w:themeColor="text2"/>
        <w:right w:val="single" w:sz="36" w:space="0" w:color="121316" w:themeColor="text2"/>
        <w:insideH w:val="single" w:sz="36" w:space="0" w:color="121316" w:themeColor="text2"/>
        <w:insideV w:val="single" w:sz="36" w:space="0" w:color="121316" w:themeColor="text2"/>
      </w:tblBorders>
      <w:tblLook w:val="0000" w:firstRow="0" w:lastRow="0" w:firstColumn="0" w:lastColumn="0" w:noHBand="0" w:noVBand="0"/>
    </w:tblPr>
    <w:tblGrid>
      <w:gridCol w:w="9990"/>
    </w:tblGrid>
    <w:tr w:rsidR="00D077E9" w14:paraId="5E7031E3" w14:textId="77777777" w:rsidTr="00D077E9">
      <w:trPr>
        <w:trHeight w:val="978"/>
      </w:trPr>
      <w:tc>
        <w:tcPr>
          <w:tcW w:w="9990" w:type="dxa"/>
          <w:tcBorders>
            <w:top w:val="nil"/>
            <w:left w:val="nil"/>
            <w:bottom w:val="single" w:sz="36" w:space="0" w:color="B2AD8F" w:themeColor="accent3"/>
            <w:right w:val="nil"/>
          </w:tcBorders>
        </w:tcPr>
        <w:p w14:paraId="70AAAB07" w14:textId="77777777" w:rsidR="00D077E9" w:rsidRDefault="00D077E9">
          <w:pPr>
            <w:pStyle w:val="Header"/>
          </w:pPr>
        </w:p>
      </w:tc>
    </w:tr>
  </w:tbl>
  <w:p w14:paraId="1136C58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3DD"/>
    <w:multiLevelType w:val="hybridMultilevel"/>
    <w:tmpl w:val="B51A134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6092D5F"/>
    <w:multiLevelType w:val="hybridMultilevel"/>
    <w:tmpl w:val="61B6F132"/>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39695C"/>
    <w:multiLevelType w:val="hybridMultilevel"/>
    <w:tmpl w:val="AFE08FA4"/>
    <w:lvl w:ilvl="0" w:tplc="F830DF82">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67DA2"/>
    <w:multiLevelType w:val="hybridMultilevel"/>
    <w:tmpl w:val="03203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A7D56"/>
    <w:multiLevelType w:val="hybridMultilevel"/>
    <w:tmpl w:val="1AE4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E0BE1"/>
    <w:multiLevelType w:val="hybridMultilevel"/>
    <w:tmpl w:val="CC4A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90002E"/>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7BB5FDD"/>
    <w:multiLevelType w:val="hybridMultilevel"/>
    <w:tmpl w:val="950A3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DC0F87"/>
    <w:multiLevelType w:val="hybridMultilevel"/>
    <w:tmpl w:val="F6D613D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D053A06"/>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D43544"/>
    <w:multiLevelType w:val="hybridMultilevel"/>
    <w:tmpl w:val="61CC4886"/>
    <w:lvl w:ilvl="0" w:tplc="87703DD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54D99"/>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7759B"/>
    <w:multiLevelType w:val="hybridMultilevel"/>
    <w:tmpl w:val="1BC47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0021FF"/>
    <w:multiLevelType w:val="hybridMultilevel"/>
    <w:tmpl w:val="AFACE5EC"/>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1777DE4"/>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67469"/>
    <w:multiLevelType w:val="hybridMultilevel"/>
    <w:tmpl w:val="E4A2D160"/>
    <w:lvl w:ilvl="0" w:tplc="87703DD4">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A75A8"/>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814381"/>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60236DD"/>
    <w:multiLevelType w:val="hybridMultilevel"/>
    <w:tmpl w:val="731A1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67C4E"/>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47FEB"/>
    <w:multiLevelType w:val="multilevel"/>
    <w:tmpl w:val="584E163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F4738DD"/>
    <w:multiLevelType w:val="hybridMultilevel"/>
    <w:tmpl w:val="42484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41477"/>
    <w:multiLevelType w:val="hybridMultilevel"/>
    <w:tmpl w:val="2B247246"/>
    <w:lvl w:ilvl="0" w:tplc="73A635F4">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A78E5"/>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5"/>
  </w:num>
  <w:num w:numId="4">
    <w:abstractNumId w:val="7"/>
  </w:num>
  <w:num w:numId="5">
    <w:abstractNumId w:val="6"/>
  </w:num>
  <w:num w:numId="6">
    <w:abstractNumId w:val="12"/>
  </w:num>
  <w:num w:numId="7">
    <w:abstractNumId w:val="10"/>
  </w:num>
  <w:num w:numId="8">
    <w:abstractNumId w:val="15"/>
  </w:num>
  <w:num w:numId="9">
    <w:abstractNumId w:val="0"/>
  </w:num>
  <w:num w:numId="10">
    <w:abstractNumId w:val="8"/>
  </w:num>
  <w:num w:numId="11">
    <w:abstractNumId w:val="21"/>
  </w:num>
  <w:num w:numId="12">
    <w:abstractNumId w:val="4"/>
  </w:num>
  <w:num w:numId="13">
    <w:abstractNumId w:val="18"/>
  </w:num>
  <w:num w:numId="14">
    <w:abstractNumId w:val="17"/>
  </w:num>
  <w:num w:numId="15">
    <w:abstractNumId w:val="19"/>
  </w:num>
  <w:num w:numId="16">
    <w:abstractNumId w:val="11"/>
  </w:num>
  <w:num w:numId="17">
    <w:abstractNumId w:val="1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num>
  <w:num w:numId="22">
    <w:abstractNumId w:val="2"/>
  </w:num>
  <w:num w:numId="23">
    <w:abstractNumId w:val="22"/>
  </w:num>
  <w:num w:numId="2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00"/>
    <w:rsid w:val="000017FB"/>
    <w:rsid w:val="00010B22"/>
    <w:rsid w:val="0002482E"/>
    <w:rsid w:val="00034830"/>
    <w:rsid w:val="00040429"/>
    <w:rsid w:val="00041685"/>
    <w:rsid w:val="00050324"/>
    <w:rsid w:val="00054A77"/>
    <w:rsid w:val="00055B36"/>
    <w:rsid w:val="000639FE"/>
    <w:rsid w:val="00091189"/>
    <w:rsid w:val="00092675"/>
    <w:rsid w:val="0009573B"/>
    <w:rsid w:val="00096EB6"/>
    <w:rsid w:val="000A0150"/>
    <w:rsid w:val="000A67FD"/>
    <w:rsid w:val="000B786B"/>
    <w:rsid w:val="000C3307"/>
    <w:rsid w:val="000C55DD"/>
    <w:rsid w:val="000E63C9"/>
    <w:rsid w:val="000F4AAA"/>
    <w:rsid w:val="00114AD8"/>
    <w:rsid w:val="00130E9D"/>
    <w:rsid w:val="00134C0F"/>
    <w:rsid w:val="00150A6D"/>
    <w:rsid w:val="00171D92"/>
    <w:rsid w:val="00177E1F"/>
    <w:rsid w:val="00185B35"/>
    <w:rsid w:val="00187A8D"/>
    <w:rsid w:val="0019222D"/>
    <w:rsid w:val="001A4282"/>
    <w:rsid w:val="001B15AD"/>
    <w:rsid w:val="001B42D3"/>
    <w:rsid w:val="001C3962"/>
    <w:rsid w:val="001E60C9"/>
    <w:rsid w:val="001E70CC"/>
    <w:rsid w:val="001F2BC8"/>
    <w:rsid w:val="001F354A"/>
    <w:rsid w:val="001F5F6B"/>
    <w:rsid w:val="002101E0"/>
    <w:rsid w:val="00213278"/>
    <w:rsid w:val="00227B2B"/>
    <w:rsid w:val="0023242C"/>
    <w:rsid w:val="00241DB8"/>
    <w:rsid w:val="00243EBC"/>
    <w:rsid w:val="00246A35"/>
    <w:rsid w:val="00253C53"/>
    <w:rsid w:val="00253EBC"/>
    <w:rsid w:val="00257ECB"/>
    <w:rsid w:val="00264BBB"/>
    <w:rsid w:val="00276DB5"/>
    <w:rsid w:val="00284348"/>
    <w:rsid w:val="00293A00"/>
    <w:rsid w:val="002A2C98"/>
    <w:rsid w:val="002D6081"/>
    <w:rsid w:val="002E634B"/>
    <w:rsid w:val="002F51F5"/>
    <w:rsid w:val="002F78E2"/>
    <w:rsid w:val="003077F4"/>
    <w:rsid w:val="00312137"/>
    <w:rsid w:val="00324870"/>
    <w:rsid w:val="00330359"/>
    <w:rsid w:val="0033762F"/>
    <w:rsid w:val="00340156"/>
    <w:rsid w:val="003636A6"/>
    <w:rsid w:val="00366C7E"/>
    <w:rsid w:val="00384EA3"/>
    <w:rsid w:val="003935A3"/>
    <w:rsid w:val="003A2F9D"/>
    <w:rsid w:val="003A39A1"/>
    <w:rsid w:val="003A3F7D"/>
    <w:rsid w:val="003B713A"/>
    <w:rsid w:val="003C2191"/>
    <w:rsid w:val="003C522D"/>
    <w:rsid w:val="003D3863"/>
    <w:rsid w:val="003F1CB9"/>
    <w:rsid w:val="004110DE"/>
    <w:rsid w:val="00436F4C"/>
    <w:rsid w:val="0044085A"/>
    <w:rsid w:val="0044484B"/>
    <w:rsid w:val="00446944"/>
    <w:rsid w:val="00456873"/>
    <w:rsid w:val="00457D04"/>
    <w:rsid w:val="004620E7"/>
    <w:rsid w:val="004657DD"/>
    <w:rsid w:val="0047700A"/>
    <w:rsid w:val="00477BD6"/>
    <w:rsid w:val="0049566D"/>
    <w:rsid w:val="004A533E"/>
    <w:rsid w:val="004A695B"/>
    <w:rsid w:val="004B21A5"/>
    <w:rsid w:val="004C0FBF"/>
    <w:rsid w:val="004C5F8A"/>
    <w:rsid w:val="004D0C2A"/>
    <w:rsid w:val="004D40CE"/>
    <w:rsid w:val="004D4145"/>
    <w:rsid w:val="004E2343"/>
    <w:rsid w:val="004E2B38"/>
    <w:rsid w:val="004F0C13"/>
    <w:rsid w:val="00502632"/>
    <w:rsid w:val="005037F0"/>
    <w:rsid w:val="00504CD6"/>
    <w:rsid w:val="00516A86"/>
    <w:rsid w:val="0052400B"/>
    <w:rsid w:val="005275F6"/>
    <w:rsid w:val="0053509C"/>
    <w:rsid w:val="005355DE"/>
    <w:rsid w:val="00542D22"/>
    <w:rsid w:val="00547D44"/>
    <w:rsid w:val="00556BC8"/>
    <w:rsid w:val="00564CAF"/>
    <w:rsid w:val="00572102"/>
    <w:rsid w:val="00572F48"/>
    <w:rsid w:val="00573687"/>
    <w:rsid w:val="005877DC"/>
    <w:rsid w:val="005902E4"/>
    <w:rsid w:val="00590B1B"/>
    <w:rsid w:val="005916E6"/>
    <w:rsid w:val="00591975"/>
    <w:rsid w:val="005924DA"/>
    <w:rsid w:val="005A78A6"/>
    <w:rsid w:val="005B0168"/>
    <w:rsid w:val="005B6E78"/>
    <w:rsid w:val="005D4DE6"/>
    <w:rsid w:val="005D752E"/>
    <w:rsid w:val="005E72DD"/>
    <w:rsid w:val="005F1BB0"/>
    <w:rsid w:val="006133CD"/>
    <w:rsid w:val="0061563D"/>
    <w:rsid w:val="00626211"/>
    <w:rsid w:val="00634506"/>
    <w:rsid w:val="0065052C"/>
    <w:rsid w:val="00656C4D"/>
    <w:rsid w:val="00660010"/>
    <w:rsid w:val="00670957"/>
    <w:rsid w:val="00675E61"/>
    <w:rsid w:val="00681143"/>
    <w:rsid w:val="00684A30"/>
    <w:rsid w:val="006909CB"/>
    <w:rsid w:val="006945D0"/>
    <w:rsid w:val="00695840"/>
    <w:rsid w:val="006A23F0"/>
    <w:rsid w:val="006B0277"/>
    <w:rsid w:val="006B7199"/>
    <w:rsid w:val="006B77D5"/>
    <w:rsid w:val="006C10E6"/>
    <w:rsid w:val="006C2B95"/>
    <w:rsid w:val="006C708C"/>
    <w:rsid w:val="006D1376"/>
    <w:rsid w:val="006E5716"/>
    <w:rsid w:val="00701D51"/>
    <w:rsid w:val="00710062"/>
    <w:rsid w:val="0071091E"/>
    <w:rsid w:val="0071104E"/>
    <w:rsid w:val="00720C5F"/>
    <w:rsid w:val="007302B3"/>
    <w:rsid w:val="007304EC"/>
    <w:rsid w:val="00730733"/>
    <w:rsid w:val="00730E3A"/>
    <w:rsid w:val="0073144D"/>
    <w:rsid w:val="00734933"/>
    <w:rsid w:val="00736AAF"/>
    <w:rsid w:val="00740061"/>
    <w:rsid w:val="00742661"/>
    <w:rsid w:val="00746EED"/>
    <w:rsid w:val="00765B2A"/>
    <w:rsid w:val="00770FD5"/>
    <w:rsid w:val="00783A34"/>
    <w:rsid w:val="00790463"/>
    <w:rsid w:val="00790E76"/>
    <w:rsid w:val="0079233F"/>
    <w:rsid w:val="007B4F8B"/>
    <w:rsid w:val="007C6B52"/>
    <w:rsid w:val="007D16C5"/>
    <w:rsid w:val="007D3D18"/>
    <w:rsid w:val="007D5B07"/>
    <w:rsid w:val="007D5D39"/>
    <w:rsid w:val="007E1057"/>
    <w:rsid w:val="007E79DB"/>
    <w:rsid w:val="007F082F"/>
    <w:rsid w:val="00806F7B"/>
    <w:rsid w:val="00823C66"/>
    <w:rsid w:val="00826C55"/>
    <w:rsid w:val="00827AEB"/>
    <w:rsid w:val="00834531"/>
    <w:rsid w:val="00841B9E"/>
    <w:rsid w:val="00846C77"/>
    <w:rsid w:val="00847B14"/>
    <w:rsid w:val="00862FE4"/>
    <w:rsid w:val="0086301F"/>
    <w:rsid w:val="0086389A"/>
    <w:rsid w:val="00866C42"/>
    <w:rsid w:val="0087605E"/>
    <w:rsid w:val="008A5AEA"/>
    <w:rsid w:val="008B1FEE"/>
    <w:rsid w:val="008B5528"/>
    <w:rsid w:val="008C2438"/>
    <w:rsid w:val="00903C32"/>
    <w:rsid w:val="00906E75"/>
    <w:rsid w:val="00916B16"/>
    <w:rsid w:val="009173B9"/>
    <w:rsid w:val="0093335D"/>
    <w:rsid w:val="0093613E"/>
    <w:rsid w:val="00937C07"/>
    <w:rsid w:val="0094066F"/>
    <w:rsid w:val="00943026"/>
    <w:rsid w:val="00954961"/>
    <w:rsid w:val="0095689B"/>
    <w:rsid w:val="009615B2"/>
    <w:rsid w:val="0096503A"/>
    <w:rsid w:val="0096543A"/>
    <w:rsid w:val="00966B81"/>
    <w:rsid w:val="0096761D"/>
    <w:rsid w:val="00975131"/>
    <w:rsid w:val="00975943"/>
    <w:rsid w:val="00997D97"/>
    <w:rsid w:val="009A38EF"/>
    <w:rsid w:val="009A47AC"/>
    <w:rsid w:val="009B209C"/>
    <w:rsid w:val="009C22CA"/>
    <w:rsid w:val="009C7720"/>
    <w:rsid w:val="009D37F1"/>
    <w:rsid w:val="009D413E"/>
    <w:rsid w:val="009D78EC"/>
    <w:rsid w:val="009E196E"/>
    <w:rsid w:val="009E4C0A"/>
    <w:rsid w:val="00A02D7C"/>
    <w:rsid w:val="00A039AE"/>
    <w:rsid w:val="00A1534B"/>
    <w:rsid w:val="00A23AFA"/>
    <w:rsid w:val="00A31B3E"/>
    <w:rsid w:val="00A4789B"/>
    <w:rsid w:val="00A532F3"/>
    <w:rsid w:val="00A57ED2"/>
    <w:rsid w:val="00A655D7"/>
    <w:rsid w:val="00A73BE3"/>
    <w:rsid w:val="00A769F5"/>
    <w:rsid w:val="00A77EBF"/>
    <w:rsid w:val="00A80C93"/>
    <w:rsid w:val="00A822FC"/>
    <w:rsid w:val="00A8489E"/>
    <w:rsid w:val="00A87D26"/>
    <w:rsid w:val="00AB141D"/>
    <w:rsid w:val="00AC201B"/>
    <w:rsid w:val="00AC29F3"/>
    <w:rsid w:val="00AD03A5"/>
    <w:rsid w:val="00AD0663"/>
    <w:rsid w:val="00AD1B18"/>
    <w:rsid w:val="00AE17F8"/>
    <w:rsid w:val="00AE5642"/>
    <w:rsid w:val="00B028EF"/>
    <w:rsid w:val="00B065C1"/>
    <w:rsid w:val="00B13555"/>
    <w:rsid w:val="00B16429"/>
    <w:rsid w:val="00B231E5"/>
    <w:rsid w:val="00B509EE"/>
    <w:rsid w:val="00B52EDC"/>
    <w:rsid w:val="00B54CF4"/>
    <w:rsid w:val="00B71852"/>
    <w:rsid w:val="00B84ED4"/>
    <w:rsid w:val="00BA4D43"/>
    <w:rsid w:val="00BA62A4"/>
    <w:rsid w:val="00BB3273"/>
    <w:rsid w:val="00BD7A1E"/>
    <w:rsid w:val="00BE25B0"/>
    <w:rsid w:val="00BE7782"/>
    <w:rsid w:val="00C02681"/>
    <w:rsid w:val="00C02B87"/>
    <w:rsid w:val="00C0394C"/>
    <w:rsid w:val="00C07985"/>
    <w:rsid w:val="00C22E03"/>
    <w:rsid w:val="00C2747C"/>
    <w:rsid w:val="00C3307F"/>
    <w:rsid w:val="00C36362"/>
    <w:rsid w:val="00C4086D"/>
    <w:rsid w:val="00C7633A"/>
    <w:rsid w:val="00C81585"/>
    <w:rsid w:val="00C91062"/>
    <w:rsid w:val="00C92E3B"/>
    <w:rsid w:val="00CA005D"/>
    <w:rsid w:val="00CA0DC5"/>
    <w:rsid w:val="00CA1896"/>
    <w:rsid w:val="00CA6C9B"/>
    <w:rsid w:val="00CB5B28"/>
    <w:rsid w:val="00CE1970"/>
    <w:rsid w:val="00CE7E89"/>
    <w:rsid w:val="00CF0D50"/>
    <w:rsid w:val="00CF5371"/>
    <w:rsid w:val="00D0323A"/>
    <w:rsid w:val="00D0559F"/>
    <w:rsid w:val="00D077E9"/>
    <w:rsid w:val="00D15B08"/>
    <w:rsid w:val="00D1755C"/>
    <w:rsid w:val="00D34600"/>
    <w:rsid w:val="00D42CB7"/>
    <w:rsid w:val="00D45C47"/>
    <w:rsid w:val="00D5413D"/>
    <w:rsid w:val="00D570A9"/>
    <w:rsid w:val="00D627D2"/>
    <w:rsid w:val="00D70D02"/>
    <w:rsid w:val="00D72D2F"/>
    <w:rsid w:val="00D73060"/>
    <w:rsid w:val="00D770C7"/>
    <w:rsid w:val="00D86945"/>
    <w:rsid w:val="00D90290"/>
    <w:rsid w:val="00DB040E"/>
    <w:rsid w:val="00DB58B9"/>
    <w:rsid w:val="00DC7F00"/>
    <w:rsid w:val="00DD152F"/>
    <w:rsid w:val="00DE213F"/>
    <w:rsid w:val="00DE6F0F"/>
    <w:rsid w:val="00DF027C"/>
    <w:rsid w:val="00E00A32"/>
    <w:rsid w:val="00E04407"/>
    <w:rsid w:val="00E203E9"/>
    <w:rsid w:val="00E22ACD"/>
    <w:rsid w:val="00E30FE7"/>
    <w:rsid w:val="00E44861"/>
    <w:rsid w:val="00E51B64"/>
    <w:rsid w:val="00E55643"/>
    <w:rsid w:val="00E6187E"/>
    <w:rsid w:val="00E620B0"/>
    <w:rsid w:val="00E6279F"/>
    <w:rsid w:val="00E633BC"/>
    <w:rsid w:val="00E704C0"/>
    <w:rsid w:val="00E70AF5"/>
    <w:rsid w:val="00E742D4"/>
    <w:rsid w:val="00E81B40"/>
    <w:rsid w:val="00E86A04"/>
    <w:rsid w:val="00E922F4"/>
    <w:rsid w:val="00E956D3"/>
    <w:rsid w:val="00EC7068"/>
    <w:rsid w:val="00EE0E2E"/>
    <w:rsid w:val="00EF555B"/>
    <w:rsid w:val="00F027BB"/>
    <w:rsid w:val="00F11DCF"/>
    <w:rsid w:val="00F162EA"/>
    <w:rsid w:val="00F17AF2"/>
    <w:rsid w:val="00F2064D"/>
    <w:rsid w:val="00F21DF8"/>
    <w:rsid w:val="00F31CA9"/>
    <w:rsid w:val="00F339E1"/>
    <w:rsid w:val="00F41765"/>
    <w:rsid w:val="00F44839"/>
    <w:rsid w:val="00F52D27"/>
    <w:rsid w:val="00F61FF4"/>
    <w:rsid w:val="00F62B4A"/>
    <w:rsid w:val="00F6541C"/>
    <w:rsid w:val="00F7391C"/>
    <w:rsid w:val="00F8262F"/>
    <w:rsid w:val="00F83527"/>
    <w:rsid w:val="00F94640"/>
    <w:rsid w:val="00F97EB5"/>
    <w:rsid w:val="00FA5631"/>
    <w:rsid w:val="00FA6425"/>
    <w:rsid w:val="00FB3D26"/>
    <w:rsid w:val="00FC1FA0"/>
    <w:rsid w:val="00FD583F"/>
    <w:rsid w:val="00FD60D8"/>
    <w:rsid w:val="00FD63F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46B1"/>
  <w15:docId w15:val="{C32FCE84-84FE-40B2-B512-067B923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121316"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D0E10"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F44839"/>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121316"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121316"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D0E10"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121316"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121316" w:themeColor="text2"/>
      <w:sz w:val="28"/>
      <w:szCs w:val="22"/>
    </w:rPr>
  </w:style>
  <w:style w:type="character" w:customStyle="1" w:styleId="EmphasisTextChar">
    <w:name w:val="Emphasis Text Char"/>
    <w:basedOn w:val="DefaultParagraphFont"/>
    <w:link w:val="EmphasisText"/>
    <w:rsid w:val="00DF027C"/>
    <w:rPr>
      <w:rFonts w:eastAsiaTheme="minorEastAsia"/>
      <w:b/>
      <w:color w:val="121316" w:themeColor="text2"/>
      <w:sz w:val="28"/>
      <w:szCs w:val="22"/>
    </w:rPr>
  </w:style>
  <w:style w:type="paragraph" w:styleId="TOCHeading">
    <w:name w:val="TOC Heading"/>
    <w:basedOn w:val="Heading1"/>
    <w:next w:val="Normal"/>
    <w:uiPriority w:val="39"/>
    <w:unhideWhenUsed/>
    <w:qFormat/>
    <w:rsid w:val="00DC7F00"/>
    <w:pPr>
      <w:keepLines/>
      <w:spacing w:after="0" w:line="259" w:lineRule="auto"/>
      <w:outlineLvl w:val="9"/>
    </w:pPr>
    <w:rPr>
      <w:b w:val="0"/>
      <w:color w:val="474A55" w:themeColor="accent1" w:themeShade="BF"/>
      <w:kern w:val="0"/>
      <w:sz w:val="32"/>
    </w:rPr>
  </w:style>
  <w:style w:type="paragraph" w:styleId="TOC1">
    <w:name w:val="toc 1"/>
    <w:basedOn w:val="Normal"/>
    <w:next w:val="Normal"/>
    <w:autoRedefine/>
    <w:uiPriority w:val="39"/>
    <w:unhideWhenUsed/>
    <w:rsid w:val="00DC7F00"/>
    <w:pPr>
      <w:spacing w:after="100"/>
    </w:pPr>
  </w:style>
  <w:style w:type="paragraph" w:styleId="TOC2">
    <w:name w:val="toc 2"/>
    <w:basedOn w:val="Normal"/>
    <w:next w:val="Normal"/>
    <w:autoRedefine/>
    <w:uiPriority w:val="39"/>
    <w:unhideWhenUsed/>
    <w:rsid w:val="00DC7F00"/>
    <w:pPr>
      <w:spacing w:after="100"/>
      <w:ind w:left="280"/>
    </w:pPr>
  </w:style>
  <w:style w:type="character" w:styleId="Hyperlink">
    <w:name w:val="Hyperlink"/>
    <w:basedOn w:val="DefaultParagraphFont"/>
    <w:uiPriority w:val="99"/>
    <w:unhideWhenUsed/>
    <w:rsid w:val="00DC7F00"/>
    <w:rPr>
      <w:color w:val="85C4D2" w:themeColor="hyperlink"/>
      <w:u w:val="single"/>
    </w:rPr>
  </w:style>
  <w:style w:type="paragraph" w:styleId="ListParagraph">
    <w:name w:val="List Paragraph"/>
    <w:basedOn w:val="Normal"/>
    <w:uiPriority w:val="34"/>
    <w:qFormat/>
    <w:rsid w:val="006A23F0"/>
    <w:pPr>
      <w:widowControl w:val="0"/>
      <w:wordWrap w:val="0"/>
      <w:autoSpaceDE w:val="0"/>
      <w:autoSpaceDN w:val="0"/>
      <w:spacing w:after="160" w:line="256" w:lineRule="auto"/>
      <w:ind w:leftChars="400" w:left="800"/>
      <w:jc w:val="both"/>
    </w:pPr>
    <w:rPr>
      <w:b w:val="0"/>
      <w:color w:val="auto"/>
      <w:kern w:val="2"/>
      <w:sz w:val="20"/>
      <w:lang w:eastAsia="ko-KR"/>
    </w:rPr>
  </w:style>
  <w:style w:type="character" w:customStyle="1" w:styleId="Heading3Char">
    <w:name w:val="Heading 3 Char"/>
    <w:basedOn w:val="DefaultParagraphFont"/>
    <w:link w:val="Heading3"/>
    <w:uiPriority w:val="5"/>
    <w:semiHidden/>
    <w:rsid w:val="00F44839"/>
    <w:rPr>
      <w:rFonts w:asciiTheme="majorHAnsi" w:eastAsiaTheme="majorEastAsia" w:hAnsiTheme="majorHAnsi" w:cstheme="majorBidi"/>
      <w:b/>
      <w:color w:val="2F3138" w:themeColor="accent1" w:themeShade="7F"/>
    </w:rPr>
  </w:style>
  <w:style w:type="paragraph" w:styleId="Caption">
    <w:name w:val="caption"/>
    <w:basedOn w:val="Normal"/>
    <w:next w:val="Normal"/>
    <w:uiPriority w:val="35"/>
    <w:unhideWhenUsed/>
    <w:qFormat/>
    <w:rsid w:val="009D413E"/>
    <w:pPr>
      <w:spacing w:after="160" w:line="240" w:lineRule="auto"/>
    </w:pPr>
    <w:rPr>
      <w:bCs/>
      <w:color w:val="404040" w:themeColor="text1" w:themeTint="BF"/>
      <w:sz w:val="16"/>
      <w:szCs w:val="16"/>
      <w:lang w:eastAsia="ko-KR"/>
    </w:rPr>
  </w:style>
  <w:style w:type="table" w:styleId="PlainTable1">
    <w:name w:val="Plain Table 1"/>
    <w:basedOn w:val="TableNormal"/>
    <w:uiPriority w:val="41"/>
    <w:rsid w:val="009D413E"/>
    <w:pPr>
      <w:spacing w:after="0" w:line="240" w:lineRule="auto"/>
    </w:pPr>
    <w:rPr>
      <w:rFonts w:eastAsiaTheme="minorEastAsia"/>
      <w:sz w:val="21"/>
      <w:szCs w:val="21"/>
      <w:lang w:eastAsia="ko-K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B0168"/>
    <w:rPr>
      <w:color w:val="605E5C"/>
      <w:shd w:val="clear" w:color="auto" w:fill="E1DFDD"/>
    </w:rPr>
  </w:style>
  <w:style w:type="paragraph" w:styleId="TOC3">
    <w:name w:val="toc 3"/>
    <w:basedOn w:val="Normal"/>
    <w:next w:val="Normal"/>
    <w:autoRedefine/>
    <w:uiPriority w:val="39"/>
    <w:unhideWhenUsed/>
    <w:rsid w:val="003636A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59">
      <w:bodyDiv w:val="1"/>
      <w:marLeft w:val="0"/>
      <w:marRight w:val="0"/>
      <w:marTop w:val="0"/>
      <w:marBottom w:val="0"/>
      <w:divBdr>
        <w:top w:val="none" w:sz="0" w:space="0" w:color="auto"/>
        <w:left w:val="none" w:sz="0" w:space="0" w:color="auto"/>
        <w:bottom w:val="none" w:sz="0" w:space="0" w:color="auto"/>
        <w:right w:val="none" w:sz="0" w:space="0" w:color="auto"/>
      </w:divBdr>
    </w:div>
    <w:div w:id="40713441">
      <w:bodyDiv w:val="1"/>
      <w:marLeft w:val="0"/>
      <w:marRight w:val="0"/>
      <w:marTop w:val="0"/>
      <w:marBottom w:val="0"/>
      <w:divBdr>
        <w:top w:val="none" w:sz="0" w:space="0" w:color="auto"/>
        <w:left w:val="none" w:sz="0" w:space="0" w:color="auto"/>
        <w:bottom w:val="none" w:sz="0" w:space="0" w:color="auto"/>
        <w:right w:val="none" w:sz="0" w:space="0" w:color="auto"/>
      </w:divBdr>
    </w:div>
    <w:div w:id="73208626">
      <w:bodyDiv w:val="1"/>
      <w:marLeft w:val="0"/>
      <w:marRight w:val="0"/>
      <w:marTop w:val="0"/>
      <w:marBottom w:val="0"/>
      <w:divBdr>
        <w:top w:val="none" w:sz="0" w:space="0" w:color="auto"/>
        <w:left w:val="none" w:sz="0" w:space="0" w:color="auto"/>
        <w:bottom w:val="none" w:sz="0" w:space="0" w:color="auto"/>
        <w:right w:val="none" w:sz="0" w:space="0" w:color="auto"/>
      </w:divBdr>
    </w:div>
    <w:div w:id="86272735">
      <w:bodyDiv w:val="1"/>
      <w:marLeft w:val="0"/>
      <w:marRight w:val="0"/>
      <w:marTop w:val="0"/>
      <w:marBottom w:val="0"/>
      <w:divBdr>
        <w:top w:val="none" w:sz="0" w:space="0" w:color="auto"/>
        <w:left w:val="none" w:sz="0" w:space="0" w:color="auto"/>
        <w:bottom w:val="none" w:sz="0" w:space="0" w:color="auto"/>
        <w:right w:val="none" w:sz="0" w:space="0" w:color="auto"/>
      </w:divBdr>
    </w:div>
    <w:div w:id="119809872">
      <w:bodyDiv w:val="1"/>
      <w:marLeft w:val="0"/>
      <w:marRight w:val="0"/>
      <w:marTop w:val="0"/>
      <w:marBottom w:val="0"/>
      <w:divBdr>
        <w:top w:val="none" w:sz="0" w:space="0" w:color="auto"/>
        <w:left w:val="none" w:sz="0" w:space="0" w:color="auto"/>
        <w:bottom w:val="none" w:sz="0" w:space="0" w:color="auto"/>
        <w:right w:val="none" w:sz="0" w:space="0" w:color="auto"/>
      </w:divBdr>
    </w:div>
    <w:div w:id="128935022">
      <w:bodyDiv w:val="1"/>
      <w:marLeft w:val="0"/>
      <w:marRight w:val="0"/>
      <w:marTop w:val="0"/>
      <w:marBottom w:val="0"/>
      <w:divBdr>
        <w:top w:val="none" w:sz="0" w:space="0" w:color="auto"/>
        <w:left w:val="none" w:sz="0" w:space="0" w:color="auto"/>
        <w:bottom w:val="none" w:sz="0" w:space="0" w:color="auto"/>
        <w:right w:val="none" w:sz="0" w:space="0" w:color="auto"/>
      </w:divBdr>
    </w:div>
    <w:div w:id="158541601">
      <w:bodyDiv w:val="1"/>
      <w:marLeft w:val="0"/>
      <w:marRight w:val="0"/>
      <w:marTop w:val="0"/>
      <w:marBottom w:val="0"/>
      <w:divBdr>
        <w:top w:val="none" w:sz="0" w:space="0" w:color="auto"/>
        <w:left w:val="none" w:sz="0" w:space="0" w:color="auto"/>
        <w:bottom w:val="none" w:sz="0" w:space="0" w:color="auto"/>
        <w:right w:val="none" w:sz="0" w:space="0" w:color="auto"/>
      </w:divBdr>
    </w:div>
    <w:div w:id="241378718">
      <w:bodyDiv w:val="1"/>
      <w:marLeft w:val="0"/>
      <w:marRight w:val="0"/>
      <w:marTop w:val="0"/>
      <w:marBottom w:val="0"/>
      <w:divBdr>
        <w:top w:val="none" w:sz="0" w:space="0" w:color="auto"/>
        <w:left w:val="none" w:sz="0" w:space="0" w:color="auto"/>
        <w:bottom w:val="none" w:sz="0" w:space="0" w:color="auto"/>
        <w:right w:val="none" w:sz="0" w:space="0" w:color="auto"/>
      </w:divBdr>
    </w:div>
    <w:div w:id="320233407">
      <w:bodyDiv w:val="1"/>
      <w:marLeft w:val="0"/>
      <w:marRight w:val="0"/>
      <w:marTop w:val="0"/>
      <w:marBottom w:val="0"/>
      <w:divBdr>
        <w:top w:val="none" w:sz="0" w:space="0" w:color="auto"/>
        <w:left w:val="none" w:sz="0" w:space="0" w:color="auto"/>
        <w:bottom w:val="none" w:sz="0" w:space="0" w:color="auto"/>
        <w:right w:val="none" w:sz="0" w:space="0" w:color="auto"/>
      </w:divBdr>
    </w:div>
    <w:div w:id="340010703">
      <w:bodyDiv w:val="1"/>
      <w:marLeft w:val="0"/>
      <w:marRight w:val="0"/>
      <w:marTop w:val="0"/>
      <w:marBottom w:val="0"/>
      <w:divBdr>
        <w:top w:val="none" w:sz="0" w:space="0" w:color="auto"/>
        <w:left w:val="none" w:sz="0" w:space="0" w:color="auto"/>
        <w:bottom w:val="none" w:sz="0" w:space="0" w:color="auto"/>
        <w:right w:val="none" w:sz="0" w:space="0" w:color="auto"/>
      </w:divBdr>
    </w:div>
    <w:div w:id="504326880">
      <w:bodyDiv w:val="1"/>
      <w:marLeft w:val="0"/>
      <w:marRight w:val="0"/>
      <w:marTop w:val="0"/>
      <w:marBottom w:val="0"/>
      <w:divBdr>
        <w:top w:val="none" w:sz="0" w:space="0" w:color="auto"/>
        <w:left w:val="none" w:sz="0" w:space="0" w:color="auto"/>
        <w:bottom w:val="none" w:sz="0" w:space="0" w:color="auto"/>
        <w:right w:val="none" w:sz="0" w:space="0" w:color="auto"/>
      </w:divBdr>
    </w:div>
    <w:div w:id="599532445">
      <w:bodyDiv w:val="1"/>
      <w:marLeft w:val="0"/>
      <w:marRight w:val="0"/>
      <w:marTop w:val="0"/>
      <w:marBottom w:val="0"/>
      <w:divBdr>
        <w:top w:val="none" w:sz="0" w:space="0" w:color="auto"/>
        <w:left w:val="none" w:sz="0" w:space="0" w:color="auto"/>
        <w:bottom w:val="none" w:sz="0" w:space="0" w:color="auto"/>
        <w:right w:val="none" w:sz="0" w:space="0" w:color="auto"/>
      </w:divBdr>
    </w:div>
    <w:div w:id="651369798">
      <w:bodyDiv w:val="1"/>
      <w:marLeft w:val="0"/>
      <w:marRight w:val="0"/>
      <w:marTop w:val="0"/>
      <w:marBottom w:val="0"/>
      <w:divBdr>
        <w:top w:val="none" w:sz="0" w:space="0" w:color="auto"/>
        <w:left w:val="none" w:sz="0" w:space="0" w:color="auto"/>
        <w:bottom w:val="none" w:sz="0" w:space="0" w:color="auto"/>
        <w:right w:val="none" w:sz="0" w:space="0" w:color="auto"/>
      </w:divBdr>
    </w:div>
    <w:div w:id="668022842">
      <w:bodyDiv w:val="1"/>
      <w:marLeft w:val="0"/>
      <w:marRight w:val="0"/>
      <w:marTop w:val="0"/>
      <w:marBottom w:val="0"/>
      <w:divBdr>
        <w:top w:val="none" w:sz="0" w:space="0" w:color="auto"/>
        <w:left w:val="none" w:sz="0" w:space="0" w:color="auto"/>
        <w:bottom w:val="none" w:sz="0" w:space="0" w:color="auto"/>
        <w:right w:val="none" w:sz="0" w:space="0" w:color="auto"/>
      </w:divBdr>
    </w:div>
    <w:div w:id="765425948">
      <w:bodyDiv w:val="1"/>
      <w:marLeft w:val="0"/>
      <w:marRight w:val="0"/>
      <w:marTop w:val="0"/>
      <w:marBottom w:val="0"/>
      <w:divBdr>
        <w:top w:val="none" w:sz="0" w:space="0" w:color="auto"/>
        <w:left w:val="none" w:sz="0" w:space="0" w:color="auto"/>
        <w:bottom w:val="none" w:sz="0" w:space="0" w:color="auto"/>
        <w:right w:val="none" w:sz="0" w:space="0" w:color="auto"/>
      </w:divBdr>
    </w:div>
    <w:div w:id="803960638">
      <w:bodyDiv w:val="1"/>
      <w:marLeft w:val="0"/>
      <w:marRight w:val="0"/>
      <w:marTop w:val="0"/>
      <w:marBottom w:val="0"/>
      <w:divBdr>
        <w:top w:val="none" w:sz="0" w:space="0" w:color="auto"/>
        <w:left w:val="none" w:sz="0" w:space="0" w:color="auto"/>
        <w:bottom w:val="none" w:sz="0" w:space="0" w:color="auto"/>
        <w:right w:val="none" w:sz="0" w:space="0" w:color="auto"/>
      </w:divBdr>
    </w:div>
    <w:div w:id="916985964">
      <w:bodyDiv w:val="1"/>
      <w:marLeft w:val="0"/>
      <w:marRight w:val="0"/>
      <w:marTop w:val="0"/>
      <w:marBottom w:val="0"/>
      <w:divBdr>
        <w:top w:val="none" w:sz="0" w:space="0" w:color="auto"/>
        <w:left w:val="none" w:sz="0" w:space="0" w:color="auto"/>
        <w:bottom w:val="none" w:sz="0" w:space="0" w:color="auto"/>
        <w:right w:val="none" w:sz="0" w:space="0" w:color="auto"/>
      </w:divBdr>
    </w:div>
    <w:div w:id="929393409">
      <w:bodyDiv w:val="1"/>
      <w:marLeft w:val="0"/>
      <w:marRight w:val="0"/>
      <w:marTop w:val="0"/>
      <w:marBottom w:val="0"/>
      <w:divBdr>
        <w:top w:val="none" w:sz="0" w:space="0" w:color="auto"/>
        <w:left w:val="none" w:sz="0" w:space="0" w:color="auto"/>
        <w:bottom w:val="none" w:sz="0" w:space="0" w:color="auto"/>
        <w:right w:val="none" w:sz="0" w:space="0" w:color="auto"/>
      </w:divBdr>
    </w:div>
    <w:div w:id="989402729">
      <w:bodyDiv w:val="1"/>
      <w:marLeft w:val="0"/>
      <w:marRight w:val="0"/>
      <w:marTop w:val="0"/>
      <w:marBottom w:val="0"/>
      <w:divBdr>
        <w:top w:val="none" w:sz="0" w:space="0" w:color="auto"/>
        <w:left w:val="none" w:sz="0" w:space="0" w:color="auto"/>
        <w:bottom w:val="none" w:sz="0" w:space="0" w:color="auto"/>
        <w:right w:val="none" w:sz="0" w:space="0" w:color="auto"/>
      </w:divBdr>
    </w:div>
    <w:div w:id="1104611508">
      <w:bodyDiv w:val="1"/>
      <w:marLeft w:val="0"/>
      <w:marRight w:val="0"/>
      <w:marTop w:val="0"/>
      <w:marBottom w:val="0"/>
      <w:divBdr>
        <w:top w:val="none" w:sz="0" w:space="0" w:color="auto"/>
        <w:left w:val="none" w:sz="0" w:space="0" w:color="auto"/>
        <w:bottom w:val="none" w:sz="0" w:space="0" w:color="auto"/>
        <w:right w:val="none" w:sz="0" w:space="0" w:color="auto"/>
      </w:divBdr>
    </w:div>
    <w:div w:id="1125198657">
      <w:bodyDiv w:val="1"/>
      <w:marLeft w:val="0"/>
      <w:marRight w:val="0"/>
      <w:marTop w:val="0"/>
      <w:marBottom w:val="0"/>
      <w:divBdr>
        <w:top w:val="none" w:sz="0" w:space="0" w:color="auto"/>
        <w:left w:val="none" w:sz="0" w:space="0" w:color="auto"/>
        <w:bottom w:val="none" w:sz="0" w:space="0" w:color="auto"/>
        <w:right w:val="none" w:sz="0" w:space="0" w:color="auto"/>
      </w:divBdr>
    </w:div>
    <w:div w:id="1208034640">
      <w:bodyDiv w:val="1"/>
      <w:marLeft w:val="0"/>
      <w:marRight w:val="0"/>
      <w:marTop w:val="0"/>
      <w:marBottom w:val="0"/>
      <w:divBdr>
        <w:top w:val="none" w:sz="0" w:space="0" w:color="auto"/>
        <w:left w:val="none" w:sz="0" w:space="0" w:color="auto"/>
        <w:bottom w:val="none" w:sz="0" w:space="0" w:color="auto"/>
        <w:right w:val="none" w:sz="0" w:space="0" w:color="auto"/>
      </w:divBdr>
      <w:divsChild>
        <w:div w:id="1495534444">
          <w:marLeft w:val="562"/>
          <w:marRight w:val="0"/>
          <w:marTop w:val="0"/>
          <w:marBottom w:val="0"/>
          <w:divBdr>
            <w:top w:val="none" w:sz="0" w:space="0" w:color="auto"/>
            <w:left w:val="none" w:sz="0" w:space="0" w:color="auto"/>
            <w:bottom w:val="none" w:sz="0" w:space="0" w:color="auto"/>
            <w:right w:val="none" w:sz="0" w:space="0" w:color="auto"/>
          </w:divBdr>
        </w:div>
      </w:divsChild>
    </w:div>
    <w:div w:id="1213885753">
      <w:bodyDiv w:val="1"/>
      <w:marLeft w:val="0"/>
      <w:marRight w:val="0"/>
      <w:marTop w:val="0"/>
      <w:marBottom w:val="0"/>
      <w:divBdr>
        <w:top w:val="none" w:sz="0" w:space="0" w:color="auto"/>
        <w:left w:val="none" w:sz="0" w:space="0" w:color="auto"/>
        <w:bottom w:val="none" w:sz="0" w:space="0" w:color="auto"/>
        <w:right w:val="none" w:sz="0" w:space="0" w:color="auto"/>
      </w:divBdr>
    </w:div>
    <w:div w:id="1288587095">
      <w:bodyDiv w:val="1"/>
      <w:marLeft w:val="0"/>
      <w:marRight w:val="0"/>
      <w:marTop w:val="0"/>
      <w:marBottom w:val="0"/>
      <w:divBdr>
        <w:top w:val="none" w:sz="0" w:space="0" w:color="auto"/>
        <w:left w:val="none" w:sz="0" w:space="0" w:color="auto"/>
        <w:bottom w:val="none" w:sz="0" w:space="0" w:color="auto"/>
        <w:right w:val="none" w:sz="0" w:space="0" w:color="auto"/>
      </w:divBdr>
    </w:div>
    <w:div w:id="1334531679">
      <w:bodyDiv w:val="1"/>
      <w:marLeft w:val="0"/>
      <w:marRight w:val="0"/>
      <w:marTop w:val="0"/>
      <w:marBottom w:val="0"/>
      <w:divBdr>
        <w:top w:val="none" w:sz="0" w:space="0" w:color="auto"/>
        <w:left w:val="none" w:sz="0" w:space="0" w:color="auto"/>
        <w:bottom w:val="none" w:sz="0" w:space="0" w:color="auto"/>
        <w:right w:val="none" w:sz="0" w:space="0" w:color="auto"/>
      </w:divBdr>
    </w:div>
    <w:div w:id="1346666323">
      <w:bodyDiv w:val="1"/>
      <w:marLeft w:val="0"/>
      <w:marRight w:val="0"/>
      <w:marTop w:val="0"/>
      <w:marBottom w:val="0"/>
      <w:divBdr>
        <w:top w:val="none" w:sz="0" w:space="0" w:color="auto"/>
        <w:left w:val="none" w:sz="0" w:space="0" w:color="auto"/>
        <w:bottom w:val="none" w:sz="0" w:space="0" w:color="auto"/>
        <w:right w:val="none" w:sz="0" w:space="0" w:color="auto"/>
      </w:divBdr>
    </w:div>
    <w:div w:id="1532958713">
      <w:bodyDiv w:val="1"/>
      <w:marLeft w:val="0"/>
      <w:marRight w:val="0"/>
      <w:marTop w:val="0"/>
      <w:marBottom w:val="0"/>
      <w:divBdr>
        <w:top w:val="none" w:sz="0" w:space="0" w:color="auto"/>
        <w:left w:val="none" w:sz="0" w:space="0" w:color="auto"/>
        <w:bottom w:val="none" w:sz="0" w:space="0" w:color="auto"/>
        <w:right w:val="none" w:sz="0" w:space="0" w:color="auto"/>
      </w:divBdr>
    </w:div>
    <w:div w:id="1582373544">
      <w:bodyDiv w:val="1"/>
      <w:marLeft w:val="0"/>
      <w:marRight w:val="0"/>
      <w:marTop w:val="0"/>
      <w:marBottom w:val="0"/>
      <w:divBdr>
        <w:top w:val="none" w:sz="0" w:space="0" w:color="auto"/>
        <w:left w:val="none" w:sz="0" w:space="0" w:color="auto"/>
        <w:bottom w:val="none" w:sz="0" w:space="0" w:color="auto"/>
        <w:right w:val="none" w:sz="0" w:space="0" w:color="auto"/>
      </w:divBdr>
    </w:div>
    <w:div w:id="1584996117">
      <w:bodyDiv w:val="1"/>
      <w:marLeft w:val="0"/>
      <w:marRight w:val="0"/>
      <w:marTop w:val="0"/>
      <w:marBottom w:val="0"/>
      <w:divBdr>
        <w:top w:val="none" w:sz="0" w:space="0" w:color="auto"/>
        <w:left w:val="none" w:sz="0" w:space="0" w:color="auto"/>
        <w:bottom w:val="none" w:sz="0" w:space="0" w:color="auto"/>
        <w:right w:val="none" w:sz="0" w:space="0" w:color="auto"/>
      </w:divBdr>
    </w:div>
    <w:div w:id="1708139978">
      <w:bodyDiv w:val="1"/>
      <w:marLeft w:val="0"/>
      <w:marRight w:val="0"/>
      <w:marTop w:val="0"/>
      <w:marBottom w:val="0"/>
      <w:divBdr>
        <w:top w:val="none" w:sz="0" w:space="0" w:color="auto"/>
        <w:left w:val="none" w:sz="0" w:space="0" w:color="auto"/>
        <w:bottom w:val="none" w:sz="0" w:space="0" w:color="auto"/>
        <w:right w:val="none" w:sz="0" w:space="0" w:color="auto"/>
      </w:divBdr>
    </w:div>
    <w:div w:id="1718357249">
      <w:bodyDiv w:val="1"/>
      <w:marLeft w:val="0"/>
      <w:marRight w:val="0"/>
      <w:marTop w:val="0"/>
      <w:marBottom w:val="0"/>
      <w:divBdr>
        <w:top w:val="none" w:sz="0" w:space="0" w:color="auto"/>
        <w:left w:val="none" w:sz="0" w:space="0" w:color="auto"/>
        <w:bottom w:val="none" w:sz="0" w:space="0" w:color="auto"/>
        <w:right w:val="none" w:sz="0" w:space="0" w:color="auto"/>
      </w:divBdr>
    </w:div>
    <w:div w:id="1756200441">
      <w:bodyDiv w:val="1"/>
      <w:marLeft w:val="0"/>
      <w:marRight w:val="0"/>
      <w:marTop w:val="0"/>
      <w:marBottom w:val="0"/>
      <w:divBdr>
        <w:top w:val="none" w:sz="0" w:space="0" w:color="auto"/>
        <w:left w:val="none" w:sz="0" w:space="0" w:color="auto"/>
        <w:bottom w:val="none" w:sz="0" w:space="0" w:color="auto"/>
        <w:right w:val="none" w:sz="0" w:space="0" w:color="auto"/>
      </w:divBdr>
    </w:div>
    <w:div w:id="1819229459">
      <w:bodyDiv w:val="1"/>
      <w:marLeft w:val="0"/>
      <w:marRight w:val="0"/>
      <w:marTop w:val="0"/>
      <w:marBottom w:val="0"/>
      <w:divBdr>
        <w:top w:val="none" w:sz="0" w:space="0" w:color="auto"/>
        <w:left w:val="none" w:sz="0" w:space="0" w:color="auto"/>
        <w:bottom w:val="none" w:sz="0" w:space="0" w:color="auto"/>
        <w:right w:val="none" w:sz="0" w:space="0" w:color="auto"/>
      </w:divBdr>
    </w:div>
    <w:div w:id="1866597156">
      <w:bodyDiv w:val="1"/>
      <w:marLeft w:val="0"/>
      <w:marRight w:val="0"/>
      <w:marTop w:val="0"/>
      <w:marBottom w:val="0"/>
      <w:divBdr>
        <w:top w:val="none" w:sz="0" w:space="0" w:color="auto"/>
        <w:left w:val="none" w:sz="0" w:space="0" w:color="auto"/>
        <w:bottom w:val="none" w:sz="0" w:space="0" w:color="auto"/>
        <w:right w:val="none" w:sz="0" w:space="0" w:color="auto"/>
      </w:divBdr>
    </w:div>
    <w:div w:id="1881549987">
      <w:bodyDiv w:val="1"/>
      <w:marLeft w:val="0"/>
      <w:marRight w:val="0"/>
      <w:marTop w:val="0"/>
      <w:marBottom w:val="0"/>
      <w:divBdr>
        <w:top w:val="none" w:sz="0" w:space="0" w:color="auto"/>
        <w:left w:val="none" w:sz="0" w:space="0" w:color="auto"/>
        <w:bottom w:val="none" w:sz="0" w:space="0" w:color="auto"/>
        <w:right w:val="none" w:sz="0" w:space="0" w:color="auto"/>
      </w:divBdr>
    </w:div>
    <w:div w:id="1929579285">
      <w:bodyDiv w:val="1"/>
      <w:marLeft w:val="0"/>
      <w:marRight w:val="0"/>
      <w:marTop w:val="0"/>
      <w:marBottom w:val="0"/>
      <w:divBdr>
        <w:top w:val="none" w:sz="0" w:space="0" w:color="auto"/>
        <w:left w:val="none" w:sz="0" w:space="0" w:color="auto"/>
        <w:bottom w:val="none" w:sz="0" w:space="0" w:color="auto"/>
        <w:right w:val="none" w:sz="0" w:space="0" w:color="auto"/>
      </w:divBdr>
    </w:div>
    <w:div w:id="2048143910">
      <w:bodyDiv w:val="1"/>
      <w:marLeft w:val="0"/>
      <w:marRight w:val="0"/>
      <w:marTop w:val="0"/>
      <w:marBottom w:val="0"/>
      <w:divBdr>
        <w:top w:val="none" w:sz="0" w:space="0" w:color="auto"/>
        <w:left w:val="none" w:sz="0" w:space="0" w:color="auto"/>
        <w:bottom w:val="none" w:sz="0" w:space="0" w:color="auto"/>
        <w:right w:val="none" w:sz="0" w:space="0" w:color="auto"/>
      </w:divBdr>
    </w:div>
    <w:div w:id="2103143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ES-LAB\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6CCC4803AB4430BFD0D9B0E1F707E4"/>
        <w:category>
          <w:name w:val="General"/>
          <w:gallery w:val="placeholder"/>
        </w:category>
        <w:types>
          <w:type w:val="bbPlcHdr"/>
        </w:types>
        <w:behaviors>
          <w:behavior w:val="content"/>
        </w:behaviors>
        <w:guid w:val="{E34B189C-4D09-4457-A832-473918CDEA0D}"/>
      </w:docPartPr>
      <w:docPartBody>
        <w:p w:rsidR="00FB4719" w:rsidRDefault="00902382">
          <w:pPr>
            <w:pStyle w:val="FC6CCC4803AB4430BFD0D9B0E1F707E4"/>
          </w:pPr>
          <w:r>
            <w:t>COMPANY NAME</w:t>
          </w:r>
        </w:p>
      </w:docPartBody>
    </w:docPart>
    <w:docPart>
      <w:docPartPr>
        <w:name w:val="C8794539E58C42D9A19609C71EA197A4"/>
        <w:category>
          <w:name w:val="General"/>
          <w:gallery w:val="placeholder"/>
        </w:category>
        <w:types>
          <w:type w:val="bbPlcHdr"/>
        </w:types>
        <w:behaviors>
          <w:behavior w:val="content"/>
        </w:behaviors>
        <w:guid w:val="{83B04C61-3ED2-4B38-A3FD-FFF94575474E}"/>
      </w:docPartPr>
      <w:docPartBody>
        <w:p w:rsidR="00FB4719" w:rsidRDefault="00902382" w:rsidP="00902382">
          <w:pPr>
            <w:pStyle w:val="C8794539E58C42D9A19609C71EA197A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eiryo"/>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82"/>
    <w:rsid w:val="00902382"/>
    <w:rsid w:val="00FB4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6B193138F81240DCA0221B3E5C451280">
    <w:name w:val="6B193138F81240DCA0221B3E5C451280"/>
  </w:style>
  <w:style w:type="paragraph" w:customStyle="1" w:styleId="FC6CCC4803AB4430BFD0D9B0E1F707E4">
    <w:name w:val="FC6CCC4803AB4430BFD0D9B0E1F707E4"/>
  </w:style>
  <w:style w:type="paragraph" w:customStyle="1" w:styleId="CA12FCA4C79D4607BF659AE12296DAE7">
    <w:name w:val="CA12FCA4C79D4607BF659AE12296DAE7"/>
  </w:style>
  <w:style w:type="paragraph" w:customStyle="1" w:styleId="8AD5EBF20ABC4FD3A8FAF79A9BB1E200">
    <w:name w:val="8AD5EBF20ABC4FD3A8FAF79A9BB1E200"/>
  </w:style>
  <w:style w:type="paragraph" w:customStyle="1" w:styleId="E89C1C3E49A14E0DB149E8E05CD003A4">
    <w:name w:val="E89C1C3E49A14E0DB149E8E05CD003A4"/>
  </w:style>
  <w:style w:type="paragraph" w:customStyle="1" w:styleId="A663759FE070465E91CF9CC2216F80B3">
    <w:name w:val="A663759FE070465E91CF9CC2216F80B3"/>
  </w:style>
  <w:style w:type="paragraph" w:customStyle="1" w:styleId="FB9FE292B6BF4DF994CAB5EE8193942F">
    <w:name w:val="FB9FE292B6BF4DF994CAB5EE8193942F"/>
  </w:style>
  <w:style w:type="paragraph" w:customStyle="1" w:styleId="8E251B85EB764799AE17E2A21C30B9A4">
    <w:name w:val="8E251B85EB764799AE17E2A21C30B9A4"/>
  </w:style>
  <w:style w:type="paragraph" w:customStyle="1" w:styleId="C8794539E58C42D9A19609C71EA197A4">
    <w:name w:val="C8794539E58C42D9A19609C71EA197A4"/>
    <w:rsid w:val="009023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Nguyen Khanh Binh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BF4B4CAE98B4B143AA5A0E2A70C5D719" ma:contentTypeVersion="2" ma:contentTypeDescription="새 문서를 만듭니다." ma:contentTypeScope="" ma:versionID="aa4ab3c5e914088d3af4c08b994b4d94">
  <xsd:schema xmlns:xsd="http://www.w3.org/2001/XMLSchema" xmlns:xs="http://www.w3.org/2001/XMLSchema" xmlns:p="http://schemas.microsoft.com/office/2006/metadata/properties" xmlns:ns3="abd05ed1-3885-4ecc-8378-7fffb2e023d7" targetNamespace="http://schemas.microsoft.com/office/2006/metadata/properties" ma:root="true" ma:fieldsID="a924962a68e72123241fa8c0873e4310" ns3:_="">
    <xsd:import namespace="abd05ed1-3885-4ecc-8378-7fffb2e023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05ed1-3885-4ecc-8378-7fffb2e02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FFB26-F155-4552-BC1D-12CACACF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05ed1-3885-4ecc-8378-7fffb2e02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B3913-8FA6-4527-B286-11226A2171D0}">
  <ds:schemaRefs>
    <ds:schemaRef ds:uri="http://schemas.microsoft.com/sharepoint/v3/contenttype/forms"/>
  </ds:schemaRefs>
</ds:datastoreItem>
</file>

<file path=customXml/itemProps4.xml><?xml version="1.0" encoding="utf-8"?>
<ds:datastoreItem xmlns:ds="http://schemas.openxmlformats.org/officeDocument/2006/customXml" ds:itemID="{E842BE7A-6B1A-4CC1-AD66-824011C8ADCC}">
  <ds:schemaRef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abd05ed1-3885-4ecc-8378-7fffb2e023d7"/>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9701FC0E-1F05-495C-B912-DC30176B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0</TotalTime>
  <Pages>13</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keywords/>
  <cp:lastModifiedBy>Binh Nguyen</cp:lastModifiedBy>
  <cp:revision>2</cp:revision>
  <cp:lastPrinted>2006-08-01T17:47:00Z</cp:lastPrinted>
  <dcterms:created xsi:type="dcterms:W3CDTF">2019-11-08T09:44:00Z</dcterms:created>
  <dcterms:modified xsi:type="dcterms:W3CDTF">2019-11-08T09:44:00Z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0x010100BF4B4CAE98B4B143AA5A0E2A70C5D719</vt:lpwstr>
  </property>
</Properties>
</file>